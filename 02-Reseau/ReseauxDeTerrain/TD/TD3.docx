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DDAE29" w14:textId="784A1E5A" w:rsidR="0073313D" w:rsidRDefault="00C360BF" w:rsidP="00C360BF">
      <w:pPr>
        <w:jc w:val="center"/>
        <w:rPr>
          <w:smallCaps/>
          <w:sz w:val="40"/>
        </w:rPr>
      </w:pPr>
      <w:r w:rsidRPr="00C360BF">
        <w:rPr>
          <w:smallCaps/>
          <w:sz w:val="40"/>
        </w:rPr>
        <w:t>TD n°</w:t>
      </w:r>
      <w:r w:rsidR="00B55914">
        <w:rPr>
          <w:smallCaps/>
          <w:sz w:val="40"/>
        </w:rPr>
        <w:t>3</w:t>
      </w:r>
      <w:r w:rsidRPr="00C360BF">
        <w:rPr>
          <w:smallCaps/>
          <w:sz w:val="40"/>
        </w:rPr>
        <w:t xml:space="preserve"> sur les bus de terrain</w:t>
      </w:r>
    </w:p>
    <w:p w14:paraId="276F37E2" w14:textId="77777777" w:rsidR="00CB129C" w:rsidRDefault="00CB129C" w:rsidP="00CB129C">
      <w:pPr>
        <w:rPr>
          <w:szCs w:val="24"/>
        </w:rPr>
      </w:pPr>
      <w:r>
        <w:rPr>
          <w:szCs w:val="24"/>
        </w:rPr>
        <w:t xml:space="preserve">Un convoyeur de tri est commandé par un automate industriel du type Siemens S7-400. </w:t>
      </w:r>
    </w:p>
    <w:p w14:paraId="70BF9C89" w14:textId="77777777" w:rsidR="00CB129C" w:rsidRDefault="00CB129C" w:rsidP="00CB129C">
      <w:pPr>
        <w:spacing w:after="120"/>
      </w:pPr>
      <w:r>
        <w:rPr>
          <w:szCs w:val="24"/>
        </w:rPr>
        <w:t xml:space="preserve">Afin de contrôler le fonctionnement du convoyeur, 80 capteurs inductifs tout ou </w:t>
      </w:r>
      <w:proofErr w:type="gramStart"/>
      <w:r>
        <w:rPr>
          <w:szCs w:val="24"/>
        </w:rPr>
        <w:t>rien sont</w:t>
      </w:r>
      <w:proofErr w:type="gramEnd"/>
      <w:r>
        <w:rPr>
          <w:szCs w:val="24"/>
        </w:rPr>
        <w:t xml:space="preserve"> placés tout au long des 574,5 m de celui-ci. Pour simplifier le câblage, le bus AS-i est utilisé pour relier les 80 capteurs à l’API Siemens S7-400 via les esclaves AS-i et les passerelles Profibus/AS-i. </w:t>
      </w:r>
    </w:p>
    <w:p w14:paraId="01E51FE5" w14:textId="77777777" w:rsidR="00C360BF" w:rsidRDefault="00CB129C" w:rsidP="00CB129C">
      <w:pPr>
        <w:jc w:val="center"/>
        <w:rPr>
          <w:smallCaps/>
          <w:sz w:val="40"/>
        </w:rPr>
      </w:pPr>
      <w:r>
        <w:rPr>
          <w:b/>
          <w:noProof/>
        </w:rPr>
        <w:drawing>
          <wp:inline distT="0" distB="0" distL="0" distR="0" wp14:anchorId="13269A7A" wp14:editId="4B0106D2">
            <wp:extent cx="5760720" cy="2105025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1050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054BDD" w14:textId="77777777" w:rsidR="00CB129C" w:rsidRDefault="00CB129C" w:rsidP="00CB129C">
      <w:pPr>
        <w:pStyle w:val="Annexe"/>
        <w:pBdr>
          <w:top w:val="double" w:sz="4" w:space="7" w:color="000000"/>
          <w:left w:val="double" w:sz="4" w:space="1" w:color="000000"/>
          <w:bottom w:val="double" w:sz="4" w:space="7" w:color="000000"/>
          <w:right w:val="double" w:sz="4" w:space="1" w:color="000000"/>
        </w:pBdr>
      </w:pPr>
      <w:r>
        <w:rPr>
          <w:rFonts w:eastAsia="Times New Roman" w:cs="Arial"/>
        </w:rPr>
        <w:t>Document à consulter :</w:t>
      </w:r>
      <w:r>
        <w:rPr>
          <w:rFonts w:eastAsia="Times New Roman" w:cs="Arial"/>
          <w:b/>
        </w:rPr>
        <w:t xml:space="preserve"> « </w:t>
      </w:r>
      <w:proofErr w:type="gramStart"/>
      <w:r>
        <w:rPr>
          <w:rFonts w:eastAsia="Times New Roman" w:cs="Arial"/>
          <w:b/>
        </w:rPr>
        <w:t xml:space="preserve">Annexe  </w:t>
      </w:r>
      <w:r w:rsidR="0043306A">
        <w:rPr>
          <w:rFonts w:eastAsia="Times New Roman" w:cs="Arial"/>
          <w:b/>
        </w:rPr>
        <w:t>1</w:t>
      </w:r>
      <w:proofErr w:type="gramEnd"/>
      <w:r w:rsidR="0043306A">
        <w:rPr>
          <w:rFonts w:eastAsia="Times New Roman" w:cs="Arial"/>
          <w:b/>
        </w:rPr>
        <w:t xml:space="preserve"> </w:t>
      </w:r>
      <w:r>
        <w:rPr>
          <w:rFonts w:eastAsia="Times New Roman" w:cs="Arial"/>
          <w:b/>
        </w:rPr>
        <w:t xml:space="preserve">: </w:t>
      </w:r>
      <w:r>
        <w:rPr>
          <w:rFonts w:eastAsia="Times New Roman" w:cs="Arial"/>
        </w:rPr>
        <w:t>Bus AS-i ».</w:t>
      </w:r>
    </w:p>
    <w:p w14:paraId="3C3C358E" w14:textId="77777777" w:rsidR="00C360BF" w:rsidRDefault="00CB129C" w:rsidP="00A170A5">
      <w:pPr>
        <w:pStyle w:val="Question"/>
      </w:pPr>
      <w:r w:rsidRPr="00CB129C">
        <w:t>Quels sont les numéros et les noms du modèle OSI utilisés par les bus de terrain ?</w:t>
      </w:r>
    </w:p>
    <w:p w14:paraId="6CDF5203" w14:textId="77777777" w:rsidR="00CB129C" w:rsidRDefault="00CB129C" w:rsidP="00A170A5">
      <w:pPr>
        <w:pStyle w:val="Question"/>
        <w:numPr>
          <w:ilvl w:val="0"/>
          <w:numId w:val="0"/>
        </w:numPr>
        <w:ind w:left="284"/>
      </w:pPr>
    </w:p>
    <w:p w14:paraId="4E5A3D97" w14:textId="77777777" w:rsidR="00CB129C" w:rsidRDefault="00CB129C" w:rsidP="00A170A5">
      <w:pPr>
        <w:pStyle w:val="Question"/>
        <w:numPr>
          <w:ilvl w:val="0"/>
          <w:numId w:val="0"/>
        </w:numPr>
        <w:ind w:left="284"/>
      </w:pPr>
    </w:p>
    <w:p w14:paraId="76F9B779" w14:textId="77777777" w:rsidR="00CB129C" w:rsidRDefault="00CB129C" w:rsidP="00A170A5">
      <w:pPr>
        <w:pStyle w:val="Question"/>
        <w:numPr>
          <w:ilvl w:val="0"/>
          <w:numId w:val="0"/>
        </w:numPr>
        <w:ind w:left="284"/>
      </w:pPr>
    </w:p>
    <w:p w14:paraId="65009331" w14:textId="77777777" w:rsidR="00CB129C" w:rsidRDefault="00CB129C" w:rsidP="00A170A5">
      <w:pPr>
        <w:pStyle w:val="Question"/>
        <w:numPr>
          <w:ilvl w:val="0"/>
          <w:numId w:val="0"/>
        </w:numPr>
        <w:ind w:left="284"/>
      </w:pPr>
    </w:p>
    <w:p w14:paraId="621BB0EA" w14:textId="77777777" w:rsidR="00CB129C" w:rsidRDefault="00CB129C" w:rsidP="00A170A5">
      <w:pPr>
        <w:pStyle w:val="Question"/>
        <w:numPr>
          <w:ilvl w:val="0"/>
          <w:numId w:val="0"/>
        </w:numPr>
        <w:ind w:left="284"/>
      </w:pPr>
    </w:p>
    <w:p w14:paraId="5B5EF359" w14:textId="77777777" w:rsidR="00CB129C" w:rsidRDefault="00CB129C" w:rsidP="00A170A5">
      <w:pPr>
        <w:pStyle w:val="Question"/>
        <w:numPr>
          <w:ilvl w:val="0"/>
          <w:numId w:val="0"/>
        </w:numPr>
        <w:ind w:left="284"/>
      </w:pPr>
    </w:p>
    <w:p w14:paraId="64AA7E36" w14:textId="77777777" w:rsidR="00CB129C" w:rsidRDefault="00CB129C" w:rsidP="00A170A5">
      <w:pPr>
        <w:pStyle w:val="Question"/>
      </w:pPr>
      <w:r w:rsidRPr="00CB129C">
        <w:t>Donner la topologie physique des réseaux de terrain Profibus-DP et AS-i.</w:t>
      </w:r>
    </w:p>
    <w:p w14:paraId="7BB8D87F" w14:textId="77777777" w:rsidR="00CB129C" w:rsidRDefault="00CB129C" w:rsidP="00A170A5">
      <w:pPr>
        <w:pStyle w:val="Question"/>
        <w:numPr>
          <w:ilvl w:val="0"/>
          <w:numId w:val="0"/>
        </w:numPr>
        <w:ind w:left="284"/>
      </w:pPr>
    </w:p>
    <w:p w14:paraId="7D567C24" w14:textId="77777777" w:rsidR="00CB129C" w:rsidRDefault="00CB129C" w:rsidP="00A170A5">
      <w:pPr>
        <w:pStyle w:val="Question"/>
        <w:numPr>
          <w:ilvl w:val="0"/>
          <w:numId w:val="0"/>
        </w:numPr>
        <w:ind w:left="284"/>
      </w:pPr>
    </w:p>
    <w:p w14:paraId="79E56297" w14:textId="77777777" w:rsidR="00CB129C" w:rsidRDefault="00CB129C" w:rsidP="00A170A5">
      <w:pPr>
        <w:pStyle w:val="Question"/>
        <w:numPr>
          <w:ilvl w:val="0"/>
          <w:numId w:val="0"/>
        </w:numPr>
        <w:ind w:left="284"/>
      </w:pPr>
    </w:p>
    <w:p w14:paraId="70044240" w14:textId="77777777" w:rsidR="00CB129C" w:rsidRDefault="00CB129C" w:rsidP="00A170A5">
      <w:pPr>
        <w:pStyle w:val="Question"/>
        <w:numPr>
          <w:ilvl w:val="0"/>
          <w:numId w:val="0"/>
        </w:numPr>
        <w:ind w:left="284"/>
      </w:pPr>
    </w:p>
    <w:p w14:paraId="6E6E73C7" w14:textId="77777777" w:rsidR="00CB129C" w:rsidRDefault="00CB129C" w:rsidP="00A170A5">
      <w:pPr>
        <w:pStyle w:val="Question"/>
        <w:numPr>
          <w:ilvl w:val="0"/>
          <w:numId w:val="0"/>
        </w:numPr>
        <w:ind w:left="284"/>
      </w:pPr>
    </w:p>
    <w:p w14:paraId="1E5C941A" w14:textId="77777777" w:rsidR="00CB129C" w:rsidRDefault="00CB129C" w:rsidP="00A170A5">
      <w:pPr>
        <w:pStyle w:val="Question"/>
        <w:numPr>
          <w:ilvl w:val="0"/>
          <w:numId w:val="0"/>
        </w:numPr>
        <w:ind w:left="284"/>
      </w:pPr>
    </w:p>
    <w:p w14:paraId="60AA7831" w14:textId="77777777" w:rsidR="00426A26" w:rsidRDefault="00426A26" w:rsidP="00A170A5">
      <w:pPr>
        <w:pStyle w:val="Question"/>
        <w:numPr>
          <w:ilvl w:val="0"/>
          <w:numId w:val="0"/>
        </w:numPr>
        <w:ind w:left="284"/>
      </w:pPr>
    </w:p>
    <w:p w14:paraId="06D1EC56" w14:textId="77777777" w:rsidR="00426A26" w:rsidRDefault="00426A26" w:rsidP="00426A26">
      <w:pPr>
        <w:rPr>
          <w:rFonts w:eastAsia="Times New Roman"/>
          <w:b/>
        </w:rPr>
      </w:pPr>
      <w:r>
        <w:t>L’automate S7-400 ne dispose que des interfaces de réseau Ethernet et Profibus-DP. Pour lire l’état des capteurs inductifs reliés au bus AS-i, il faut utiliser une passerelle Profibus-DP/AS-i.</w:t>
      </w:r>
    </w:p>
    <w:p w14:paraId="3E644E5F" w14:textId="77777777" w:rsidR="00426A26" w:rsidRDefault="00426A26" w:rsidP="00A170A5">
      <w:pPr>
        <w:pStyle w:val="Question"/>
      </w:pPr>
      <w:r>
        <w:t>Quel est le rôle de cette passerelle ? (</w:t>
      </w:r>
      <w:proofErr w:type="gramStart"/>
      <w:r>
        <w:t>cochez</w:t>
      </w:r>
      <w:proofErr w:type="gramEnd"/>
      <w:r>
        <w:t xml:space="preserve"> les bonnes réponses)</w:t>
      </w:r>
    </w:p>
    <w:tbl>
      <w:tblPr>
        <w:tblW w:w="0" w:type="auto"/>
        <w:tblInd w:w="-709" w:type="dxa"/>
        <w:tblLayout w:type="fixed"/>
        <w:tblLook w:val="04A0" w:firstRow="1" w:lastRow="0" w:firstColumn="1" w:lastColumn="0" w:noHBand="0" w:noVBand="1"/>
      </w:tblPr>
      <w:tblGrid>
        <w:gridCol w:w="466"/>
        <w:gridCol w:w="9174"/>
      </w:tblGrid>
      <w:tr w:rsidR="00426A26" w:rsidRPr="00426A26" w14:paraId="7D206D6E" w14:textId="77777777" w:rsidTr="00426A26">
        <w:trPr>
          <w:trHeight w:val="275"/>
        </w:trPr>
        <w:tc>
          <w:tcPr>
            <w:tcW w:w="466" w:type="dxa"/>
            <w:hideMark/>
          </w:tcPr>
          <w:p w14:paraId="291F7605" w14:textId="77777777" w:rsidR="00426A26" w:rsidRPr="00426A26" w:rsidRDefault="00426A26" w:rsidP="00426A26">
            <w:pPr>
              <w:pStyle w:val="Paragraphedeliste"/>
              <w:numPr>
                <w:ilvl w:val="0"/>
                <w:numId w:val="3"/>
              </w:numPr>
              <w:spacing w:after="0"/>
              <w:jc w:val="center"/>
              <w:rPr>
                <w:rFonts w:eastAsia="Times New Roman" w:cstheme="minorHAnsi"/>
              </w:rPr>
            </w:pPr>
            <w:proofErr w:type="gramStart"/>
            <w:r w:rsidRPr="00426A26">
              <w:rPr>
                <w:rFonts w:cstheme="minorHAnsi"/>
              </w:rPr>
              <w:t>r</w:t>
            </w:r>
            <w:proofErr w:type="gramEnd"/>
          </w:p>
        </w:tc>
        <w:tc>
          <w:tcPr>
            <w:tcW w:w="9174" w:type="dxa"/>
            <w:hideMark/>
          </w:tcPr>
          <w:p w14:paraId="36FF59AF" w14:textId="77777777" w:rsidR="00426A26" w:rsidRPr="00426A26" w:rsidRDefault="00426A26" w:rsidP="00426A26">
            <w:pPr>
              <w:pStyle w:val="Paragraphedeliste"/>
              <w:numPr>
                <w:ilvl w:val="0"/>
                <w:numId w:val="3"/>
              </w:numPr>
              <w:spacing w:after="0"/>
              <w:rPr>
                <w:rFonts w:eastAsia="Calibri" w:cstheme="minorHAnsi"/>
              </w:rPr>
            </w:pPr>
            <w:r w:rsidRPr="00426A26">
              <w:rPr>
                <w:rFonts w:cstheme="minorHAnsi"/>
              </w:rPr>
              <w:t>Transmet toutes les trames sur ces deux réseaux</w:t>
            </w:r>
          </w:p>
        </w:tc>
      </w:tr>
      <w:tr w:rsidR="00426A26" w:rsidRPr="00426A26" w14:paraId="7DBBF31F" w14:textId="77777777" w:rsidTr="00426A26">
        <w:tc>
          <w:tcPr>
            <w:tcW w:w="466" w:type="dxa"/>
            <w:hideMark/>
          </w:tcPr>
          <w:p w14:paraId="60131383" w14:textId="77777777" w:rsidR="00426A26" w:rsidRPr="00426A26" w:rsidRDefault="00426A26" w:rsidP="00426A26">
            <w:pPr>
              <w:pStyle w:val="Paragraphedeliste"/>
              <w:numPr>
                <w:ilvl w:val="0"/>
                <w:numId w:val="3"/>
              </w:numPr>
              <w:spacing w:after="0"/>
              <w:jc w:val="center"/>
              <w:rPr>
                <w:rFonts w:eastAsia="Times New Roman" w:cstheme="minorHAnsi"/>
              </w:rPr>
            </w:pPr>
            <w:proofErr w:type="gramStart"/>
            <w:r w:rsidRPr="00426A26">
              <w:rPr>
                <w:rFonts w:cstheme="minorHAnsi"/>
              </w:rPr>
              <w:t>r</w:t>
            </w:r>
            <w:proofErr w:type="gramEnd"/>
          </w:p>
        </w:tc>
        <w:tc>
          <w:tcPr>
            <w:tcW w:w="9174" w:type="dxa"/>
            <w:hideMark/>
          </w:tcPr>
          <w:p w14:paraId="56E080D9" w14:textId="77777777" w:rsidR="00426A26" w:rsidRPr="00426A26" w:rsidRDefault="00426A26" w:rsidP="00426A26">
            <w:pPr>
              <w:pStyle w:val="Paragraphedeliste"/>
              <w:numPr>
                <w:ilvl w:val="0"/>
                <w:numId w:val="3"/>
              </w:numPr>
              <w:spacing w:after="0"/>
              <w:rPr>
                <w:rFonts w:eastAsia="Calibri" w:cstheme="minorHAnsi"/>
              </w:rPr>
            </w:pPr>
            <w:r w:rsidRPr="00426A26">
              <w:rPr>
                <w:rFonts w:eastAsia="Times New Roman" w:cstheme="minorHAnsi"/>
              </w:rPr>
              <w:t xml:space="preserve">Permet de relier 2 segments d’un réseau utilisant des médiums </w:t>
            </w:r>
            <w:r>
              <w:rPr>
                <w:rFonts w:eastAsia="Times New Roman" w:cstheme="minorHAnsi"/>
              </w:rPr>
              <w:t>d</w:t>
            </w:r>
            <w:r w:rsidRPr="00426A26">
              <w:rPr>
                <w:rFonts w:eastAsia="Times New Roman" w:cstheme="minorHAnsi"/>
              </w:rPr>
              <w:t>ifférents</w:t>
            </w:r>
          </w:p>
        </w:tc>
      </w:tr>
      <w:tr w:rsidR="00426A26" w:rsidRPr="00426A26" w14:paraId="2CF75C30" w14:textId="77777777" w:rsidTr="00426A26">
        <w:tc>
          <w:tcPr>
            <w:tcW w:w="466" w:type="dxa"/>
            <w:hideMark/>
          </w:tcPr>
          <w:p w14:paraId="2E6AFADA" w14:textId="77777777" w:rsidR="00426A26" w:rsidRPr="00426A26" w:rsidRDefault="00426A26" w:rsidP="00426A26">
            <w:pPr>
              <w:pStyle w:val="Paragraphedeliste"/>
              <w:numPr>
                <w:ilvl w:val="0"/>
                <w:numId w:val="3"/>
              </w:numPr>
              <w:spacing w:after="0"/>
              <w:jc w:val="center"/>
              <w:rPr>
                <w:rFonts w:eastAsia="Times New Roman" w:cstheme="minorHAnsi"/>
              </w:rPr>
            </w:pPr>
            <w:proofErr w:type="gramStart"/>
            <w:r w:rsidRPr="00426A26">
              <w:rPr>
                <w:rFonts w:cstheme="minorHAnsi"/>
              </w:rPr>
              <w:t>r</w:t>
            </w:r>
            <w:proofErr w:type="gramEnd"/>
          </w:p>
        </w:tc>
        <w:tc>
          <w:tcPr>
            <w:tcW w:w="9174" w:type="dxa"/>
            <w:hideMark/>
          </w:tcPr>
          <w:p w14:paraId="59264A25" w14:textId="77777777" w:rsidR="00426A26" w:rsidRPr="00426A26" w:rsidRDefault="00426A26" w:rsidP="00426A26">
            <w:pPr>
              <w:pStyle w:val="Paragraphedeliste"/>
              <w:numPr>
                <w:ilvl w:val="0"/>
                <w:numId w:val="3"/>
              </w:numPr>
              <w:spacing w:after="0"/>
              <w:rPr>
                <w:rFonts w:eastAsia="Calibri" w:cstheme="minorHAnsi"/>
              </w:rPr>
            </w:pPr>
            <w:r w:rsidRPr="00426A26">
              <w:rPr>
                <w:rFonts w:eastAsia="Times New Roman" w:cstheme="minorHAnsi"/>
              </w:rPr>
              <w:t>Permet de relier 2 réseaux de protocoles différents</w:t>
            </w:r>
          </w:p>
        </w:tc>
      </w:tr>
      <w:tr w:rsidR="00426A26" w:rsidRPr="00426A26" w14:paraId="1F354895" w14:textId="77777777" w:rsidTr="00426A26">
        <w:tc>
          <w:tcPr>
            <w:tcW w:w="466" w:type="dxa"/>
            <w:hideMark/>
          </w:tcPr>
          <w:p w14:paraId="289862BF" w14:textId="77777777" w:rsidR="00426A26" w:rsidRPr="00426A26" w:rsidRDefault="00426A26" w:rsidP="00426A26">
            <w:pPr>
              <w:pStyle w:val="Paragraphedeliste"/>
              <w:numPr>
                <w:ilvl w:val="0"/>
                <w:numId w:val="3"/>
              </w:numPr>
              <w:spacing w:after="0"/>
              <w:jc w:val="center"/>
              <w:rPr>
                <w:rFonts w:eastAsia="Times New Roman" w:cstheme="minorHAnsi"/>
              </w:rPr>
            </w:pPr>
            <w:proofErr w:type="gramStart"/>
            <w:r w:rsidRPr="00426A26">
              <w:rPr>
                <w:rFonts w:cstheme="minorHAnsi"/>
              </w:rPr>
              <w:t>r</w:t>
            </w:r>
            <w:proofErr w:type="gramEnd"/>
          </w:p>
        </w:tc>
        <w:tc>
          <w:tcPr>
            <w:tcW w:w="9174" w:type="dxa"/>
            <w:hideMark/>
          </w:tcPr>
          <w:p w14:paraId="791113E6" w14:textId="77777777" w:rsidR="00426A26" w:rsidRPr="00426A26" w:rsidRDefault="00426A26" w:rsidP="00426A26">
            <w:pPr>
              <w:pStyle w:val="Paragraphedeliste"/>
              <w:numPr>
                <w:ilvl w:val="0"/>
                <w:numId w:val="3"/>
              </w:numPr>
              <w:spacing w:after="0"/>
              <w:rPr>
                <w:rFonts w:eastAsia="Times New Roman" w:cstheme="minorHAnsi"/>
              </w:rPr>
            </w:pPr>
            <w:r w:rsidRPr="00426A26">
              <w:rPr>
                <w:rFonts w:eastAsia="Times New Roman" w:cstheme="minorHAnsi"/>
              </w:rPr>
              <w:t>Permet de diminuer le nombre de collisions sur ce réseau</w:t>
            </w:r>
          </w:p>
        </w:tc>
      </w:tr>
      <w:tr w:rsidR="00426A26" w:rsidRPr="00426A26" w14:paraId="569A040F" w14:textId="77777777" w:rsidTr="00426A26">
        <w:tc>
          <w:tcPr>
            <w:tcW w:w="466" w:type="dxa"/>
            <w:hideMark/>
          </w:tcPr>
          <w:p w14:paraId="5A2E3081" w14:textId="77777777" w:rsidR="00426A26" w:rsidRPr="00426A26" w:rsidRDefault="00426A26" w:rsidP="00426A26">
            <w:pPr>
              <w:pStyle w:val="Paragraphedeliste"/>
              <w:numPr>
                <w:ilvl w:val="0"/>
                <w:numId w:val="3"/>
              </w:numPr>
              <w:spacing w:after="0"/>
              <w:jc w:val="center"/>
              <w:rPr>
                <w:rFonts w:eastAsia="Calibri" w:cstheme="minorHAnsi"/>
              </w:rPr>
            </w:pPr>
            <w:proofErr w:type="gramStart"/>
            <w:r w:rsidRPr="00426A26">
              <w:rPr>
                <w:rFonts w:cstheme="minorHAnsi"/>
              </w:rPr>
              <w:t>r</w:t>
            </w:r>
            <w:proofErr w:type="gramEnd"/>
          </w:p>
        </w:tc>
        <w:tc>
          <w:tcPr>
            <w:tcW w:w="9174" w:type="dxa"/>
            <w:hideMark/>
          </w:tcPr>
          <w:p w14:paraId="39079D6E" w14:textId="77777777" w:rsidR="00426A26" w:rsidRDefault="00426A26" w:rsidP="00426A26">
            <w:pPr>
              <w:pStyle w:val="Paragraphedeliste"/>
              <w:numPr>
                <w:ilvl w:val="0"/>
                <w:numId w:val="3"/>
              </w:numPr>
              <w:spacing w:after="0"/>
              <w:rPr>
                <w:rFonts w:eastAsia="Times New Roman" w:cstheme="minorHAnsi"/>
              </w:rPr>
            </w:pPr>
            <w:r w:rsidRPr="00426A26">
              <w:rPr>
                <w:rFonts w:eastAsia="Times New Roman" w:cstheme="minorHAnsi"/>
              </w:rPr>
              <w:t>Filtre les trames en fonction des adresses MAC</w:t>
            </w:r>
          </w:p>
          <w:p w14:paraId="742F5342" w14:textId="77777777" w:rsidR="00A170A5" w:rsidRPr="00A170A5" w:rsidRDefault="00A170A5" w:rsidP="00A170A5">
            <w:pPr>
              <w:spacing w:after="0"/>
              <w:rPr>
                <w:rFonts w:eastAsia="Times New Roman" w:cstheme="minorHAnsi"/>
              </w:rPr>
            </w:pPr>
          </w:p>
        </w:tc>
      </w:tr>
    </w:tbl>
    <w:p w14:paraId="6D9AA1AB" w14:textId="77777777" w:rsidR="00426A26" w:rsidRDefault="00736BD8" w:rsidP="00A170A5">
      <w:pPr>
        <w:pStyle w:val="Question"/>
      </w:pPr>
      <w:r w:rsidRPr="00736BD8">
        <w:t xml:space="preserve">Donner la méthode d’accès au support de transmission </w:t>
      </w:r>
      <w:proofErr w:type="gramStart"/>
      <w:r w:rsidRPr="00736BD8">
        <w:t>du  bus</w:t>
      </w:r>
      <w:proofErr w:type="gramEnd"/>
      <w:r w:rsidRPr="00736BD8">
        <w:t xml:space="preserve"> AS-i.</w:t>
      </w:r>
    </w:p>
    <w:p w14:paraId="6038FE60" w14:textId="77777777" w:rsidR="00736BD8" w:rsidRDefault="00736BD8" w:rsidP="00A170A5">
      <w:pPr>
        <w:pStyle w:val="Question"/>
        <w:numPr>
          <w:ilvl w:val="0"/>
          <w:numId w:val="0"/>
        </w:numPr>
        <w:ind w:left="284"/>
      </w:pPr>
    </w:p>
    <w:p w14:paraId="0583A064" w14:textId="77777777" w:rsidR="00736BD8" w:rsidRDefault="00736BD8" w:rsidP="00A170A5">
      <w:pPr>
        <w:pStyle w:val="Question"/>
        <w:numPr>
          <w:ilvl w:val="0"/>
          <w:numId w:val="0"/>
        </w:numPr>
        <w:ind w:left="284"/>
      </w:pPr>
    </w:p>
    <w:p w14:paraId="25ACC4F1" w14:textId="77777777" w:rsidR="00736BD8" w:rsidRDefault="00736BD8" w:rsidP="00A170A5">
      <w:pPr>
        <w:pStyle w:val="Question"/>
        <w:numPr>
          <w:ilvl w:val="0"/>
          <w:numId w:val="0"/>
        </w:numPr>
        <w:ind w:left="284"/>
      </w:pPr>
    </w:p>
    <w:p w14:paraId="700C1642" w14:textId="77777777" w:rsidR="00736BD8" w:rsidRDefault="00736BD8" w:rsidP="00A170A5">
      <w:pPr>
        <w:pStyle w:val="Question"/>
        <w:numPr>
          <w:ilvl w:val="0"/>
          <w:numId w:val="0"/>
        </w:numPr>
        <w:ind w:left="284"/>
      </w:pPr>
    </w:p>
    <w:p w14:paraId="1ABED179" w14:textId="77777777" w:rsidR="00A170A5" w:rsidRDefault="00A170A5" w:rsidP="00A170A5"/>
    <w:p w14:paraId="2576CD39" w14:textId="77777777" w:rsidR="0043306A" w:rsidRDefault="0043306A" w:rsidP="00A170A5">
      <w:pPr>
        <w:pStyle w:val="Question"/>
      </w:pPr>
      <w:r w:rsidRPr="0043306A">
        <w:t>Donner les caractéristiques du bus AS-i en complétant le tableau du document réponses.</w:t>
      </w:r>
    </w:p>
    <w:tbl>
      <w:tblPr>
        <w:tblW w:w="9479" w:type="dxa"/>
        <w:tblInd w:w="137" w:type="dxa"/>
        <w:tblLayout w:type="fixed"/>
        <w:tblCellMar>
          <w:top w:w="113" w:type="dxa"/>
        </w:tblCellMar>
        <w:tblLook w:val="04A0" w:firstRow="1" w:lastRow="0" w:firstColumn="1" w:lastColumn="0" w:noHBand="0" w:noVBand="1"/>
      </w:tblPr>
      <w:tblGrid>
        <w:gridCol w:w="7758"/>
        <w:gridCol w:w="1721"/>
      </w:tblGrid>
      <w:tr w:rsidR="0043306A" w:rsidRPr="0043306A" w14:paraId="29CFDCF8" w14:textId="77777777" w:rsidTr="00810C52">
        <w:tc>
          <w:tcPr>
            <w:tcW w:w="7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9ABDB5F" w14:textId="77777777" w:rsidR="0043306A" w:rsidRPr="0043306A" w:rsidRDefault="0043306A" w:rsidP="0043306A">
            <w:pPr>
              <w:spacing w:after="0"/>
            </w:pPr>
            <w:r w:rsidRPr="0043306A">
              <w:t xml:space="preserve">La longueur maximale du bus AS-i </w:t>
            </w:r>
          </w:p>
        </w:tc>
        <w:tc>
          <w:tcPr>
            <w:tcW w:w="1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0BB948" w14:textId="77777777" w:rsidR="0043306A" w:rsidRPr="0043306A" w:rsidRDefault="0043306A" w:rsidP="0043306A">
            <w:pPr>
              <w:spacing w:after="0"/>
            </w:pPr>
          </w:p>
        </w:tc>
      </w:tr>
      <w:tr w:rsidR="0043306A" w:rsidRPr="0043306A" w14:paraId="05BD4B55" w14:textId="77777777" w:rsidTr="00810C52">
        <w:tc>
          <w:tcPr>
            <w:tcW w:w="7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65CD975" w14:textId="77777777" w:rsidR="0043306A" w:rsidRPr="0043306A" w:rsidRDefault="0043306A" w:rsidP="0043306A">
            <w:pPr>
              <w:spacing w:after="0"/>
            </w:pPr>
            <w:r w:rsidRPr="0043306A">
              <w:t>Le nombre d’entrées/sorties sur une station d’esclave</w:t>
            </w:r>
          </w:p>
        </w:tc>
        <w:tc>
          <w:tcPr>
            <w:tcW w:w="1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0F1C4B" w14:textId="77777777" w:rsidR="0043306A" w:rsidRPr="0043306A" w:rsidRDefault="0043306A" w:rsidP="0043306A">
            <w:pPr>
              <w:spacing w:after="0"/>
            </w:pPr>
          </w:p>
        </w:tc>
      </w:tr>
      <w:tr w:rsidR="0043306A" w:rsidRPr="0043306A" w14:paraId="0D353156" w14:textId="77777777" w:rsidTr="00810C52">
        <w:tc>
          <w:tcPr>
            <w:tcW w:w="7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9FFA670" w14:textId="77777777" w:rsidR="0043306A" w:rsidRPr="0043306A" w:rsidRDefault="0043306A" w:rsidP="0043306A">
            <w:pPr>
              <w:spacing w:after="0"/>
            </w:pPr>
            <w:r w:rsidRPr="0043306A">
              <w:t xml:space="preserve">Nombre maximum d’esclaves sur un bus </w:t>
            </w:r>
          </w:p>
        </w:tc>
        <w:tc>
          <w:tcPr>
            <w:tcW w:w="1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A0F71E" w14:textId="77777777" w:rsidR="0043306A" w:rsidRPr="0043306A" w:rsidRDefault="0043306A" w:rsidP="0043306A">
            <w:pPr>
              <w:spacing w:after="0"/>
            </w:pPr>
          </w:p>
        </w:tc>
      </w:tr>
      <w:tr w:rsidR="0043306A" w:rsidRPr="0043306A" w14:paraId="23B5DA2B" w14:textId="77777777" w:rsidTr="00810C52">
        <w:tc>
          <w:tcPr>
            <w:tcW w:w="7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CB27866" w14:textId="77777777" w:rsidR="0043306A" w:rsidRPr="0043306A" w:rsidRDefault="0043306A" w:rsidP="0043306A">
            <w:pPr>
              <w:spacing w:after="0"/>
            </w:pPr>
            <w:r w:rsidRPr="0043306A">
              <w:t>Nombre de bits de la trame de requête</w:t>
            </w:r>
          </w:p>
        </w:tc>
        <w:tc>
          <w:tcPr>
            <w:tcW w:w="1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C1B7D2" w14:textId="77777777" w:rsidR="0043306A" w:rsidRPr="0043306A" w:rsidRDefault="0043306A" w:rsidP="0043306A">
            <w:pPr>
              <w:spacing w:after="0"/>
            </w:pPr>
          </w:p>
        </w:tc>
      </w:tr>
      <w:tr w:rsidR="0043306A" w:rsidRPr="0043306A" w14:paraId="5B53F26A" w14:textId="77777777" w:rsidTr="00810C52">
        <w:tc>
          <w:tcPr>
            <w:tcW w:w="7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27F663C" w14:textId="77777777" w:rsidR="0043306A" w:rsidRPr="0043306A" w:rsidRDefault="0043306A" w:rsidP="0043306A">
            <w:pPr>
              <w:spacing w:after="0"/>
            </w:pPr>
            <w:r w:rsidRPr="0043306A">
              <w:t xml:space="preserve">Nombre de bits de la trame de réponse </w:t>
            </w:r>
          </w:p>
        </w:tc>
        <w:tc>
          <w:tcPr>
            <w:tcW w:w="1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1D1A1" w14:textId="77777777" w:rsidR="0043306A" w:rsidRPr="0043306A" w:rsidRDefault="0043306A" w:rsidP="0043306A">
            <w:pPr>
              <w:spacing w:after="0"/>
            </w:pPr>
          </w:p>
        </w:tc>
      </w:tr>
      <w:tr w:rsidR="0043306A" w:rsidRPr="0043306A" w14:paraId="2DE4BE40" w14:textId="77777777" w:rsidTr="00810C52">
        <w:tc>
          <w:tcPr>
            <w:tcW w:w="7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E87C00C" w14:textId="77777777" w:rsidR="0043306A" w:rsidRPr="0043306A" w:rsidRDefault="0043306A" w:rsidP="0043306A">
            <w:pPr>
              <w:spacing w:after="0"/>
            </w:pPr>
            <w:r w:rsidRPr="0043306A">
              <w:t xml:space="preserve">Nombre de bits de « pause émission » </w:t>
            </w:r>
          </w:p>
        </w:tc>
        <w:tc>
          <w:tcPr>
            <w:tcW w:w="1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DF69A4" w14:textId="77777777" w:rsidR="0043306A" w:rsidRPr="0043306A" w:rsidRDefault="0043306A" w:rsidP="0043306A">
            <w:pPr>
              <w:spacing w:after="0"/>
            </w:pPr>
          </w:p>
        </w:tc>
      </w:tr>
      <w:tr w:rsidR="0043306A" w:rsidRPr="0043306A" w14:paraId="099BF650" w14:textId="77777777" w:rsidTr="00810C52">
        <w:tc>
          <w:tcPr>
            <w:tcW w:w="7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B6378E3" w14:textId="77777777" w:rsidR="0043306A" w:rsidRPr="0043306A" w:rsidRDefault="0043306A" w:rsidP="0043306A">
            <w:pPr>
              <w:spacing w:after="0"/>
            </w:pPr>
            <w:r w:rsidRPr="0043306A">
              <w:t>Nombre de bits de « pause maître »</w:t>
            </w:r>
          </w:p>
        </w:tc>
        <w:tc>
          <w:tcPr>
            <w:tcW w:w="1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217BEC" w14:textId="77777777" w:rsidR="0043306A" w:rsidRPr="0043306A" w:rsidRDefault="0043306A" w:rsidP="0043306A">
            <w:pPr>
              <w:spacing w:after="0"/>
            </w:pPr>
          </w:p>
        </w:tc>
      </w:tr>
      <w:tr w:rsidR="0043306A" w:rsidRPr="0043306A" w14:paraId="6464C8F1" w14:textId="77777777" w:rsidTr="00810C52">
        <w:tc>
          <w:tcPr>
            <w:tcW w:w="7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F450BFE" w14:textId="77777777" w:rsidR="0043306A" w:rsidRPr="0043306A" w:rsidRDefault="0043306A" w:rsidP="0043306A">
            <w:pPr>
              <w:spacing w:after="0"/>
            </w:pPr>
            <w:r w:rsidRPr="0043306A">
              <w:t>Le nombre total de bits pour effectuer une transaction</w:t>
            </w:r>
          </w:p>
        </w:tc>
        <w:tc>
          <w:tcPr>
            <w:tcW w:w="1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E9DA33" w14:textId="77777777" w:rsidR="0043306A" w:rsidRPr="0043306A" w:rsidRDefault="0043306A" w:rsidP="0043306A">
            <w:pPr>
              <w:spacing w:after="0"/>
            </w:pPr>
          </w:p>
        </w:tc>
      </w:tr>
    </w:tbl>
    <w:p w14:paraId="097DAD68" w14:textId="77777777" w:rsidR="0043306A" w:rsidRDefault="0043306A" w:rsidP="0043306A"/>
    <w:p w14:paraId="357218D1" w14:textId="77777777" w:rsidR="0043306A" w:rsidRDefault="0043306A" w:rsidP="00A170A5">
      <w:pPr>
        <w:pStyle w:val="Question"/>
      </w:pPr>
      <w:r w:rsidRPr="0043306A">
        <w:t>Déterminer le nombre de stations maîtres du bus AS-i à utiliser pour couvrir entièrement le convoyeur.</w:t>
      </w:r>
    </w:p>
    <w:p w14:paraId="752EDFF1" w14:textId="77777777" w:rsidR="0043306A" w:rsidRDefault="0043306A" w:rsidP="00A170A5">
      <w:pPr>
        <w:pStyle w:val="Question"/>
        <w:numPr>
          <w:ilvl w:val="0"/>
          <w:numId w:val="0"/>
        </w:numPr>
        <w:ind w:left="284"/>
      </w:pPr>
    </w:p>
    <w:p w14:paraId="22520E79" w14:textId="77777777" w:rsidR="0043306A" w:rsidRDefault="0043306A" w:rsidP="00A170A5">
      <w:pPr>
        <w:pStyle w:val="Question"/>
        <w:numPr>
          <w:ilvl w:val="0"/>
          <w:numId w:val="0"/>
        </w:numPr>
        <w:ind w:left="284"/>
      </w:pPr>
    </w:p>
    <w:p w14:paraId="4101FD6A" w14:textId="77777777" w:rsidR="0043306A" w:rsidRDefault="0043306A" w:rsidP="00A170A5">
      <w:pPr>
        <w:pStyle w:val="Question"/>
        <w:numPr>
          <w:ilvl w:val="0"/>
          <w:numId w:val="0"/>
        </w:numPr>
        <w:ind w:left="284"/>
      </w:pPr>
    </w:p>
    <w:p w14:paraId="0463B3F6" w14:textId="77777777" w:rsidR="0043306A" w:rsidRDefault="0043306A" w:rsidP="00A170A5">
      <w:pPr>
        <w:pStyle w:val="Question"/>
        <w:numPr>
          <w:ilvl w:val="0"/>
          <w:numId w:val="0"/>
        </w:numPr>
        <w:ind w:left="284"/>
      </w:pPr>
    </w:p>
    <w:p w14:paraId="7FFB9FC8" w14:textId="77777777" w:rsidR="0043306A" w:rsidRDefault="0043306A" w:rsidP="0043306A"/>
    <w:p w14:paraId="732DBD6E" w14:textId="77777777" w:rsidR="0043306A" w:rsidRDefault="0043306A" w:rsidP="00A170A5">
      <w:pPr>
        <w:pStyle w:val="Question"/>
      </w:pPr>
      <w:r w:rsidRPr="0043306A">
        <w:t xml:space="preserve">À l’aide de l’annexe </w:t>
      </w:r>
      <w:r>
        <w:t>2</w:t>
      </w:r>
      <w:r w:rsidRPr="0043306A">
        <w:t>, choisir une passerelle Profibus-DP/AS-i en donnant sa référence et le nombre de passerelles à utiliser. Vous devez privilégier le choix le plus économique répondant aux besoins du système.</w:t>
      </w:r>
    </w:p>
    <w:p w14:paraId="3CC915E1" w14:textId="77777777" w:rsidR="0043306A" w:rsidRDefault="0043306A" w:rsidP="00A170A5">
      <w:pPr>
        <w:pStyle w:val="Question"/>
        <w:numPr>
          <w:ilvl w:val="0"/>
          <w:numId w:val="0"/>
        </w:numPr>
        <w:ind w:left="284"/>
      </w:pPr>
    </w:p>
    <w:p w14:paraId="09592864" w14:textId="77777777" w:rsidR="0043306A" w:rsidRDefault="0043306A" w:rsidP="00A170A5">
      <w:pPr>
        <w:pStyle w:val="Question"/>
        <w:numPr>
          <w:ilvl w:val="0"/>
          <w:numId w:val="0"/>
        </w:numPr>
        <w:ind w:left="284"/>
      </w:pPr>
    </w:p>
    <w:p w14:paraId="3C6F3B07" w14:textId="77777777" w:rsidR="0043306A" w:rsidRDefault="0043306A" w:rsidP="00A170A5">
      <w:pPr>
        <w:pStyle w:val="Question"/>
        <w:numPr>
          <w:ilvl w:val="0"/>
          <w:numId w:val="0"/>
        </w:numPr>
        <w:ind w:left="284"/>
      </w:pPr>
    </w:p>
    <w:p w14:paraId="123845F3" w14:textId="77777777" w:rsidR="0043306A" w:rsidRDefault="0043306A" w:rsidP="00A170A5">
      <w:pPr>
        <w:pStyle w:val="Question"/>
        <w:numPr>
          <w:ilvl w:val="0"/>
          <w:numId w:val="0"/>
        </w:numPr>
        <w:ind w:left="284"/>
      </w:pPr>
    </w:p>
    <w:p w14:paraId="13E03CEB" w14:textId="77777777" w:rsidR="0043306A" w:rsidRDefault="0043306A" w:rsidP="00A170A5">
      <w:pPr>
        <w:pStyle w:val="Question"/>
        <w:numPr>
          <w:ilvl w:val="0"/>
          <w:numId w:val="0"/>
        </w:numPr>
        <w:ind w:left="284"/>
      </w:pPr>
    </w:p>
    <w:p w14:paraId="1C8DBB58" w14:textId="77777777" w:rsidR="00A170A5" w:rsidRDefault="00A170A5" w:rsidP="0043306A">
      <w:pPr>
        <w:spacing w:after="0"/>
      </w:pPr>
    </w:p>
    <w:p w14:paraId="0458ECC0" w14:textId="77777777" w:rsidR="00A170A5" w:rsidRDefault="00A170A5" w:rsidP="0043306A">
      <w:pPr>
        <w:spacing w:after="0"/>
      </w:pPr>
    </w:p>
    <w:p w14:paraId="627F23B1" w14:textId="77777777" w:rsidR="0043306A" w:rsidRDefault="0043306A" w:rsidP="0043306A">
      <w:pPr>
        <w:spacing w:after="0"/>
      </w:pPr>
      <w:r>
        <w:t xml:space="preserve">La référence des stations esclaves utilisés est 3RK1200-0CQ20-0AA3. </w:t>
      </w:r>
    </w:p>
    <w:p w14:paraId="42892201" w14:textId="77777777" w:rsidR="0043306A" w:rsidRDefault="0043306A" w:rsidP="0043306A">
      <w:pPr>
        <w:spacing w:after="0"/>
      </w:pPr>
      <w:r>
        <w:t>Ses caractéristiques sont données dans l’annexe 3.</w:t>
      </w:r>
    </w:p>
    <w:p w14:paraId="21EA5F00" w14:textId="77777777" w:rsidR="00A170A5" w:rsidRDefault="00A170A5" w:rsidP="0043306A">
      <w:pPr>
        <w:spacing w:after="0"/>
      </w:pPr>
    </w:p>
    <w:p w14:paraId="374B4649" w14:textId="77777777" w:rsidR="0043306A" w:rsidRDefault="0043306A" w:rsidP="00A170A5">
      <w:pPr>
        <w:pStyle w:val="Question"/>
      </w:pPr>
      <w:r w:rsidRPr="0043306A">
        <w:t>Donner le nombre maximal de capteurs et d’actionneurs qu’on peut relier sur chacune de ces stations.</w:t>
      </w:r>
    </w:p>
    <w:p w14:paraId="5DD43CB4" w14:textId="77777777" w:rsidR="0043306A" w:rsidRDefault="0043306A" w:rsidP="00A170A5">
      <w:pPr>
        <w:pStyle w:val="Question"/>
        <w:numPr>
          <w:ilvl w:val="0"/>
          <w:numId w:val="0"/>
        </w:numPr>
        <w:ind w:left="284"/>
      </w:pPr>
    </w:p>
    <w:p w14:paraId="3229AB98" w14:textId="77777777" w:rsidR="0043306A" w:rsidRDefault="0043306A" w:rsidP="00A170A5">
      <w:pPr>
        <w:pStyle w:val="Question"/>
        <w:numPr>
          <w:ilvl w:val="0"/>
          <w:numId w:val="0"/>
        </w:numPr>
        <w:ind w:left="284"/>
      </w:pPr>
    </w:p>
    <w:p w14:paraId="03A8B6C5" w14:textId="77777777" w:rsidR="0043306A" w:rsidRDefault="0043306A" w:rsidP="00A170A5">
      <w:pPr>
        <w:pStyle w:val="Question"/>
        <w:numPr>
          <w:ilvl w:val="0"/>
          <w:numId w:val="0"/>
        </w:numPr>
        <w:ind w:left="284"/>
      </w:pPr>
    </w:p>
    <w:p w14:paraId="7A786127" w14:textId="77777777" w:rsidR="0043306A" w:rsidRDefault="0043306A" w:rsidP="0043306A">
      <w:pPr>
        <w:spacing w:after="0"/>
      </w:pPr>
      <w:r>
        <w:t>Le convoyeur est constitué de 1149 tapis éjecteurs se déplaçant à la vitesse de 2 m/s.</w:t>
      </w:r>
    </w:p>
    <w:p w14:paraId="77342135" w14:textId="77777777" w:rsidR="0043306A" w:rsidRDefault="0043306A" w:rsidP="0043306A">
      <w:r>
        <w:t>Pour déterminer la position des tapis éjecteurs, un plot métallique est fixé sous chaque tapis éjecteur et 80 capteurs inductifs sont placés tout au long du convoyeur.</w:t>
      </w:r>
    </w:p>
    <w:p w14:paraId="25EADAD4" w14:textId="77777777" w:rsidR="0043306A" w:rsidRPr="00A170A5" w:rsidRDefault="0043306A" w:rsidP="00A170A5">
      <w:pPr>
        <w:pStyle w:val="Question"/>
      </w:pPr>
      <w:r w:rsidRPr="00A170A5">
        <w:lastRenderedPageBreak/>
        <w:t>Justifier l’utilisation de capteurs inductifs dans ce système de convoyage ?</w:t>
      </w:r>
    </w:p>
    <w:p w14:paraId="3DD9B222" w14:textId="77777777" w:rsidR="0043306A" w:rsidRDefault="0043306A" w:rsidP="00A170A5">
      <w:pPr>
        <w:pStyle w:val="Rponse"/>
      </w:pPr>
    </w:p>
    <w:p w14:paraId="6393A841" w14:textId="77777777" w:rsidR="0043306A" w:rsidRDefault="0043306A" w:rsidP="00A170A5">
      <w:pPr>
        <w:pStyle w:val="Question"/>
        <w:numPr>
          <w:ilvl w:val="0"/>
          <w:numId w:val="0"/>
        </w:numPr>
        <w:ind w:left="284"/>
      </w:pPr>
    </w:p>
    <w:p w14:paraId="32AAA0A7" w14:textId="77777777" w:rsidR="00947A08" w:rsidRDefault="00947A08" w:rsidP="00A170A5">
      <w:pPr>
        <w:pStyle w:val="Question"/>
        <w:numPr>
          <w:ilvl w:val="0"/>
          <w:numId w:val="0"/>
        </w:numPr>
        <w:ind w:left="284"/>
      </w:pPr>
    </w:p>
    <w:p w14:paraId="56E1F4BE" w14:textId="77777777" w:rsidR="00947A08" w:rsidRDefault="00947A08" w:rsidP="00A170A5">
      <w:pPr>
        <w:pStyle w:val="Question"/>
        <w:numPr>
          <w:ilvl w:val="0"/>
          <w:numId w:val="0"/>
        </w:numPr>
        <w:ind w:left="284"/>
      </w:pPr>
    </w:p>
    <w:p w14:paraId="35770134" w14:textId="77777777" w:rsidR="0043306A" w:rsidRDefault="0043306A" w:rsidP="00A170A5">
      <w:pPr>
        <w:pStyle w:val="Question"/>
        <w:numPr>
          <w:ilvl w:val="0"/>
          <w:numId w:val="0"/>
        </w:numPr>
        <w:ind w:left="284"/>
      </w:pPr>
    </w:p>
    <w:p w14:paraId="3175FC1C" w14:textId="77777777" w:rsidR="0043306A" w:rsidRDefault="0043306A" w:rsidP="00A170A5">
      <w:pPr>
        <w:pStyle w:val="Question"/>
        <w:numPr>
          <w:ilvl w:val="0"/>
          <w:numId w:val="0"/>
        </w:numPr>
        <w:ind w:left="284"/>
      </w:pPr>
    </w:p>
    <w:p w14:paraId="16559E4F" w14:textId="77777777" w:rsidR="0043306A" w:rsidRDefault="0043306A" w:rsidP="0043306A">
      <w:r w:rsidRPr="0043306A">
        <w:t>On veut vérifier que le bus AS-i est un bus suffisamment performant pour répondre aux besoins du système de tri.</w:t>
      </w:r>
    </w:p>
    <w:p w14:paraId="6DA6F1E5" w14:textId="77777777" w:rsidR="0043306A" w:rsidRPr="00810C52" w:rsidRDefault="0043306A" w:rsidP="00A170A5">
      <w:pPr>
        <w:pStyle w:val="Question"/>
        <w:rPr>
          <w:sz w:val="16"/>
          <w:szCs w:val="16"/>
        </w:rPr>
      </w:pPr>
      <w:r>
        <w:t xml:space="preserve">Calculer la durée totale d’une transaction entre une station maître AS-i et une station esclave. </w:t>
      </w:r>
    </w:p>
    <w:p w14:paraId="389ADD0C" w14:textId="77777777" w:rsidR="00810C52" w:rsidRDefault="00810C52" w:rsidP="00A170A5">
      <w:pPr>
        <w:pStyle w:val="Rponse"/>
      </w:pPr>
    </w:p>
    <w:p w14:paraId="281EDCC5" w14:textId="77777777" w:rsidR="00810C52" w:rsidRDefault="00810C52" w:rsidP="00A170A5">
      <w:pPr>
        <w:pStyle w:val="Rponse"/>
      </w:pPr>
    </w:p>
    <w:p w14:paraId="43082903" w14:textId="77777777" w:rsidR="00810C52" w:rsidRDefault="00810C52" w:rsidP="00A170A5">
      <w:pPr>
        <w:pStyle w:val="Rponse"/>
      </w:pPr>
    </w:p>
    <w:p w14:paraId="2B1A41D1" w14:textId="77777777" w:rsidR="00947A08" w:rsidRDefault="00947A08" w:rsidP="00A170A5">
      <w:pPr>
        <w:pStyle w:val="Rponse"/>
      </w:pPr>
    </w:p>
    <w:p w14:paraId="295BADB8" w14:textId="77777777" w:rsidR="00947A08" w:rsidRDefault="00947A08" w:rsidP="00A170A5">
      <w:pPr>
        <w:pStyle w:val="Rponse"/>
      </w:pPr>
    </w:p>
    <w:p w14:paraId="3D242790" w14:textId="77777777" w:rsidR="00947A08" w:rsidRDefault="00947A08" w:rsidP="00A170A5">
      <w:pPr>
        <w:pStyle w:val="Rponse"/>
      </w:pPr>
    </w:p>
    <w:p w14:paraId="2F0E903D" w14:textId="77777777" w:rsidR="00947A08" w:rsidRDefault="00947A08" w:rsidP="00A170A5">
      <w:pPr>
        <w:pStyle w:val="Rponse"/>
      </w:pPr>
    </w:p>
    <w:p w14:paraId="5CC02E3A" w14:textId="77777777" w:rsidR="006D31F8" w:rsidRDefault="006D31F8" w:rsidP="00A170A5">
      <w:pPr>
        <w:pStyle w:val="Rponse"/>
      </w:pPr>
    </w:p>
    <w:p w14:paraId="53BA5E81" w14:textId="77777777" w:rsidR="006D31F8" w:rsidRDefault="006D31F8" w:rsidP="006D31F8"/>
    <w:p w14:paraId="2FC8693C" w14:textId="77777777" w:rsidR="006D31F8" w:rsidRDefault="006D31F8" w:rsidP="006D31F8">
      <w:pPr>
        <w:pStyle w:val="Question"/>
      </w:pPr>
      <w:r w:rsidRPr="006D31F8">
        <w:t>Calculer le temps mis par la station maître AS-i pour interroger ses 31 stations esclaves.</w:t>
      </w:r>
    </w:p>
    <w:p w14:paraId="3679EBA1" w14:textId="77777777" w:rsidR="00810C52" w:rsidRDefault="00810C52" w:rsidP="006D31F8">
      <w:pPr>
        <w:pStyle w:val="Rponse"/>
      </w:pPr>
    </w:p>
    <w:p w14:paraId="7E51483D" w14:textId="77777777" w:rsidR="006D31F8" w:rsidRDefault="006D31F8" w:rsidP="006D31F8">
      <w:pPr>
        <w:pStyle w:val="Rponse"/>
      </w:pPr>
    </w:p>
    <w:p w14:paraId="0F4D5AAD" w14:textId="77777777" w:rsidR="00947A08" w:rsidRDefault="00947A08" w:rsidP="006D31F8">
      <w:pPr>
        <w:pStyle w:val="Rponse"/>
      </w:pPr>
    </w:p>
    <w:p w14:paraId="259C64E8" w14:textId="77777777" w:rsidR="00947A08" w:rsidRDefault="00947A08" w:rsidP="006D31F8">
      <w:pPr>
        <w:pStyle w:val="Rponse"/>
      </w:pPr>
    </w:p>
    <w:p w14:paraId="7BD7EBBF" w14:textId="77777777" w:rsidR="00947A08" w:rsidRDefault="00947A08" w:rsidP="006D31F8">
      <w:pPr>
        <w:pStyle w:val="Rponse"/>
      </w:pPr>
    </w:p>
    <w:p w14:paraId="257C0BEE" w14:textId="77777777" w:rsidR="00947A08" w:rsidRDefault="00947A08" w:rsidP="006D31F8">
      <w:pPr>
        <w:pStyle w:val="Rponse"/>
      </w:pPr>
    </w:p>
    <w:p w14:paraId="22E26196" w14:textId="77777777" w:rsidR="006D31F8" w:rsidRDefault="006D31F8" w:rsidP="006D31F8">
      <w:pPr>
        <w:pStyle w:val="Rponse"/>
      </w:pPr>
    </w:p>
    <w:p w14:paraId="61C66CD7" w14:textId="77777777" w:rsidR="006D31F8" w:rsidRDefault="006D31F8" w:rsidP="006D31F8">
      <w:pPr>
        <w:pStyle w:val="Rponse"/>
      </w:pPr>
    </w:p>
    <w:p w14:paraId="144A5A89" w14:textId="77777777" w:rsidR="006D31F8" w:rsidRDefault="006D31F8" w:rsidP="006D31F8"/>
    <w:p w14:paraId="037FF8DD" w14:textId="77777777" w:rsidR="006D31F8" w:rsidRDefault="006D31F8" w:rsidP="006D31F8">
      <w:pPr>
        <w:pStyle w:val="Question"/>
      </w:pPr>
      <w:r w:rsidRPr="006D31F8">
        <w:t>Pourquoi le réseau AS-i est-il déterministe ?</w:t>
      </w:r>
    </w:p>
    <w:p w14:paraId="5F7AE783" w14:textId="77777777" w:rsidR="006D31F8" w:rsidRDefault="006D31F8" w:rsidP="006D31F8">
      <w:pPr>
        <w:pStyle w:val="Rponse"/>
      </w:pPr>
    </w:p>
    <w:p w14:paraId="09107365" w14:textId="77777777" w:rsidR="006D31F8" w:rsidRDefault="006D31F8" w:rsidP="006D31F8">
      <w:pPr>
        <w:pStyle w:val="Rponse"/>
      </w:pPr>
    </w:p>
    <w:p w14:paraId="5727A542" w14:textId="77777777" w:rsidR="00947A08" w:rsidRDefault="00947A08" w:rsidP="006D31F8">
      <w:pPr>
        <w:pStyle w:val="Rponse"/>
      </w:pPr>
    </w:p>
    <w:p w14:paraId="26FBBE54" w14:textId="77777777" w:rsidR="00947A08" w:rsidRDefault="00947A08" w:rsidP="006D31F8">
      <w:pPr>
        <w:pStyle w:val="Rponse"/>
      </w:pPr>
    </w:p>
    <w:p w14:paraId="22C15ED4" w14:textId="77777777" w:rsidR="00947A08" w:rsidRDefault="00947A08" w:rsidP="006D31F8">
      <w:pPr>
        <w:pStyle w:val="Rponse"/>
      </w:pPr>
    </w:p>
    <w:p w14:paraId="6F5FBB56" w14:textId="77777777" w:rsidR="006D31F8" w:rsidRDefault="006D31F8" w:rsidP="006D31F8">
      <w:pPr>
        <w:pStyle w:val="Rponse"/>
      </w:pPr>
    </w:p>
    <w:p w14:paraId="46A2C7A8" w14:textId="77777777" w:rsidR="006D31F8" w:rsidRDefault="006D31F8" w:rsidP="006D31F8">
      <w:pPr>
        <w:pStyle w:val="Rponse"/>
      </w:pPr>
    </w:p>
    <w:p w14:paraId="6DD243C8" w14:textId="77777777" w:rsidR="006D31F8" w:rsidRDefault="006D31F8" w:rsidP="006D31F8"/>
    <w:p w14:paraId="367F41FF" w14:textId="77777777" w:rsidR="00947A08" w:rsidRDefault="00947A08" w:rsidP="006D31F8">
      <w:pPr>
        <w:rPr>
          <w:b/>
          <w:sz w:val="28"/>
          <w:u w:val="single"/>
        </w:rPr>
      </w:pPr>
    </w:p>
    <w:p w14:paraId="2A3C7164" w14:textId="77777777" w:rsidR="00940539" w:rsidRDefault="00940539" w:rsidP="006D31F8">
      <w:pPr>
        <w:rPr>
          <w:b/>
          <w:sz w:val="28"/>
          <w:u w:val="single"/>
        </w:rPr>
      </w:pPr>
    </w:p>
    <w:p w14:paraId="2BD61151" w14:textId="77777777" w:rsidR="00940539" w:rsidRDefault="00940539" w:rsidP="006D31F8">
      <w:pPr>
        <w:rPr>
          <w:b/>
          <w:sz w:val="28"/>
          <w:u w:val="single"/>
        </w:rPr>
      </w:pPr>
    </w:p>
    <w:p w14:paraId="483A7F59" w14:textId="77777777" w:rsidR="00940539" w:rsidRDefault="00940539" w:rsidP="006D31F8">
      <w:pPr>
        <w:rPr>
          <w:b/>
          <w:sz w:val="28"/>
          <w:u w:val="single"/>
        </w:rPr>
      </w:pPr>
    </w:p>
    <w:p w14:paraId="4B13B4AB" w14:textId="4E630819" w:rsidR="006D31F8" w:rsidRPr="006D31F8" w:rsidRDefault="006D31F8" w:rsidP="006D31F8">
      <w:pPr>
        <w:rPr>
          <w:b/>
          <w:sz w:val="28"/>
          <w:u w:val="single"/>
        </w:rPr>
      </w:pPr>
      <w:r w:rsidRPr="006D31F8">
        <w:rPr>
          <w:b/>
          <w:sz w:val="28"/>
          <w:u w:val="single"/>
        </w:rPr>
        <w:lastRenderedPageBreak/>
        <w:t>Etude d'une transaction AS-i</w:t>
      </w:r>
    </w:p>
    <w:p w14:paraId="4E06E694" w14:textId="77777777" w:rsidR="006D31F8" w:rsidRDefault="006D31F8" w:rsidP="006D31F8">
      <w:r>
        <w:rPr>
          <w:noProof/>
        </w:rPr>
        <mc:AlternateContent>
          <mc:Choice Requires="wps">
            <w:drawing>
              <wp:anchor distT="0" distB="0" distL="114935" distR="114935" simplePos="0" relativeHeight="251683840" behindDoc="0" locked="0" layoutInCell="1" allowOverlap="1" wp14:anchorId="016F9197" wp14:editId="30310587">
                <wp:simplePos x="0" y="0"/>
                <wp:positionH relativeFrom="column">
                  <wp:posOffset>93980</wp:posOffset>
                </wp:positionH>
                <wp:positionV relativeFrom="paragraph">
                  <wp:posOffset>730885</wp:posOffset>
                </wp:positionV>
                <wp:extent cx="279400" cy="318135"/>
                <wp:effectExtent l="8255" t="6985" r="7620" b="8255"/>
                <wp:wrapNone/>
                <wp:docPr id="30" name="Zone de text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400" cy="31813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40DBE5" w14:textId="77777777" w:rsidR="006D31F8" w:rsidRDefault="006D31F8" w:rsidP="006D31F8">
                            <w:r>
                              <w:rPr>
                                <w:rFonts w:ascii="Consolas" w:hAnsi="Consolas" w:cs="Consolas"/>
                                <w:szCs w:val="24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16F9197" id="_x0000_t202" coordsize="21600,21600" o:spt="202" path="m,l,21600r21600,l21600,xe">
                <v:stroke joinstyle="miter"/>
                <v:path gradientshapeok="t" o:connecttype="rect"/>
              </v:shapetype>
              <v:shape id="Zone de texte 30" o:spid="_x0000_s1026" type="#_x0000_t202" style="position:absolute;margin-left:7.4pt;margin-top:57.55pt;width:22pt;height:25.05pt;z-index:251683840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" stroked="f">
                <v:fill opacity="0"/>
                <v:textbox inset="0,0,0,0">
                  <w:txbxContent>
                    <w:p w14:paraId="6440DBE5" w14:textId="77777777" w:rsidR="006D31F8" w:rsidRDefault="006D31F8" w:rsidP="006D31F8">
                      <w:r>
                        <w:rPr>
                          <w:rFonts w:ascii="Consolas" w:hAnsi="Consolas" w:cs="Consolas"/>
                          <w:szCs w:val="24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935" distR="114935" simplePos="0" relativeHeight="251684864" behindDoc="0" locked="0" layoutInCell="1" allowOverlap="1" wp14:anchorId="63ADE44F" wp14:editId="211C8EFE">
                <wp:simplePos x="0" y="0"/>
                <wp:positionH relativeFrom="column">
                  <wp:posOffset>103505</wp:posOffset>
                </wp:positionH>
                <wp:positionV relativeFrom="paragraph">
                  <wp:posOffset>397510</wp:posOffset>
                </wp:positionV>
                <wp:extent cx="279400" cy="318135"/>
                <wp:effectExtent l="8255" t="6985" r="7620" b="8255"/>
                <wp:wrapNone/>
                <wp:docPr id="29" name="Zone de text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400" cy="31813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85D904" w14:textId="77777777" w:rsidR="006D31F8" w:rsidRDefault="006D31F8" w:rsidP="006D31F8">
                            <w:r>
                              <w:rPr>
                                <w:rFonts w:ascii="Consolas" w:hAnsi="Consolas" w:cs="Consolas"/>
                                <w:szCs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ADE44F" id="Zone de texte 29" o:spid="_x0000_s1027" type="#_x0000_t202" style="position:absolute;margin-left:8.15pt;margin-top:31.3pt;width:22pt;height:25.05pt;z-index:251684864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" stroked="f">
                <v:fill opacity="0"/>
                <v:textbox inset="0,0,0,0">
                  <w:txbxContent>
                    <w:p w14:paraId="7E85D904" w14:textId="77777777" w:rsidR="006D31F8" w:rsidRDefault="006D31F8" w:rsidP="006D31F8">
                      <w:r>
                        <w:rPr>
                          <w:rFonts w:ascii="Consolas" w:hAnsi="Consolas" w:cs="Consolas"/>
                          <w:szCs w:val="24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t>Une station esclave AS-i vient d’être remplacée par le technicien de maintenance. À la mise sous tension, la station maître AS-i de ce bus a émis la trame de requête suivante :</w:t>
      </w:r>
    </w:p>
    <w:p w14:paraId="79C8892A" w14:textId="77777777" w:rsidR="006D31F8" w:rsidRDefault="006D31F8" w:rsidP="006D31F8">
      <w:pPr>
        <w:spacing w:after="120"/>
        <w:rPr>
          <w:sz w:val="20"/>
          <w:szCs w:val="20"/>
        </w:rPr>
      </w:pPr>
      <w:r>
        <w:rPr>
          <w:b/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935" distR="114935" simplePos="0" relativeHeight="251687936" behindDoc="0" locked="0" layoutInCell="1" allowOverlap="1" wp14:anchorId="5FA671CD" wp14:editId="0F68A2E9">
                <wp:simplePos x="0" y="0"/>
                <wp:positionH relativeFrom="column">
                  <wp:posOffset>5449570</wp:posOffset>
                </wp:positionH>
                <wp:positionV relativeFrom="paragraph">
                  <wp:posOffset>113030</wp:posOffset>
                </wp:positionV>
                <wp:extent cx="395605" cy="323215"/>
                <wp:effectExtent l="1270" t="8255" r="3175" b="1905"/>
                <wp:wrapNone/>
                <wp:docPr id="28" name="Zone de text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5605" cy="32321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443E5A" w14:textId="77777777" w:rsidR="006D31F8" w:rsidRDefault="006D31F8" w:rsidP="006D31F8">
                            <w:r>
                              <w:rPr>
                                <w:rFonts w:ascii="Consolas" w:hAnsi="Consolas" w:cs="Consolas"/>
                                <w:szCs w:val="24"/>
                              </w:rPr>
                              <w:t xml:space="preserve"> EB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A671CD" id="Zone de texte 28" o:spid="_x0000_s1028" type="#_x0000_t202" style="position:absolute;margin-left:429.1pt;margin-top:8.9pt;width:31.15pt;height:25.45pt;z-index:251687936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" stroked="f">
                <v:fill opacity="0"/>
                <v:textbox inset="0,0,0,0">
                  <w:txbxContent>
                    <w:p w14:paraId="02443E5A" w14:textId="77777777" w:rsidR="006D31F8" w:rsidRDefault="006D31F8" w:rsidP="006D31F8">
                      <w:r>
                        <w:rPr>
                          <w:rFonts w:ascii="Consolas" w:hAnsi="Consolas" w:cs="Consolas"/>
                          <w:szCs w:val="24"/>
                        </w:rPr>
                        <w:t xml:space="preserve"> EB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C3E8B87" wp14:editId="467B8D70">
                <wp:simplePos x="0" y="0"/>
                <wp:positionH relativeFrom="column">
                  <wp:posOffset>3662045</wp:posOffset>
                </wp:positionH>
                <wp:positionV relativeFrom="paragraph">
                  <wp:posOffset>73660</wp:posOffset>
                </wp:positionV>
                <wp:extent cx="1270" cy="328295"/>
                <wp:effectExtent l="23495" t="16510" r="22860" b="17145"/>
                <wp:wrapNone/>
                <wp:docPr id="27" name="Connecteur droit avec flèch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270" cy="328295"/>
                        </a:xfrm>
                        <a:prstGeom prst="straightConnector1">
                          <a:avLst/>
                        </a:prstGeom>
                        <a:noFill/>
                        <a:ln w="2844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52EF462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27" o:spid="_x0000_s1026" type="#_x0000_t32" style="position:absolute;margin-left:288.35pt;margin-top:5.8pt;width:.1pt;height:25.85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" strokeweight=".79mm">
                <v:stroke joinstyle="miter" endcap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CEDE1E6" wp14:editId="1CFFF0B9">
                <wp:simplePos x="0" y="0"/>
                <wp:positionH relativeFrom="column">
                  <wp:posOffset>5460365</wp:posOffset>
                </wp:positionH>
                <wp:positionV relativeFrom="paragraph">
                  <wp:posOffset>67310</wp:posOffset>
                </wp:positionV>
                <wp:extent cx="328930" cy="1270"/>
                <wp:effectExtent l="21590" t="19685" r="20955" b="17145"/>
                <wp:wrapNone/>
                <wp:docPr id="26" name="Connecteur droit avec flèch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8930" cy="1270"/>
                        </a:xfrm>
                        <a:prstGeom prst="straightConnector1">
                          <a:avLst/>
                        </a:prstGeom>
                        <a:noFill/>
                        <a:ln w="2844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6DD448" id="Connecteur droit avec flèche 26" o:spid="_x0000_s1026" type="#_x0000_t32" style="position:absolute;margin-left:429.95pt;margin-top:5.3pt;width:25.9pt;height:.1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" strokeweight=".79mm">
                <v:stroke joinstyle="miter" endcap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1C2BD94" wp14:editId="46EF9E79">
                <wp:simplePos x="0" y="0"/>
                <wp:positionH relativeFrom="column">
                  <wp:posOffset>3663315</wp:posOffset>
                </wp:positionH>
                <wp:positionV relativeFrom="paragraph">
                  <wp:posOffset>69215</wp:posOffset>
                </wp:positionV>
                <wp:extent cx="718820" cy="1905"/>
                <wp:effectExtent l="15240" t="21590" r="18415" b="14605"/>
                <wp:wrapNone/>
                <wp:docPr id="25" name="Connecteur droit avec flèch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8820" cy="1905"/>
                        </a:xfrm>
                        <a:prstGeom prst="straightConnector1">
                          <a:avLst/>
                        </a:prstGeom>
                        <a:noFill/>
                        <a:ln w="2844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E8E7C4" id="Connecteur droit avec flèche 25" o:spid="_x0000_s1026" type="#_x0000_t32" style="position:absolute;margin-left:288.45pt;margin-top:5.45pt;width:56.6pt;height:.1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" strokeweight=".79mm">
                <v:stroke joinstyle="miter" endcap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19F5B46" wp14:editId="097D8C09">
                <wp:simplePos x="0" y="0"/>
                <wp:positionH relativeFrom="column">
                  <wp:posOffset>398145</wp:posOffset>
                </wp:positionH>
                <wp:positionV relativeFrom="paragraph">
                  <wp:posOffset>73660</wp:posOffset>
                </wp:positionV>
                <wp:extent cx="360045" cy="1270"/>
                <wp:effectExtent l="17145" t="16510" r="22860" b="20320"/>
                <wp:wrapNone/>
                <wp:docPr id="24" name="Connecteur droit avec flèch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0045" cy="1270"/>
                        </a:xfrm>
                        <a:prstGeom prst="straightConnector1">
                          <a:avLst/>
                        </a:prstGeom>
                        <a:noFill/>
                        <a:ln w="2844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12B635" id="Connecteur droit avec flèche 24" o:spid="_x0000_s1026" type="#_x0000_t32" style="position:absolute;margin-left:31.35pt;margin-top:5.8pt;width:28.35pt;height: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" strokeweight=".79mm">
                <v:stroke joinstyle="miter" endcap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935" distR="114935" simplePos="0" relativeHeight="251685888" behindDoc="0" locked="0" layoutInCell="1" allowOverlap="1" wp14:anchorId="3071F5A2" wp14:editId="1EE922D1">
                <wp:simplePos x="0" y="0"/>
                <wp:positionH relativeFrom="column">
                  <wp:posOffset>6052185</wp:posOffset>
                </wp:positionH>
                <wp:positionV relativeFrom="paragraph">
                  <wp:posOffset>224155</wp:posOffset>
                </wp:positionV>
                <wp:extent cx="254635" cy="311785"/>
                <wp:effectExtent l="3810" t="5080" r="8255" b="6985"/>
                <wp:wrapNone/>
                <wp:docPr id="23" name="Zone de text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635" cy="31178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C3BFA4" w14:textId="77777777" w:rsidR="006D31F8" w:rsidRDefault="006D31F8" w:rsidP="006D31F8">
                            <w:r>
                              <w:rPr>
                                <w:szCs w:val="24"/>
                              </w:rPr>
                              <w:t>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71F5A2" id="Zone de texte 23" o:spid="_x0000_s1029" type="#_x0000_t202" style="position:absolute;margin-left:476.55pt;margin-top:17.65pt;width:20.05pt;height:24.55pt;z-index:251685888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" stroked="f">
                <v:fill opacity="0"/>
                <v:textbox inset="0,0,0,0">
                  <w:txbxContent>
                    <w:p w14:paraId="42C3BFA4" w14:textId="77777777" w:rsidR="006D31F8" w:rsidRDefault="006D31F8" w:rsidP="006D31F8">
                      <w:r>
                        <w:rPr>
                          <w:szCs w:val="24"/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0E97308" wp14:editId="46EEE235">
                <wp:simplePos x="0" y="0"/>
                <wp:positionH relativeFrom="column">
                  <wp:posOffset>5793740</wp:posOffset>
                </wp:positionH>
                <wp:positionV relativeFrom="paragraph">
                  <wp:posOffset>69215</wp:posOffset>
                </wp:positionV>
                <wp:extent cx="3175" cy="362585"/>
                <wp:effectExtent l="12065" t="12065" r="13335" b="6350"/>
                <wp:wrapNone/>
                <wp:docPr id="22" name="Connecteur droit avec flèch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75" cy="362585"/>
                        </a:xfrm>
                        <a:prstGeom prst="straightConnector1">
                          <a:avLst/>
                        </a:prstGeom>
                        <a:noFill/>
                        <a:ln w="3240" cap="rnd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F5E022" id="Connecteur droit avec flèche 22" o:spid="_x0000_s1026" type="#_x0000_t32" style="position:absolute;margin-left:456.2pt;margin-top:5.45pt;width:.25pt;height:28.5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" strokeweight=".09mm">
                <v:stroke dashstyle="1 1" joinstyle="miter" endcap="round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568DF19" wp14:editId="3343A5BD">
                <wp:simplePos x="0" y="0"/>
                <wp:positionH relativeFrom="column">
                  <wp:posOffset>5460365</wp:posOffset>
                </wp:positionH>
                <wp:positionV relativeFrom="paragraph">
                  <wp:posOffset>69215</wp:posOffset>
                </wp:positionV>
                <wp:extent cx="3175" cy="362585"/>
                <wp:effectExtent l="12065" t="12065" r="13335" b="6350"/>
                <wp:wrapNone/>
                <wp:docPr id="21" name="Connecteur droit avec flèch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75" cy="362585"/>
                        </a:xfrm>
                        <a:prstGeom prst="straightConnector1">
                          <a:avLst/>
                        </a:prstGeom>
                        <a:noFill/>
                        <a:ln w="3240" cap="rnd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985891" id="Connecteur droit avec flèche 21" o:spid="_x0000_s1026" type="#_x0000_t32" style="position:absolute;margin-left:429.95pt;margin-top:5.45pt;width:.25pt;height:28.5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" strokeweight=".09mm">
                <v:stroke dashstyle="1 1" joinstyle="miter" endcap="round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935" distR="114935" simplePos="0" relativeHeight="251679744" behindDoc="0" locked="0" layoutInCell="1" allowOverlap="1" wp14:anchorId="453A0D77" wp14:editId="5F2364D9">
                <wp:simplePos x="0" y="0"/>
                <wp:positionH relativeFrom="column">
                  <wp:posOffset>1134745</wp:posOffset>
                </wp:positionH>
                <wp:positionV relativeFrom="paragraph">
                  <wp:posOffset>103505</wp:posOffset>
                </wp:positionV>
                <wp:extent cx="395605" cy="323215"/>
                <wp:effectExtent l="1270" t="8255" r="3175" b="1905"/>
                <wp:wrapNone/>
                <wp:docPr id="20" name="Zone de text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5605" cy="32321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2D0F53" w14:textId="77777777" w:rsidR="006D31F8" w:rsidRDefault="006D31F8" w:rsidP="006D31F8">
                            <w:r>
                              <w:rPr>
                                <w:rFonts w:ascii="Consolas" w:hAnsi="Consolas" w:cs="Consolas"/>
                                <w:szCs w:val="24"/>
                              </w:rPr>
                              <w:t xml:space="preserve"> CB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3A0D77" id="Zone de texte 20" o:spid="_x0000_s1030" type="#_x0000_t202" style="position:absolute;margin-left:89.35pt;margin-top:8.15pt;width:31.15pt;height:25.45pt;z-index:251679744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" stroked="f">
                <v:fill opacity="0"/>
                <v:textbox inset="0,0,0,0">
                  <w:txbxContent>
                    <w:p w14:paraId="762D0F53" w14:textId="77777777" w:rsidR="006D31F8" w:rsidRDefault="006D31F8" w:rsidP="006D31F8">
                      <w:r>
                        <w:rPr>
                          <w:rFonts w:ascii="Consolas" w:hAnsi="Consolas" w:cs="Consolas"/>
                          <w:szCs w:val="24"/>
                        </w:rPr>
                        <w:t xml:space="preserve"> CB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935" distR="114935" simplePos="0" relativeHeight="251678720" behindDoc="0" locked="0" layoutInCell="1" allowOverlap="1" wp14:anchorId="6BE0B1C5" wp14:editId="2610C3B6">
                <wp:simplePos x="0" y="0"/>
                <wp:positionH relativeFrom="column">
                  <wp:posOffset>728980</wp:posOffset>
                </wp:positionH>
                <wp:positionV relativeFrom="paragraph">
                  <wp:posOffset>108585</wp:posOffset>
                </wp:positionV>
                <wp:extent cx="403225" cy="318135"/>
                <wp:effectExtent l="5080" t="3810" r="1270" b="1905"/>
                <wp:wrapNone/>
                <wp:docPr id="19" name="Zone de text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225" cy="31813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354E2F" w14:textId="77777777" w:rsidR="006D31F8" w:rsidRDefault="006D31F8" w:rsidP="006D31F8">
                            <w:r>
                              <w:rPr>
                                <w:rFonts w:ascii="Consolas" w:hAnsi="Consolas" w:cs="Consolas"/>
                                <w:szCs w:val="24"/>
                              </w:rPr>
                              <w:t xml:space="preserve">  ST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E0B1C5" id="Zone de texte 19" o:spid="_x0000_s1031" type="#_x0000_t202" style="position:absolute;margin-left:57.4pt;margin-top:8.55pt;width:31.75pt;height:25.05pt;z-index:251678720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" stroked="f">
                <v:fill opacity="0"/>
                <v:textbox inset="0,0,0,0">
                  <w:txbxContent>
                    <w:p w14:paraId="78354E2F" w14:textId="77777777" w:rsidR="006D31F8" w:rsidRDefault="006D31F8" w:rsidP="006D31F8">
                      <w:r>
                        <w:rPr>
                          <w:rFonts w:ascii="Consolas" w:hAnsi="Consolas" w:cs="Consolas"/>
                          <w:szCs w:val="24"/>
                        </w:rPr>
                        <w:t xml:space="preserve">  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C30DB61" wp14:editId="295D1645">
                <wp:simplePos x="0" y="0"/>
                <wp:positionH relativeFrom="column">
                  <wp:posOffset>4384040</wp:posOffset>
                </wp:positionH>
                <wp:positionV relativeFrom="paragraph">
                  <wp:posOffset>69215</wp:posOffset>
                </wp:positionV>
                <wp:extent cx="3175" cy="321310"/>
                <wp:effectExtent l="21590" t="21590" r="22860" b="19050"/>
                <wp:wrapNone/>
                <wp:docPr id="18" name="Connecteur droit avec flèch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75" cy="321310"/>
                        </a:xfrm>
                        <a:prstGeom prst="straightConnector1">
                          <a:avLst/>
                        </a:prstGeom>
                        <a:noFill/>
                        <a:ln w="2844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C51E74" id="Connecteur droit avec flèche 18" o:spid="_x0000_s1026" type="#_x0000_t32" style="position:absolute;margin-left:345.2pt;margin-top:5.45pt;width:.25pt;height:25.3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" strokeweight=".79mm">
                <v:stroke joinstyle="miter" endcap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32C1C9F" wp14:editId="7E52EB81">
                <wp:simplePos x="0" y="0"/>
                <wp:positionH relativeFrom="column">
                  <wp:posOffset>4745990</wp:posOffset>
                </wp:positionH>
                <wp:positionV relativeFrom="paragraph">
                  <wp:posOffset>69215</wp:posOffset>
                </wp:positionV>
                <wp:extent cx="3175" cy="362585"/>
                <wp:effectExtent l="12065" t="12065" r="13335" b="6350"/>
                <wp:wrapNone/>
                <wp:docPr id="17" name="Connecteur droit avec flèch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75" cy="362585"/>
                        </a:xfrm>
                        <a:prstGeom prst="straightConnector1">
                          <a:avLst/>
                        </a:prstGeom>
                        <a:noFill/>
                        <a:ln w="3240" cap="rnd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08DE33" id="Connecteur droit avec flèche 17" o:spid="_x0000_s1026" type="#_x0000_t32" style="position:absolute;margin-left:373.7pt;margin-top:5.45pt;width:.25pt;height:28.5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" strokeweight=".09mm">
                <v:stroke dashstyle="1 1" joinstyle="miter" endcap="round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E21BBDC" wp14:editId="7F30B478">
                <wp:simplePos x="0" y="0"/>
                <wp:positionH relativeFrom="column">
                  <wp:posOffset>5107940</wp:posOffset>
                </wp:positionH>
                <wp:positionV relativeFrom="paragraph">
                  <wp:posOffset>69215</wp:posOffset>
                </wp:positionV>
                <wp:extent cx="3175" cy="362585"/>
                <wp:effectExtent l="12065" t="12065" r="13335" b="6350"/>
                <wp:wrapNone/>
                <wp:docPr id="16" name="Connecteur droit avec flèch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75" cy="362585"/>
                        </a:xfrm>
                        <a:prstGeom prst="straightConnector1">
                          <a:avLst/>
                        </a:prstGeom>
                        <a:noFill/>
                        <a:ln w="3240" cap="rnd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A25A12" id="Connecteur droit avec flèche 16" o:spid="_x0000_s1026" type="#_x0000_t32" style="position:absolute;margin-left:402.2pt;margin-top:5.45pt;width:.25pt;height:28.5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" strokeweight=".09mm">
                <v:stroke dashstyle="1 1" joinstyle="miter" endcap="round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A885FBA" wp14:editId="2CCD0710">
                <wp:simplePos x="0" y="0"/>
                <wp:positionH relativeFrom="column">
                  <wp:posOffset>3298190</wp:posOffset>
                </wp:positionH>
                <wp:positionV relativeFrom="paragraph">
                  <wp:posOffset>69215</wp:posOffset>
                </wp:positionV>
                <wp:extent cx="3175" cy="362585"/>
                <wp:effectExtent l="12065" t="12065" r="13335" b="6350"/>
                <wp:wrapNone/>
                <wp:docPr id="15" name="Connecteur droit avec flèch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75" cy="362585"/>
                        </a:xfrm>
                        <a:prstGeom prst="straightConnector1">
                          <a:avLst/>
                        </a:prstGeom>
                        <a:noFill/>
                        <a:ln w="3240" cap="rnd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224BCE" id="Connecteur droit avec flèche 15" o:spid="_x0000_s1026" type="#_x0000_t32" style="position:absolute;margin-left:259.7pt;margin-top:5.45pt;width:.25pt;height:28.5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" strokeweight=".09mm">
                <v:stroke dashstyle="1 1" joinstyle="miter" endcap="round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094B5E5" wp14:editId="7412FE29">
                <wp:simplePos x="0" y="0"/>
                <wp:positionH relativeFrom="column">
                  <wp:posOffset>3662680</wp:posOffset>
                </wp:positionH>
                <wp:positionV relativeFrom="paragraph">
                  <wp:posOffset>69215</wp:posOffset>
                </wp:positionV>
                <wp:extent cx="3175" cy="361950"/>
                <wp:effectExtent l="5080" t="12065" r="10795" b="6985"/>
                <wp:wrapNone/>
                <wp:docPr id="14" name="Connecteur droit avec flèch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75" cy="361950"/>
                        </a:xfrm>
                        <a:prstGeom prst="straightConnector1">
                          <a:avLst/>
                        </a:prstGeom>
                        <a:noFill/>
                        <a:ln w="3240" cap="rnd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3AFF3A" id="Connecteur droit avec flèche 14" o:spid="_x0000_s1026" type="#_x0000_t32" style="position:absolute;margin-left:288.4pt;margin-top:5.45pt;width:.25pt;height:28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" strokeweight=".09mm">
                <v:stroke dashstyle="1 1" joinstyle="miter" endcap="round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7AD6149" wp14:editId="7179E0B1">
                <wp:simplePos x="0" y="0"/>
                <wp:positionH relativeFrom="column">
                  <wp:posOffset>4022090</wp:posOffset>
                </wp:positionH>
                <wp:positionV relativeFrom="paragraph">
                  <wp:posOffset>74295</wp:posOffset>
                </wp:positionV>
                <wp:extent cx="3175" cy="357505"/>
                <wp:effectExtent l="12065" t="7620" r="13335" b="6350"/>
                <wp:wrapNone/>
                <wp:docPr id="13" name="Connecteur droit avec flèch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75" cy="357505"/>
                        </a:xfrm>
                        <a:prstGeom prst="straightConnector1">
                          <a:avLst/>
                        </a:prstGeom>
                        <a:noFill/>
                        <a:ln w="3240" cap="rnd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04E68B" id="Connecteur droit avec flèche 13" o:spid="_x0000_s1026" type="#_x0000_t32" style="position:absolute;margin-left:316.7pt;margin-top:5.85pt;width:.25pt;height:28.1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" strokeweight=".09mm">
                <v:stroke dashstyle="1 1" joinstyle="miter" endcap="round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BADE8D3" wp14:editId="09C9D0AE">
                <wp:simplePos x="0" y="0"/>
                <wp:positionH relativeFrom="column">
                  <wp:posOffset>2581910</wp:posOffset>
                </wp:positionH>
                <wp:positionV relativeFrom="paragraph">
                  <wp:posOffset>74295</wp:posOffset>
                </wp:positionV>
                <wp:extent cx="3175" cy="357505"/>
                <wp:effectExtent l="10160" t="7620" r="5715" b="6350"/>
                <wp:wrapNone/>
                <wp:docPr id="12" name="Connecteur droit avec flèch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75" cy="357505"/>
                        </a:xfrm>
                        <a:prstGeom prst="straightConnector1">
                          <a:avLst/>
                        </a:prstGeom>
                        <a:noFill/>
                        <a:ln w="3240" cap="rnd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57F130" id="Connecteur droit avec flèche 12" o:spid="_x0000_s1026" type="#_x0000_t32" style="position:absolute;margin-left:203.3pt;margin-top:5.85pt;width:.25pt;height:28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" strokeweight=".09mm">
                <v:stroke dashstyle="1 1" joinstyle="miter" endcap="round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E575797" wp14:editId="17C7EE0F">
                <wp:simplePos x="0" y="0"/>
                <wp:positionH relativeFrom="column">
                  <wp:posOffset>2943860</wp:posOffset>
                </wp:positionH>
                <wp:positionV relativeFrom="paragraph">
                  <wp:posOffset>69215</wp:posOffset>
                </wp:positionV>
                <wp:extent cx="3175" cy="362585"/>
                <wp:effectExtent l="10160" t="12065" r="5715" b="6350"/>
                <wp:wrapNone/>
                <wp:docPr id="11" name="Connecteur droit avec flèch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75" cy="362585"/>
                        </a:xfrm>
                        <a:prstGeom prst="straightConnector1">
                          <a:avLst/>
                        </a:prstGeom>
                        <a:noFill/>
                        <a:ln w="3240" cap="rnd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500CB4" id="Connecteur droit avec flèche 11" o:spid="_x0000_s1026" type="#_x0000_t32" style="position:absolute;margin-left:231.8pt;margin-top:5.45pt;width:.25pt;height:28.5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" strokeweight=".09mm">
                <v:stroke dashstyle="1 1" joinstyle="miter" endcap="round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C0483BF" wp14:editId="043F2F7A">
                <wp:simplePos x="0" y="0"/>
                <wp:positionH relativeFrom="column">
                  <wp:posOffset>1858010</wp:posOffset>
                </wp:positionH>
                <wp:positionV relativeFrom="paragraph">
                  <wp:posOffset>73660</wp:posOffset>
                </wp:positionV>
                <wp:extent cx="3175" cy="357505"/>
                <wp:effectExtent l="10160" t="6985" r="5715" b="6985"/>
                <wp:wrapNone/>
                <wp:docPr id="10" name="Connecteur droit avec flèch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75" cy="357505"/>
                        </a:xfrm>
                        <a:prstGeom prst="straightConnector1">
                          <a:avLst/>
                        </a:prstGeom>
                        <a:noFill/>
                        <a:ln w="3240" cap="rnd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791FFB" id="Connecteur droit avec flèche 10" o:spid="_x0000_s1026" type="#_x0000_t32" style="position:absolute;margin-left:146.3pt;margin-top:5.8pt;width:.25pt;height:28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" strokeweight=".09mm">
                <v:stroke dashstyle="1 1" joinstyle="miter" endcap="round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0CFCD1" wp14:editId="184B98D2">
                <wp:simplePos x="0" y="0"/>
                <wp:positionH relativeFrom="column">
                  <wp:posOffset>2219960</wp:posOffset>
                </wp:positionH>
                <wp:positionV relativeFrom="paragraph">
                  <wp:posOffset>74295</wp:posOffset>
                </wp:positionV>
                <wp:extent cx="3175" cy="357505"/>
                <wp:effectExtent l="10160" t="7620" r="5715" b="6350"/>
                <wp:wrapNone/>
                <wp:docPr id="9" name="Connecteur droit avec flèch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75" cy="357505"/>
                        </a:xfrm>
                        <a:prstGeom prst="straightConnector1">
                          <a:avLst/>
                        </a:prstGeom>
                        <a:noFill/>
                        <a:ln w="3240" cap="rnd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DA2481" id="Connecteur droit avec flèche 9" o:spid="_x0000_s1026" type="#_x0000_t32" style="position:absolute;margin-left:174.8pt;margin-top:5.85pt;width:.25pt;height:28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" strokeweight=".09mm">
                <v:stroke dashstyle="1 1" joinstyle="miter" endcap="round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732814A" wp14:editId="5796B4EB">
                <wp:simplePos x="0" y="0"/>
                <wp:positionH relativeFrom="column">
                  <wp:posOffset>1496060</wp:posOffset>
                </wp:positionH>
                <wp:positionV relativeFrom="paragraph">
                  <wp:posOffset>74295</wp:posOffset>
                </wp:positionV>
                <wp:extent cx="3175" cy="357505"/>
                <wp:effectExtent l="10160" t="7620" r="5715" b="6350"/>
                <wp:wrapNone/>
                <wp:docPr id="8" name="Connecteur droit avec flèch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75" cy="357505"/>
                        </a:xfrm>
                        <a:prstGeom prst="straightConnector1">
                          <a:avLst/>
                        </a:prstGeom>
                        <a:noFill/>
                        <a:ln w="3240" cap="rnd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872756" id="Connecteur droit avec flèche 8" o:spid="_x0000_s1026" type="#_x0000_t32" style="position:absolute;margin-left:117.8pt;margin-top:5.85pt;width:.25pt;height:28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" strokeweight=".09mm">
                <v:stroke dashstyle="1 1" joinstyle="miter" endcap="round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BA78EAF" wp14:editId="7619BE51">
                <wp:simplePos x="0" y="0"/>
                <wp:positionH relativeFrom="column">
                  <wp:posOffset>1134110</wp:posOffset>
                </wp:positionH>
                <wp:positionV relativeFrom="paragraph">
                  <wp:posOffset>69215</wp:posOffset>
                </wp:positionV>
                <wp:extent cx="3175" cy="361950"/>
                <wp:effectExtent l="10160" t="12065" r="5715" b="6985"/>
                <wp:wrapNone/>
                <wp:docPr id="7" name="Connecteur droit avec flèch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75" cy="361950"/>
                        </a:xfrm>
                        <a:prstGeom prst="straightConnector1">
                          <a:avLst/>
                        </a:prstGeom>
                        <a:noFill/>
                        <a:ln w="3240" cap="rnd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1AF3EC" id="Connecteur droit avec flèche 7" o:spid="_x0000_s1026" type="#_x0000_t32" style="position:absolute;margin-left:89.3pt;margin-top:5.45pt;width:.25pt;height:28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" strokeweight=".09mm">
                <v:stroke dashstyle="1 1" joinstyle="miter" endcap="round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A71519" wp14:editId="28E13AAC">
                <wp:simplePos x="0" y="0"/>
                <wp:positionH relativeFrom="column">
                  <wp:posOffset>765175</wp:posOffset>
                </wp:positionH>
                <wp:positionV relativeFrom="paragraph">
                  <wp:posOffset>73660</wp:posOffset>
                </wp:positionV>
                <wp:extent cx="3175" cy="321310"/>
                <wp:effectExtent l="22225" t="16510" r="22225" b="14605"/>
                <wp:wrapNone/>
                <wp:docPr id="6" name="Connecteur droit avec flèch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75" cy="321310"/>
                        </a:xfrm>
                        <a:prstGeom prst="straightConnector1">
                          <a:avLst/>
                        </a:prstGeom>
                        <a:noFill/>
                        <a:ln w="2844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5C19C8" id="Connecteur droit avec flèche 6" o:spid="_x0000_s1026" type="#_x0000_t32" style="position:absolute;margin-left:60.25pt;margin-top:5.8pt;width:.25pt;height:25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" strokeweight=".79mm">
                <v:stroke joinstyle="miter" endcap="square"/>
              </v:shape>
            </w:pict>
          </mc:Fallback>
        </mc:AlternateContent>
      </w:r>
    </w:p>
    <w:p w14:paraId="1D430273" w14:textId="77777777" w:rsidR="006D31F8" w:rsidRDefault="006D31F8" w:rsidP="006D31F8">
      <w:pPr>
        <w:spacing w:after="120"/>
        <w:rPr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394A31C" wp14:editId="58426614">
                <wp:simplePos x="0" y="0"/>
                <wp:positionH relativeFrom="column">
                  <wp:posOffset>4391660</wp:posOffset>
                </wp:positionH>
                <wp:positionV relativeFrom="paragraph">
                  <wp:posOffset>154305</wp:posOffset>
                </wp:positionV>
                <wp:extent cx="723265" cy="1905"/>
                <wp:effectExtent l="19685" t="20955" r="19050" b="15240"/>
                <wp:wrapNone/>
                <wp:docPr id="5" name="Connecteur droit avec flèch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3265" cy="1905"/>
                        </a:xfrm>
                        <a:prstGeom prst="straightConnector1">
                          <a:avLst/>
                        </a:prstGeom>
                        <a:noFill/>
                        <a:ln w="2844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80C685" id="Connecteur droit avec flèche 5" o:spid="_x0000_s1026" type="#_x0000_t32" style="position:absolute;margin-left:345.8pt;margin-top:12.15pt;width:56.95pt;height:.1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" strokeweight=".79mm">
                <v:stroke joinstyle="miter" endcap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652DF3E" wp14:editId="344AF610">
                <wp:simplePos x="0" y="0"/>
                <wp:positionH relativeFrom="column">
                  <wp:posOffset>774700</wp:posOffset>
                </wp:positionH>
                <wp:positionV relativeFrom="paragraph">
                  <wp:posOffset>154305</wp:posOffset>
                </wp:positionV>
                <wp:extent cx="2880995" cy="1905"/>
                <wp:effectExtent l="22225" t="20955" r="20955" b="15240"/>
                <wp:wrapNone/>
                <wp:docPr id="4" name="Connecteur droit avec flèch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880995" cy="1905"/>
                        </a:xfrm>
                        <a:prstGeom prst="straightConnector1">
                          <a:avLst/>
                        </a:prstGeom>
                        <a:noFill/>
                        <a:ln w="2844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A9F9F1" id="Connecteur droit avec flèche 4" o:spid="_x0000_s1026" type="#_x0000_t32" style="position:absolute;margin-left:61pt;margin-top:12.15pt;width:226.85pt;height:.15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" strokeweight=".79mm">
                <v:stroke joinstyle="miter" endcap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CE818E" wp14:editId="1F4CF1D7">
                <wp:simplePos x="0" y="0"/>
                <wp:positionH relativeFrom="column">
                  <wp:posOffset>398145</wp:posOffset>
                </wp:positionH>
                <wp:positionV relativeFrom="paragraph">
                  <wp:posOffset>151765</wp:posOffset>
                </wp:positionV>
                <wp:extent cx="5738495" cy="12700"/>
                <wp:effectExtent l="7620" t="46990" r="16510" b="54610"/>
                <wp:wrapNone/>
                <wp:docPr id="3" name="Connecteur droit avec flèch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38495" cy="12700"/>
                        </a:xfrm>
                        <a:prstGeom prst="straightConnector1">
                          <a:avLst/>
                        </a:prstGeom>
                        <a:noFill/>
                        <a:ln w="9360" cap="sq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6873CB" id="Connecteur droit avec flèche 3" o:spid="_x0000_s1026" type="#_x0000_t32" style="position:absolute;margin-left:31.35pt;margin-top:11.95pt;width:451.85pt;height: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" strokeweight=".26mm">
                <v:stroke endarrow="block" joinstyle="miter" endcap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5E682FF" wp14:editId="573C4BD3">
                <wp:simplePos x="0" y="0"/>
                <wp:positionH relativeFrom="column">
                  <wp:posOffset>4384040</wp:posOffset>
                </wp:positionH>
                <wp:positionV relativeFrom="paragraph">
                  <wp:posOffset>117475</wp:posOffset>
                </wp:positionV>
                <wp:extent cx="3175" cy="70485"/>
                <wp:effectExtent l="12065" t="12700" r="13335" b="12065"/>
                <wp:wrapNone/>
                <wp:docPr id="2" name="Connecteur droit avec flèch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75" cy="70485"/>
                        </a:xfrm>
                        <a:prstGeom prst="straightConnector1">
                          <a:avLst/>
                        </a:prstGeom>
                        <a:noFill/>
                        <a:ln w="3240" cap="rnd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44F4AF" id="Connecteur droit avec flèche 2" o:spid="_x0000_s1026" type="#_x0000_t32" style="position:absolute;margin-left:345.2pt;margin-top:9.25pt;width:.25pt;height:5.5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" strokeweight=".09mm">
                <v:stroke dashstyle="1 1" joinstyle="miter" endcap="round"/>
              </v:shape>
            </w:pict>
          </mc:Fallback>
        </mc:AlternateContent>
      </w:r>
    </w:p>
    <w:p w14:paraId="2EC1C8B9" w14:textId="77777777" w:rsidR="0043306A" w:rsidRDefault="0043306A" w:rsidP="0043306A"/>
    <w:p w14:paraId="5B3E3DF8" w14:textId="77777777" w:rsidR="006D31F8" w:rsidRDefault="006D31F8" w:rsidP="006D31F8">
      <w:pPr>
        <w:pStyle w:val="Question"/>
      </w:pPr>
      <w:r w:rsidRPr="006D31F8">
        <w:t xml:space="preserve">Donner l’état logique du bit de contrôle de parité de la trame de requête puis compléter le chronogramme </w:t>
      </w:r>
      <w:r>
        <w:t>ci-dessus</w:t>
      </w:r>
    </w:p>
    <w:p w14:paraId="7DDC27FC" w14:textId="77777777" w:rsidR="00EE6689" w:rsidRDefault="00EE6689" w:rsidP="00EE6689">
      <w:pPr>
        <w:pStyle w:val="Rponse"/>
      </w:pPr>
    </w:p>
    <w:p w14:paraId="01F6E709" w14:textId="77777777" w:rsidR="00EE6689" w:rsidRDefault="00EE6689" w:rsidP="00EE6689">
      <w:pPr>
        <w:pStyle w:val="Rponse"/>
      </w:pPr>
    </w:p>
    <w:p w14:paraId="7809FABD" w14:textId="77777777" w:rsidR="00EE6689" w:rsidRDefault="00EE6689" w:rsidP="00EE6689">
      <w:pPr>
        <w:pStyle w:val="Rponse"/>
      </w:pPr>
    </w:p>
    <w:p w14:paraId="31E526E4" w14:textId="77777777" w:rsidR="00EE6689" w:rsidRDefault="00EE6689" w:rsidP="00EE6689">
      <w:pPr>
        <w:pStyle w:val="Rponse"/>
      </w:pPr>
    </w:p>
    <w:p w14:paraId="3F11B78B" w14:textId="77777777" w:rsidR="00EE6689" w:rsidRDefault="00EE6689" w:rsidP="00EE6689">
      <w:pPr>
        <w:pStyle w:val="Rponse"/>
      </w:pPr>
    </w:p>
    <w:p w14:paraId="25BB2A9C" w14:textId="77777777" w:rsidR="00EE6689" w:rsidRDefault="00EE6689" w:rsidP="00EE6689"/>
    <w:p w14:paraId="185E77B8" w14:textId="77777777" w:rsidR="00947A08" w:rsidRDefault="00947A08" w:rsidP="00405F26">
      <w:pPr>
        <w:pStyle w:val="Question"/>
      </w:pPr>
      <w:r>
        <w:t>Après avoir relevé la valeur des bits A0 à A4 de la trame de requête ci-dessus, donner la signification de cette trame. À quelle station esclave cette trame est-elle destinée ?</w:t>
      </w:r>
    </w:p>
    <w:p w14:paraId="7B238789" w14:textId="77777777" w:rsidR="00947A08" w:rsidRDefault="00947A08" w:rsidP="00947A08">
      <w:pPr>
        <w:pStyle w:val="Rponse"/>
      </w:pPr>
    </w:p>
    <w:p w14:paraId="1D138DBB" w14:textId="77777777" w:rsidR="00EE6689" w:rsidRDefault="00EE6689" w:rsidP="00947A08">
      <w:pPr>
        <w:pStyle w:val="Rponse"/>
      </w:pPr>
    </w:p>
    <w:p w14:paraId="1230F542" w14:textId="77777777" w:rsidR="00947A08" w:rsidRDefault="00947A08" w:rsidP="00947A08">
      <w:pPr>
        <w:pStyle w:val="Rponse"/>
      </w:pPr>
    </w:p>
    <w:p w14:paraId="7B3DB2E6" w14:textId="77777777" w:rsidR="00947A08" w:rsidRDefault="00947A08" w:rsidP="00947A08">
      <w:pPr>
        <w:pStyle w:val="Rponse"/>
      </w:pPr>
    </w:p>
    <w:p w14:paraId="09051E2A" w14:textId="77777777" w:rsidR="00947A08" w:rsidRDefault="00947A08" w:rsidP="00947A08">
      <w:pPr>
        <w:pStyle w:val="Rponse"/>
      </w:pPr>
    </w:p>
    <w:p w14:paraId="2462E76F" w14:textId="77777777" w:rsidR="00947A08" w:rsidRDefault="00947A08" w:rsidP="00EE6689">
      <w:pPr>
        <w:pStyle w:val="Rponse"/>
      </w:pPr>
    </w:p>
    <w:p w14:paraId="01554D51" w14:textId="77777777" w:rsidR="00EE6689" w:rsidRDefault="00EE6689" w:rsidP="00EE6689"/>
    <w:p w14:paraId="4083D48C" w14:textId="77777777" w:rsidR="00947A08" w:rsidRDefault="00947A08" w:rsidP="00E0323D">
      <w:pPr>
        <w:pStyle w:val="Question"/>
      </w:pPr>
      <w:r>
        <w:t>Relever la valeur des bits I0 à I4de la trame de requête de la station maître AS-i. À quoi correspond cette valeur ?</w:t>
      </w:r>
    </w:p>
    <w:p w14:paraId="1C7DDA93" w14:textId="77777777" w:rsidR="00947A08" w:rsidRDefault="00947A08" w:rsidP="00947A08">
      <w:pPr>
        <w:pStyle w:val="Rponse"/>
      </w:pPr>
    </w:p>
    <w:p w14:paraId="233704EF" w14:textId="77777777" w:rsidR="00947A08" w:rsidRDefault="00947A08" w:rsidP="00947A08">
      <w:pPr>
        <w:pStyle w:val="Rponse"/>
      </w:pPr>
    </w:p>
    <w:p w14:paraId="10C4FBE6" w14:textId="77777777" w:rsidR="00947A08" w:rsidRDefault="00947A08" w:rsidP="00947A08">
      <w:pPr>
        <w:pStyle w:val="Rponse"/>
      </w:pPr>
    </w:p>
    <w:p w14:paraId="70006D6F" w14:textId="77777777" w:rsidR="00947A08" w:rsidRDefault="00947A08" w:rsidP="00947A08">
      <w:pPr>
        <w:pStyle w:val="Rponse"/>
      </w:pPr>
    </w:p>
    <w:p w14:paraId="5B733515" w14:textId="77777777" w:rsidR="00EE6689" w:rsidRDefault="00EE6689" w:rsidP="00947A08">
      <w:pPr>
        <w:pStyle w:val="Rponse"/>
      </w:pPr>
    </w:p>
    <w:p w14:paraId="6DC846E9" w14:textId="77777777" w:rsidR="00947A08" w:rsidRDefault="00947A08" w:rsidP="00EE6689"/>
    <w:p w14:paraId="37554225" w14:textId="77777777" w:rsidR="00947A08" w:rsidRDefault="00947A08" w:rsidP="00947A08">
      <w:pPr>
        <w:pStyle w:val="Question"/>
      </w:pPr>
      <w:r w:rsidRPr="00947A08">
        <w:t xml:space="preserve">Compléter, </w:t>
      </w:r>
      <w:r>
        <w:t>ci-dessous</w:t>
      </w:r>
      <w:r w:rsidRPr="00947A08">
        <w:t>, le chronogramme de la trame de réponse de la station esclave concernée par la requête de la station maître AS-i.</w:t>
      </w:r>
    </w:p>
    <w:p w14:paraId="5CD755B0" w14:textId="77777777" w:rsidR="00947A08" w:rsidRDefault="00947A08" w:rsidP="00947A0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tabs>
          <w:tab w:val="left" w:pos="570"/>
        </w:tabs>
        <w:spacing w:after="120"/>
        <w:ind w:left="142"/>
        <w:rPr>
          <w:rFonts w:ascii="Arial" w:hAnsi="Arial" w:cs="Arial"/>
          <w:color w:val="FF000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F35B9AA" wp14:editId="0B208AB3">
                <wp:simplePos x="0" y="0"/>
                <wp:positionH relativeFrom="column">
                  <wp:posOffset>1122045</wp:posOffset>
                </wp:positionH>
                <wp:positionV relativeFrom="paragraph">
                  <wp:posOffset>678815</wp:posOffset>
                </wp:positionV>
                <wp:extent cx="3470275" cy="1905"/>
                <wp:effectExtent l="7620" t="59690" r="17780" b="52705"/>
                <wp:wrapNone/>
                <wp:docPr id="60" name="Connecteur droit avec flèch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70275" cy="1905"/>
                        </a:xfrm>
                        <a:prstGeom prst="straightConnector1">
                          <a:avLst/>
                        </a:prstGeom>
                        <a:noFill/>
                        <a:ln w="3240" cap="sq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314541" id="Connecteur droit avec flèche 60" o:spid="_x0000_s1026" type="#_x0000_t32" style="position:absolute;margin-left:88.35pt;margin-top:53.45pt;width:273.25pt;height:.1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" strokeweight=".09mm">
                <v:stroke endarrow="block" joinstyle="miter" endcap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A75A3A1" wp14:editId="0E1356F2">
                <wp:simplePos x="0" y="0"/>
                <wp:positionH relativeFrom="column">
                  <wp:posOffset>1489075</wp:posOffset>
                </wp:positionH>
                <wp:positionV relativeFrom="paragraph">
                  <wp:posOffset>356870</wp:posOffset>
                </wp:positionV>
                <wp:extent cx="1905" cy="321310"/>
                <wp:effectExtent l="22225" t="23495" r="23495" b="17145"/>
                <wp:wrapNone/>
                <wp:docPr id="59" name="Connecteur droit avec flèch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5" cy="321310"/>
                        </a:xfrm>
                        <a:prstGeom prst="straightConnector1">
                          <a:avLst/>
                        </a:prstGeom>
                        <a:noFill/>
                        <a:ln w="2844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A1FD6F" id="Connecteur droit avec flèche 59" o:spid="_x0000_s1026" type="#_x0000_t32" style="position:absolute;margin-left:117.25pt;margin-top:28.1pt;width:.15pt;height:25.3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" strokeweight=".79mm">
                <v:stroke joinstyle="miter" endcap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6FB3458" wp14:editId="3E13D0D0">
                <wp:simplePos x="0" y="0"/>
                <wp:positionH relativeFrom="column">
                  <wp:posOffset>1858010</wp:posOffset>
                </wp:positionH>
                <wp:positionV relativeFrom="paragraph">
                  <wp:posOffset>352425</wp:posOffset>
                </wp:positionV>
                <wp:extent cx="1905" cy="360680"/>
                <wp:effectExtent l="10160" t="9525" r="6985" b="10795"/>
                <wp:wrapNone/>
                <wp:docPr id="58" name="Connecteur droit avec flèch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5" cy="360680"/>
                        </a:xfrm>
                        <a:prstGeom prst="straightConnector1">
                          <a:avLst/>
                        </a:prstGeom>
                        <a:noFill/>
                        <a:ln w="3240" cap="rnd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696383" id="Connecteur droit avec flèche 58" o:spid="_x0000_s1026" type="#_x0000_t32" style="position:absolute;margin-left:146.3pt;margin-top:27.75pt;width:.15pt;height:28.4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" strokeweight=".09mm">
                <v:stroke dashstyle="1 1" joinstyle="miter" endcap="round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93E81EC" wp14:editId="0E0B03B8">
                <wp:simplePos x="0" y="0"/>
                <wp:positionH relativeFrom="column">
                  <wp:posOffset>2219960</wp:posOffset>
                </wp:positionH>
                <wp:positionV relativeFrom="paragraph">
                  <wp:posOffset>357505</wp:posOffset>
                </wp:positionV>
                <wp:extent cx="1905" cy="356235"/>
                <wp:effectExtent l="10160" t="5080" r="6985" b="10160"/>
                <wp:wrapNone/>
                <wp:docPr id="57" name="Connecteur droit avec flèch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5" cy="356235"/>
                        </a:xfrm>
                        <a:prstGeom prst="straightConnector1">
                          <a:avLst/>
                        </a:prstGeom>
                        <a:noFill/>
                        <a:ln w="3240" cap="rnd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705592" id="Connecteur droit avec flèche 57" o:spid="_x0000_s1026" type="#_x0000_t32" style="position:absolute;margin-left:174.8pt;margin-top:28.15pt;width:.15pt;height:28.0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" strokeweight=".09mm">
                <v:stroke dashstyle="1 1" joinstyle="miter" endcap="round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79A5A2C" wp14:editId="578229E4">
                <wp:simplePos x="0" y="0"/>
                <wp:positionH relativeFrom="column">
                  <wp:posOffset>2943860</wp:posOffset>
                </wp:positionH>
                <wp:positionV relativeFrom="paragraph">
                  <wp:posOffset>357505</wp:posOffset>
                </wp:positionV>
                <wp:extent cx="1905" cy="356235"/>
                <wp:effectExtent l="10160" t="5080" r="6985" b="10160"/>
                <wp:wrapNone/>
                <wp:docPr id="56" name="Connecteur droit avec flèch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5" cy="356235"/>
                        </a:xfrm>
                        <a:prstGeom prst="straightConnector1">
                          <a:avLst/>
                        </a:prstGeom>
                        <a:noFill/>
                        <a:ln w="3240" cap="rnd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8630E4" id="Connecteur droit avec flèche 56" o:spid="_x0000_s1026" type="#_x0000_t32" style="position:absolute;margin-left:231.8pt;margin-top:28.15pt;width:.15pt;height:28.0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" strokeweight=".09mm">
                <v:stroke dashstyle="1 1" joinstyle="miter" endcap="round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78DFCDA" wp14:editId="5D29F5AF">
                <wp:simplePos x="0" y="0"/>
                <wp:positionH relativeFrom="column">
                  <wp:posOffset>2581910</wp:posOffset>
                </wp:positionH>
                <wp:positionV relativeFrom="paragraph">
                  <wp:posOffset>356870</wp:posOffset>
                </wp:positionV>
                <wp:extent cx="1905" cy="356235"/>
                <wp:effectExtent l="10160" t="13970" r="6985" b="10795"/>
                <wp:wrapNone/>
                <wp:docPr id="55" name="Connecteur droit avec flèch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5" cy="356235"/>
                        </a:xfrm>
                        <a:prstGeom prst="straightConnector1">
                          <a:avLst/>
                        </a:prstGeom>
                        <a:noFill/>
                        <a:ln w="3240" cap="rnd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44BBDD" id="Connecteur droit avec flèche 55" o:spid="_x0000_s1026" type="#_x0000_t32" style="position:absolute;margin-left:203.3pt;margin-top:28.1pt;width:.15pt;height:28.0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" strokeweight=".09mm">
                <v:stroke dashstyle="1 1" joinstyle="miter" endcap="round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DC32726" wp14:editId="32C197D9">
                <wp:simplePos x="0" y="0"/>
                <wp:positionH relativeFrom="column">
                  <wp:posOffset>3667760</wp:posOffset>
                </wp:positionH>
                <wp:positionV relativeFrom="paragraph">
                  <wp:posOffset>352425</wp:posOffset>
                </wp:positionV>
                <wp:extent cx="1905" cy="361315"/>
                <wp:effectExtent l="10160" t="9525" r="6985" b="10160"/>
                <wp:wrapNone/>
                <wp:docPr id="54" name="Connecteur droit avec flèch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5" cy="361315"/>
                        </a:xfrm>
                        <a:prstGeom prst="straightConnector1">
                          <a:avLst/>
                        </a:prstGeom>
                        <a:noFill/>
                        <a:ln w="3240" cap="rnd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9A8FBF" id="Connecteur droit avec flèche 54" o:spid="_x0000_s1026" type="#_x0000_t32" style="position:absolute;margin-left:288.8pt;margin-top:27.75pt;width:.15pt;height:28.4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" strokeweight=".09mm">
                <v:stroke dashstyle="1 1" joinstyle="miter" endcap="round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7EB3EC4" wp14:editId="26D3C45D">
                <wp:simplePos x="0" y="0"/>
                <wp:positionH relativeFrom="column">
                  <wp:posOffset>3305810</wp:posOffset>
                </wp:positionH>
                <wp:positionV relativeFrom="paragraph">
                  <wp:posOffset>357505</wp:posOffset>
                </wp:positionV>
                <wp:extent cx="1905" cy="356235"/>
                <wp:effectExtent l="10160" t="5080" r="6985" b="10160"/>
                <wp:wrapNone/>
                <wp:docPr id="53" name="Connecteur droit avec flèch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5" cy="356235"/>
                        </a:xfrm>
                        <a:prstGeom prst="straightConnector1">
                          <a:avLst/>
                        </a:prstGeom>
                        <a:noFill/>
                        <a:ln w="3240" cap="rnd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A70A84" id="Connecteur droit avec flèche 53" o:spid="_x0000_s1026" type="#_x0000_t32" style="position:absolute;margin-left:260.3pt;margin-top:28.15pt;width:.15pt;height:28.0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" strokeweight=".09mm">
                <v:stroke dashstyle="1 1" joinstyle="miter" endcap="round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520F17D" wp14:editId="7BDD09BF">
                <wp:simplePos x="0" y="0"/>
                <wp:positionH relativeFrom="column">
                  <wp:posOffset>4386580</wp:posOffset>
                </wp:positionH>
                <wp:positionV relativeFrom="paragraph">
                  <wp:posOffset>352425</wp:posOffset>
                </wp:positionV>
                <wp:extent cx="1905" cy="360680"/>
                <wp:effectExtent l="5080" t="9525" r="12065" b="10795"/>
                <wp:wrapNone/>
                <wp:docPr id="52" name="Connecteur droit avec flèch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5" cy="360680"/>
                        </a:xfrm>
                        <a:prstGeom prst="straightConnector1">
                          <a:avLst/>
                        </a:prstGeom>
                        <a:noFill/>
                        <a:ln w="3240" cap="rnd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67B3BC" id="Connecteur droit avec flèche 52" o:spid="_x0000_s1026" type="#_x0000_t32" style="position:absolute;margin-left:345.4pt;margin-top:27.75pt;width:.15pt;height:28.4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" strokeweight=".09mm">
                <v:stroke dashstyle="1 1" joinstyle="miter" endcap="round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9CBCD36" wp14:editId="4A8C6EF4">
                <wp:simplePos x="0" y="0"/>
                <wp:positionH relativeFrom="column">
                  <wp:posOffset>4022090</wp:posOffset>
                </wp:positionH>
                <wp:positionV relativeFrom="paragraph">
                  <wp:posOffset>352425</wp:posOffset>
                </wp:positionV>
                <wp:extent cx="1905" cy="361315"/>
                <wp:effectExtent l="12065" t="9525" r="5080" b="10160"/>
                <wp:wrapNone/>
                <wp:docPr id="51" name="Connecteur droit avec flèch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5" cy="361315"/>
                        </a:xfrm>
                        <a:prstGeom prst="straightConnector1">
                          <a:avLst/>
                        </a:prstGeom>
                        <a:noFill/>
                        <a:ln w="3240" cap="rnd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95F3B8" id="Connecteur droit avec flèche 51" o:spid="_x0000_s1026" type="#_x0000_t32" style="position:absolute;margin-left:316.7pt;margin-top:27.75pt;width:.15pt;height:28.4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" strokeweight=".09mm">
                <v:stroke dashstyle="1 1" joinstyle="miter" endcap="round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935" distR="114935" simplePos="0" relativeHeight="251700224" behindDoc="0" locked="0" layoutInCell="1" allowOverlap="1" wp14:anchorId="0889546B" wp14:editId="1778552E">
                <wp:simplePos x="0" y="0"/>
                <wp:positionH relativeFrom="column">
                  <wp:posOffset>1452880</wp:posOffset>
                </wp:positionH>
                <wp:positionV relativeFrom="paragraph">
                  <wp:posOffset>391795</wp:posOffset>
                </wp:positionV>
                <wp:extent cx="404495" cy="319405"/>
                <wp:effectExtent l="5080" t="1270" r="0" b="3175"/>
                <wp:wrapNone/>
                <wp:docPr id="50" name="Zone de text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4495" cy="31940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9CD0AC" w14:textId="77777777" w:rsidR="00947A08" w:rsidRDefault="00947A08" w:rsidP="00947A08">
                            <w:pPr>
                              <w:jc w:val="center"/>
                            </w:pPr>
                            <w:r>
                              <w:rPr>
                                <w:rFonts w:ascii="Consolas" w:hAnsi="Consolas" w:cs="Arial"/>
                                <w:sz w:val="24"/>
                                <w:szCs w:val="24"/>
                              </w:rPr>
                              <w:t>ST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89546B" id="Zone de texte 50" o:spid="_x0000_s1032" type="#_x0000_t202" style="position:absolute;left:0;text-align:left;margin-left:114.4pt;margin-top:30.85pt;width:31.85pt;height:25.15pt;z-index:251700224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" stroked="f">
                <v:fill opacity="0"/>
                <v:textbox inset="0,0,0,0">
                  <w:txbxContent>
                    <w:p w14:paraId="599CD0AC" w14:textId="77777777" w:rsidR="00947A08" w:rsidRDefault="00947A08" w:rsidP="00947A08">
                      <w:pPr>
                        <w:jc w:val="center"/>
                      </w:pPr>
                      <w:r>
                        <w:rPr>
                          <w:rFonts w:ascii="Consolas" w:hAnsi="Consolas" w:cs="Arial"/>
                          <w:sz w:val="24"/>
                          <w:szCs w:val="24"/>
                        </w:rPr>
                        <w:t>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935" distR="114935" simplePos="0" relativeHeight="251701248" behindDoc="0" locked="0" layoutInCell="1" allowOverlap="1" wp14:anchorId="7E68840C" wp14:editId="0A9EC55C">
                <wp:simplePos x="0" y="0"/>
                <wp:positionH relativeFrom="column">
                  <wp:posOffset>852805</wp:posOffset>
                </wp:positionH>
                <wp:positionV relativeFrom="paragraph">
                  <wp:posOffset>577215</wp:posOffset>
                </wp:positionV>
                <wp:extent cx="280670" cy="262255"/>
                <wp:effectExtent l="5080" t="5715" r="0" b="8255"/>
                <wp:wrapNone/>
                <wp:docPr id="49" name="Zone de text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670" cy="26225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D220D0" w14:textId="77777777" w:rsidR="00947A08" w:rsidRDefault="00947A08" w:rsidP="00947A08">
                            <w:pPr>
                              <w:jc w:val="center"/>
                            </w:pPr>
                            <w:r>
                              <w:rPr>
                                <w:rFonts w:ascii="Consolas" w:hAnsi="Consolas" w:cs="Arial"/>
                                <w:sz w:val="24"/>
                                <w:szCs w:val="24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68840C" id="Zone de texte 49" o:spid="_x0000_s1033" type="#_x0000_t202" style="position:absolute;left:0;text-align:left;margin-left:67.15pt;margin-top:45.45pt;width:22.1pt;height:20.65pt;z-index:251701248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" stroked="f">
                <v:fill opacity="0"/>
                <v:textbox inset="0,0,0,0">
                  <w:txbxContent>
                    <w:p w14:paraId="09D220D0" w14:textId="77777777" w:rsidR="00947A08" w:rsidRDefault="00947A08" w:rsidP="00947A08">
                      <w:pPr>
                        <w:jc w:val="center"/>
                      </w:pPr>
                      <w:r>
                        <w:rPr>
                          <w:rFonts w:ascii="Consolas" w:hAnsi="Consolas" w:cs="Arial"/>
                          <w:sz w:val="24"/>
                          <w:szCs w:val="24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935" distR="114935" simplePos="0" relativeHeight="251702272" behindDoc="0" locked="0" layoutInCell="1" allowOverlap="1" wp14:anchorId="08061DC9" wp14:editId="6DB166CF">
                <wp:simplePos x="0" y="0"/>
                <wp:positionH relativeFrom="column">
                  <wp:posOffset>862330</wp:posOffset>
                </wp:positionH>
                <wp:positionV relativeFrom="paragraph">
                  <wp:posOffset>234315</wp:posOffset>
                </wp:positionV>
                <wp:extent cx="280670" cy="262255"/>
                <wp:effectExtent l="5080" t="5715" r="0" b="8255"/>
                <wp:wrapNone/>
                <wp:docPr id="48" name="Zone de text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670" cy="26225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4BA1F1" w14:textId="77777777" w:rsidR="00947A08" w:rsidRDefault="00947A08" w:rsidP="00947A08">
                            <w:pPr>
                              <w:jc w:val="center"/>
                            </w:pPr>
                            <w:r>
                              <w:rPr>
                                <w:rFonts w:ascii="Consolas" w:hAnsi="Consolas" w:cs="Arial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061DC9" id="Zone de texte 48" o:spid="_x0000_s1034" type="#_x0000_t202" style="position:absolute;left:0;text-align:left;margin-left:67.9pt;margin-top:18.45pt;width:22.1pt;height:20.65pt;z-index:251702272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" stroked="f">
                <v:fill opacity="0"/>
                <v:textbox inset="0,0,0,0">
                  <w:txbxContent>
                    <w:p w14:paraId="364BA1F1" w14:textId="77777777" w:rsidR="00947A08" w:rsidRDefault="00947A08" w:rsidP="00947A08">
                      <w:pPr>
                        <w:jc w:val="center"/>
                      </w:pPr>
                      <w:r>
                        <w:rPr>
                          <w:rFonts w:ascii="Consolas" w:hAnsi="Consolas" w:cs="Arial"/>
                          <w:sz w:val="24"/>
                          <w:szCs w:val="24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935" distR="114935" simplePos="0" relativeHeight="251703296" behindDoc="0" locked="0" layoutInCell="1" allowOverlap="1" wp14:anchorId="49C1F548" wp14:editId="30EB9C28">
                <wp:simplePos x="0" y="0"/>
                <wp:positionH relativeFrom="column">
                  <wp:posOffset>4528185</wp:posOffset>
                </wp:positionH>
                <wp:positionV relativeFrom="paragraph">
                  <wp:posOffset>443230</wp:posOffset>
                </wp:positionV>
                <wp:extent cx="236855" cy="284480"/>
                <wp:effectExtent l="3810" t="5080" r="6985" b="5715"/>
                <wp:wrapNone/>
                <wp:docPr id="47" name="Zone de text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855" cy="28448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470396" w14:textId="77777777" w:rsidR="00947A08" w:rsidRDefault="00947A08" w:rsidP="00947A08"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C1F548" id="Zone de texte 47" o:spid="_x0000_s1035" type="#_x0000_t202" style="position:absolute;left:0;text-align:left;margin-left:356.55pt;margin-top:34.9pt;width:18.65pt;height:22.4pt;z-index:251703296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" stroked="f">
                <v:fill opacity="0"/>
                <v:textbox inset="0,0,0,0">
                  <w:txbxContent>
                    <w:p w14:paraId="55470396" w14:textId="77777777" w:rsidR="00947A08" w:rsidRDefault="00947A08" w:rsidP="00947A08"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9D26B91" wp14:editId="78758CFD">
                <wp:simplePos x="0" y="0"/>
                <wp:positionH relativeFrom="column">
                  <wp:posOffset>1127760</wp:posOffset>
                </wp:positionH>
                <wp:positionV relativeFrom="paragraph">
                  <wp:posOffset>347980</wp:posOffset>
                </wp:positionV>
                <wp:extent cx="371475" cy="0"/>
                <wp:effectExtent l="22860" t="14605" r="15240" b="23495"/>
                <wp:wrapNone/>
                <wp:docPr id="46" name="Connecteur droit avec flèch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7147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0D4F10" id="Connecteur droit avec flèche 46" o:spid="_x0000_s1026" type="#_x0000_t32" style="position:absolute;margin-left:88.8pt;margin-top:27.4pt;width:29.25pt;height:0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" strokeweight="2.25pt"/>
            </w:pict>
          </mc:Fallback>
        </mc:AlternateContent>
      </w:r>
    </w:p>
    <w:p w14:paraId="4BFF2F62" w14:textId="77777777" w:rsidR="00947A08" w:rsidRDefault="00947A08" w:rsidP="00947A0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tabs>
          <w:tab w:val="left" w:pos="570"/>
        </w:tabs>
        <w:spacing w:after="120"/>
        <w:ind w:left="142"/>
        <w:rPr>
          <w:rFonts w:ascii="Arial" w:hAnsi="Arial" w:cs="Arial"/>
          <w:color w:val="FF0000"/>
          <w:sz w:val="24"/>
          <w:szCs w:val="24"/>
        </w:rPr>
      </w:pPr>
    </w:p>
    <w:p w14:paraId="17C99267" w14:textId="77777777" w:rsidR="00947A08" w:rsidRDefault="00947A08" w:rsidP="00947A0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ind w:left="142"/>
        <w:rPr>
          <w:rFonts w:ascii="Calibri" w:hAnsi="Calibri" w:cs="Calibri"/>
        </w:rPr>
      </w:pPr>
    </w:p>
    <w:p w14:paraId="2B023E0E" w14:textId="77777777" w:rsidR="009801BD" w:rsidRDefault="009801BD" w:rsidP="009801BD"/>
    <w:p w14:paraId="10136140" w14:textId="77777777" w:rsidR="00EE6689" w:rsidRDefault="00EE6689" w:rsidP="00EE6689"/>
    <w:p w14:paraId="528696A3" w14:textId="77777777" w:rsidR="00EE6689" w:rsidRDefault="00EE6689" w:rsidP="00EE6689"/>
    <w:p w14:paraId="104DC282" w14:textId="77777777" w:rsidR="00947A08" w:rsidRDefault="00EE6689" w:rsidP="00EE6689">
      <w:r w:rsidRPr="00EE6689">
        <w:lastRenderedPageBreak/>
        <w:t xml:space="preserve">Pour transmettre les données sur le support de transmission, le transmetteur AS-i transforme la suite de 1 et 0 en une suite d’impulsions de tension. Cette transformation est </w:t>
      </w:r>
      <w:proofErr w:type="gramStart"/>
      <w:r w:rsidRPr="00EE6689">
        <w:t>réalisée  grâce</w:t>
      </w:r>
      <w:proofErr w:type="gramEnd"/>
      <w:r w:rsidRPr="00EE6689">
        <w:t xml:space="preserve"> à un traitement particulier comportant un codage de type Manchester et une modulation de type sin2 (voir l’annexe</w:t>
      </w:r>
      <w:r w:rsidR="002C16F5">
        <w:t xml:space="preserve"> 1</w:t>
      </w:r>
      <w:r w:rsidRPr="00EE6689">
        <w:t xml:space="preserve">  section 6).</w:t>
      </w:r>
    </w:p>
    <w:p w14:paraId="122BC028" w14:textId="77777777" w:rsidR="00EE6689" w:rsidRDefault="00EE6689" w:rsidP="00EE6689">
      <w:pPr>
        <w:pStyle w:val="Question"/>
      </w:pPr>
      <w:r w:rsidRPr="00EE6689">
        <w:t>Compléter</w:t>
      </w:r>
      <w:r>
        <w:t xml:space="preserve"> ci-</w:t>
      </w:r>
      <w:proofErr w:type="gramStart"/>
      <w:r>
        <w:t>dessous</w:t>
      </w:r>
      <w:r w:rsidRPr="00EE6689">
        <w:t xml:space="preserve">  les</w:t>
      </w:r>
      <w:proofErr w:type="gramEnd"/>
      <w:r w:rsidRPr="00EE6689">
        <w:t xml:space="preserve"> chronogrammes de la trame de requête de la station maître AS-i (le bit de contrôle de parité PB, le codage Manchester et les signaux sur le câble AS-i).</w:t>
      </w:r>
    </w:p>
    <w:p w14:paraId="33778A96" w14:textId="77777777" w:rsidR="009801BD" w:rsidRDefault="009801BD" w:rsidP="009801BD">
      <w:pPr>
        <w:pStyle w:val="Rponse"/>
      </w:pPr>
    </w:p>
    <w:p w14:paraId="0C0C5DFC" w14:textId="77777777" w:rsidR="009801BD" w:rsidRDefault="009801BD" w:rsidP="009801BD">
      <w:pPr>
        <w:pStyle w:val="Rponse"/>
      </w:pPr>
      <w:r>
        <w:rPr>
          <w:noProof/>
        </w:rPr>
        <w:drawing>
          <wp:inline distT="0" distB="0" distL="0" distR="0" wp14:anchorId="50AEB4A7" wp14:editId="5955567D">
            <wp:extent cx="5075360" cy="2690093"/>
            <wp:effectExtent l="0" t="0" r="0" b="0"/>
            <wp:docPr id="61" name="Imag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508AA4E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5360" cy="2690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E3695" w14:textId="77777777" w:rsidR="009B7527" w:rsidRDefault="009B7527">
      <w:r>
        <w:br w:type="page"/>
      </w:r>
    </w:p>
    <w:p w14:paraId="7200C825" w14:textId="77777777" w:rsidR="00B47532" w:rsidRDefault="009B7527" w:rsidP="009B7527">
      <w:pPr>
        <w:jc w:val="center"/>
        <w:rPr>
          <w:b/>
          <w:smallCaps/>
          <w:sz w:val="40"/>
        </w:rPr>
      </w:pPr>
      <w:r w:rsidRPr="009B7527">
        <w:rPr>
          <w:b/>
          <w:smallCaps/>
          <w:sz w:val="40"/>
        </w:rPr>
        <w:lastRenderedPageBreak/>
        <w:t>Annexe</w:t>
      </w:r>
      <w:r w:rsidR="00B47532">
        <w:rPr>
          <w:b/>
          <w:smallCaps/>
          <w:sz w:val="40"/>
        </w:rPr>
        <w:t xml:space="preserve"> 1 : Bus </w:t>
      </w:r>
      <w:r w:rsidR="00B47532" w:rsidRPr="00B47532">
        <w:rPr>
          <w:b/>
          <w:sz w:val="44"/>
        </w:rPr>
        <w:t>AS-i</w:t>
      </w:r>
    </w:p>
    <w:p w14:paraId="230B215D" w14:textId="77777777" w:rsidR="00B47532" w:rsidRDefault="00B47532" w:rsidP="009B7527">
      <w:pPr>
        <w:jc w:val="center"/>
        <w:rPr>
          <w:b/>
          <w:smallCaps/>
          <w:sz w:val="40"/>
        </w:rPr>
      </w:pPr>
      <w:r>
        <w:rPr>
          <w:b/>
          <w:smallCaps/>
          <w:noProof/>
          <w:sz w:val="40"/>
        </w:rPr>
        <w:drawing>
          <wp:inline distT="0" distB="0" distL="0" distR="0" wp14:anchorId="39E3E1DC" wp14:editId="765C96B3">
            <wp:extent cx="5878124" cy="7498080"/>
            <wp:effectExtent l="0" t="0" r="8890" b="7620"/>
            <wp:docPr id="63" name="Imag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5082912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7354" cy="7509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BB23E" w14:textId="77777777" w:rsidR="00B47532" w:rsidRDefault="00B47532">
      <w:pPr>
        <w:rPr>
          <w:b/>
          <w:smallCaps/>
          <w:sz w:val="40"/>
        </w:rPr>
      </w:pPr>
      <w:r>
        <w:rPr>
          <w:b/>
          <w:smallCaps/>
          <w:sz w:val="40"/>
        </w:rPr>
        <w:br w:type="page"/>
      </w:r>
    </w:p>
    <w:p w14:paraId="44C1DCF9" w14:textId="77777777" w:rsidR="009B7527" w:rsidRDefault="00B47532" w:rsidP="009B7527">
      <w:pPr>
        <w:jc w:val="center"/>
        <w:rPr>
          <w:b/>
          <w:smallCaps/>
          <w:sz w:val="40"/>
        </w:rPr>
      </w:pPr>
      <w:r>
        <w:rPr>
          <w:b/>
          <w:smallCaps/>
          <w:noProof/>
          <w:sz w:val="40"/>
        </w:rPr>
        <w:lastRenderedPageBreak/>
        <w:drawing>
          <wp:inline distT="0" distB="0" distL="0" distR="0" wp14:anchorId="590E52CD" wp14:editId="158B7364">
            <wp:extent cx="5852722" cy="5902960"/>
            <wp:effectExtent l="0" t="0" r="0" b="2540"/>
            <wp:docPr id="64" name="Imag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508D169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9163" cy="5909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71E63" w14:textId="77777777" w:rsidR="00B47532" w:rsidRDefault="00B47532" w:rsidP="009B7527">
      <w:pPr>
        <w:jc w:val="center"/>
        <w:rPr>
          <w:b/>
          <w:smallCaps/>
          <w:sz w:val="40"/>
        </w:rPr>
      </w:pPr>
      <w:r>
        <w:rPr>
          <w:b/>
          <w:smallCaps/>
          <w:noProof/>
          <w:sz w:val="40"/>
        </w:rPr>
        <w:drawing>
          <wp:inline distT="0" distB="0" distL="0" distR="0" wp14:anchorId="21D692E7" wp14:editId="3FCE7E03">
            <wp:extent cx="5993443" cy="2580640"/>
            <wp:effectExtent l="0" t="0" r="7620" b="0"/>
            <wp:docPr id="65" name="Imag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5081CDA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0986" cy="2583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5A551" w14:textId="77777777" w:rsidR="00B47532" w:rsidRDefault="00B47532">
      <w:pPr>
        <w:rPr>
          <w:b/>
          <w:smallCaps/>
          <w:sz w:val="40"/>
        </w:rPr>
      </w:pPr>
      <w:r>
        <w:rPr>
          <w:b/>
          <w:smallCaps/>
          <w:sz w:val="40"/>
        </w:rPr>
        <w:br w:type="page"/>
      </w:r>
      <w:r>
        <w:rPr>
          <w:b/>
          <w:smallCaps/>
          <w:noProof/>
          <w:sz w:val="40"/>
        </w:rPr>
        <w:lastRenderedPageBreak/>
        <w:drawing>
          <wp:inline distT="0" distB="0" distL="0" distR="0" wp14:anchorId="6FC5079D" wp14:editId="74C1F9A8">
            <wp:extent cx="6209038" cy="5654040"/>
            <wp:effectExtent l="0" t="0" r="1270" b="3810"/>
            <wp:docPr id="66" name="Imag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508CDCC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3929" cy="5658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3D6BC" w14:textId="77777777" w:rsidR="00B47532" w:rsidRDefault="00B47532" w:rsidP="009B7527">
      <w:pPr>
        <w:jc w:val="center"/>
        <w:rPr>
          <w:b/>
          <w:smallCaps/>
          <w:sz w:val="40"/>
        </w:rPr>
      </w:pPr>
      <w:r>
        <w:rPr>
          <w:b/>
          <w:smallCaps/>
          <w:noProof/>
          <w:sz w:val="40"/>
        </w:rPr>
        <w:drawing>
          <wp:inline distT="0" distB="0" distL="0" distR="0" wp14:anchorId="5093AA53" wp14:editId="4BFA1B93">
            <wp:extent cx="5923750" cy="2931160"/>
            <wp:effectExtent l="0" t="0" r="1270" b="2540"/>
            <wp:docPr id="67" name="Imag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5083B0E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0760" cy="2934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1E0FD" w14:textId="77777777" w:rsidR="00B13921" w:rsidRDefault="00783E61" w:rsidP="009B7527">
      <w:pPr>
        <w:jc w:val="center"/>
        <w:rPr>
          <w:b/>
          <w:smallCaps/>
          <w:sz w:val="40"/>
        </w:rPr>
      </w:pPr>
      <w:r>
        <w:rPr>
          <w:b/>
          <w:smallCaps/>
          <w:noProof/>
          <w:sz w:val="40"/>
        </w:rPr>
        <w:lastRenderedPageBreak/>
        <w:drawing>
          <wp:inline distT="0" distB="0" distL="0" distR="0" wp14:anchorId="5500C60B" wp14:editId="19BA8690">
            <wp:extent cx="5916258" cy="2672080"/>
            <wp:effectExtent l="0" t="0" r="8890" b="0"/>
            <wp:docPr id="68" name="Imag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508401B.tmp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911"/>
                    <a:stretch/>
                  </pic:blipFill>
                  <pic:spPr bwMode="auto">
                    <a:xfrm>
                      <a:off x="0" y="0"/>
                      <a:ext cx="5925451" cy="26762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/>
          <w:smallCaps/>
          <w:noProof/>
          <w:sz w:val="40"/>
        </w:rPr>
        <w:drawing>
          <wp:inline distT="0" distB="0" distL="0" distR="0" wp14:anchorId="23C911BD" wp14:editId="73BA47D0">
            <wp:extent cx="6208063" cy="5313680"/>
            <wp:effectExtent l="0" t="0" r="2540" b="1270"/>
            <wp:docPr id="69" name="Imag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508E1EA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4105" cy="5318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0F298" w14:textId="77777777" w:rsidR="00B13921" w:rsidRDefault="00B13921">
      <w:pPr>
        <w:rPr>
          <w:b/>
          <w:smallCaps/>
          <w:sz w:val="40"/>
        </w:rPr>
      </w:pPr>
      <w:r>
        <w:rPr>
          <w:b/>
          <w:smallCaps/>
          <w:sz w:val="40"/>
        </w:rPr>
        <w:br w:type="page"/>
      </w:r>
    </w:p>
    <w:p w14:paraId="7E57A342" w14:textId="77777777" w:rsidR="00B13921" w:rsidRPr="00B13921" w:rsidRDefault="00B13921" w:rsidP="00B13921">
      <w:pPr>
        <w:pStyle w:val="Titre1"/>
        <w:keepLines w:val="0"/>
        <w:pageBreakBefore/>
        <w:numPr>
          <w:ilvl w:val="0"/>
          <w:numId w:val="4"/>
        </w:numPr>
        <w:pBdr>
          <w:top w:val="single" w:sz="12" w:space="9" w:color="000000"/>
          <w:left w:val="single" w:sz="12" w:space="9" w:color="000000"/>
          <w:bottom w:val="single" w:sz="12" w:space="9" w:color="000000"/>
          <w:right w:val="single" w:sz="12" w:space="9" w:color="000000"/>
        </w:pBdr>
        <w:suppressAutoHyphens/>
        <w:spacing w:before="0" w:line="240" w:lineRule="auto"/>
        <w:ind w:left="0" w:firstLine="0"/>
        <w:jc w:val="center"/>
        <w:rPr>
          <w:rFonts w:ascii="Arial" w:eastAsia="Times New Roman" w:hAnsi="Arial" w:cs="Arial"/>
          <w:b/>
          <w:bCs/>
          <w:color w:val="auto"/>
          <w:kern w:val="2"/>
          <w:lang w:bidi="en-US"/>
        </w:rPr>
      </w:pPr>
      <w:r w:rsidRPr="00B13921">
        <w:rPr>
          <w:rFonts w:asciiTheme="minorHAnsi" w:hAnsiTheme="minorHAnsi" w:cstheme="minorHAnsi"/>
          <w:b/>
          <w:smallCaps/>
          <w:color w:val="auto"/>
          <w:sz w:val="40"/>
        </w:rPr>
        <w:lastRenderedPageBreak/>
        <w:t>Annexe 2 :</w:t>
      </w:r>
      <w:r w:rsidRPr="00B13921">
        <w:rPr>
          <w:b/>
          <w:smallCaps/>
          <w:color w:val="auto"/>
          <w:sz w:val="40"/>
        </w:rPr>
        <w:t xml:space="preserve"> </w:t>
      </w:r>
      <w:r w:rsidRPr="00B13921">
        <w:rPr>
          <w:rFonts w:ascii="Arial" w:eastAsia="Times New Roman" w:hAnsi="Arial" w:cs="Arial"/>
          <w:b/>
          <w:bCs/>
          <w:color w:val="auto"/>
          <w:kern w:val="2"/>
          <w:lang w:bidi="en-US"/>
        </w:rPr>
        <w:t>Passerelles Profibus-DP/AS-i</w:t>
      </w:r>
    </w:p>
    <w:p w14:paraId="031F1D6E" w14:textId="77777777" w:rsidR="00B13921" w:rsidRDefault="002C16F5" w:rsidP="00B13921">
      <w:pPr>
        <w:jc w:val="center"/>
        <w:rPr>
          <w:b/>
          <w:smallCaps/>
          <w:sz w:val="40"/>
        </w:rPr>
      </w:pPr>
      <w:r>
        <w:rPr>
          <w:b/>
          <w:smallCaps/>
          <w:noProof/>
          <w:sz w:val="40"/>
        </w:rPr>
        <w:drawing>
          <wp:inline distT="0" distB="0" distL="0" distR="0" wp14:anchorId="4C61F3B1" wp14:editId="64CEB453">
            <wp:extent cx="5189670" cy="4511431"/>
            <wp:effectExtent l="0" t="0" r="0" b="3810"/>
            <wp:docPr id="70" name="Imag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508A788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9670" cy="4511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8C194" w14:textId="77777777" w:rsidR="002C16F5" w:rsidRPr="00B13921" w:rsidRDefault="002C16F5" w:rsidP="002C16F5">
      <w:pPr>
        <w:pStyle w:val="Titre1"/>
        <w:keepLines w:val="0"/>
        <w:pageBreakBefore/>
        <w:numPr>
          <w:ilvl w:val="0"/>
          <w:numId w:val="4"/>
        </w:numPr>
        <w:pBdr>
          <w:top w:val="single" w:sz="12" w:space="9" w:color="000000"/>
          <w:left w:val="single" w:sz="12" w:space="9" w:color="000000"/>
          <w:bottom w:val="single" w:sz="12" w:space="9" w:color="000000"/>
          <w:right w:val="single" w:sz="12" w:space="9" w:color="000000"/>
        </w:pBdr>
        <w:suppressAutoHyphens/>
        <w:spacing w:before="0" w:line="240" w:lineRule="auto"/>
        <w:ind w:left="0" w:firstLine="0"/>
        <w:jc w:val="center"/>
        <w:rPr>
          <w:rFonts w:ascii="Arial" w:eastAsia="Times New Roman" w:hAnsi="Arial" w:cs="Arial"/>
          <w:b/>
          <w:bCs/>
          <w:color w:val="auto"/>
          <w:kern w:val="2"/>
          <w:lang w:bidi="en-US"/>
        </w:rPr>
      </w:pPr>
      <w:r w:rsidRPr="00B13921">
        <w:rPr>
          <w:rFonts w:asciiTheme="minorHAnsi" w:hAnsiTheme="minorHAnsi" w:cstheme="minorHAnsi"/>
          <w:b/>
          <w:smallCaps/>
          <w:color w:val="auto"/>
          <w:sz w:val="40"/>
        </w:rPr>
        <w:lastRenderedPageBreak/>
        <w:t xml:space="preserve">Annexe </w:t>
      </w:r>
      <w:r>
        <w:rPr>
          <w:rFonts w:asciiTheme="minorHAnsi" w:hAnsiTheme="minorHAnsi" w:cstheme="minorHAnsi"/>
          <w:b/>
          <w:smallCaps/>
          <w:color w:val="auto"/>
          <w:sz w:val="40"/>
        </w:rPr>
        <w:t>3</w:t>
      </w:r>
      <w:r w:rsidRPr="00B13921">
        <w:rPr>
          <w:rFonts w:asciiTheme="minorHAnsi" w:hAnsiTheme="minorHAnsi" w:cstheme="minorHAnsi"/>
          <w:b/>
          <w:smallCaps/>
          <w:color w:val="auto"/>
          <w:sz w:val="40"/>
        </w:rPr>
        <w:t xml:space="preserve"> :</w:t>
      </w:r>
      <w:r w:rsidRPr="00B13921">
        <w:rPr>
          <w:b/>
          <w:smallCaps/>
          <w:color w:val="auto"/>
          <w:sz w:val="40"/>
        </w:rPr>
        <w:t xml:space="preserve"> </w:t>
      </w:r>
      <w:r>
        <w:rPr>
          <w:rFonts w:ascii="Arial" w:eastAsia="Times New Roman" w:hAnsi="Arial" w:cs="Arial"/>
          <w:b/>
          <w:bCs/>
          <w:color w:val="auto"/>
          <w:kern w:val="2"/>
          <w:lang w:bidi="en-US"/>
        </w:rPr>
        <w:t xml:space="preserve">Esclave </w:t>
      </w:r>
      <w:r w:rsidRPr="00B13921">
        <w:rPr>
          <w:rFonts w:ascii="Arial" w:eastAsia="Times New Roman" w:hAnsi="Arial" w:cs="Arial"/>
          <w:b/>
          <w:bCs/>
          <w:color w:val="auto"/>
          <w:kern w:val="2"/>
          <w:lang w:bidi="en-US"/>
        </w:rPr>
        <w:t>AS-i</w:t>
      </w:r>
    </w:p>
    <w:p w14:paraId="59E72295" w14:textId="77777777" w:rsidR="00B47532" w:rsidRPr="009B7527" w:rsidRDefault="002C16F5" w:rsidP="009B7527">
      <w:pPr>
        <w:jc w:val="center"/>
        <w:rPr>
          <w:b/>
          <w:smallCaps/>
          <w:sz w:val="40"/>
        </w:rPr>
      </w:pPr>
      <w:r>
        <w:rPr>
          <w:b/>
          <w:smallCaps/>
          <w:noProof/>
          <w:sz w:val="40"/>
        </w:rPr>
        <w:drawing>
          <wp:inline distT="0" distB="0" distL="0" distR="0" wp14:anchorId="68E8CAFD" wp14:editId="45C028E5">
            <wp:extent cx="6053784" cy="6482080"/>
            <wp:effectExtent l="0" t="0" r="4445" b="0"/>
            <wp:docPr id="71" name="Imag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5087A2B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7229" cy="6485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7532" w:rsidRPr="009B7527" w:rsidSect="00783E61">
      <w:headerReference w:type="default" r:id="rId19"/>
      <w:footerReference w:type="default" r:id="rId20"/>
      <w:pgSz w:w="11906" w:h="16838"/>
      <w:pgMar w:top="1135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8AF768" w14:textId="77777777" w:rsidR="00392277" w:rsidRDefault="00392277" w:rsidP="00DA59AC">
      <w:pPr>
        <w:spacing w:after="0" w:line="240" w:lineRule="auto"/>
      </w:pPr>
      <w:r>
        <w:separator/>
      </w:r>
    </w:p>
  </w:endnote>
  <w:endnote w:type="continuationSeparator" w:id="0">
    <w:p w14:paraId="5FFCAC59" w14:textId="77777777" w:rsidR="00392277" w:rsidRDefault="00392277" w:rsidP="00DA59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0CB24D" w14:textId="213A286B" w:rsidR="00DA59AC" w:rsidRPr="00DA59AC" w:rsidRDefault="00DA59AC" w:rsidP="00DA59AC">
    <w:pPr>
      <w:pStyle w:val="Pieddepage"/>
      <w:pBdr>
        <w:top w:val="single" w:sz="4" w:space="1" w:color="auto"/>
      </w:pBdr>
      <w:rPr>
        <w:sz w:val="18"/>
      </w:rPr>
    </w:pPr>
    <w:proofErr w:type="spellStart"/>
    <w:r w:rsidRPr="00DA59AC">
      <w:rPr>
        <w:sz w:val="18"/>
      </w:rPr>
      <w:t>Ref</w:t>
    </w:r>
    <w:proofErr w:type="spellEnd"/>
    <w:r w:rsidRPr="00DA59AC">
      <w:rPr>
        <w:sz w:val="18"/>
      </w:rPr>
      <w:t xml:space="preserve"> : </w:t>
    </w:r>
    <w:r w:rsidRPr="00DA59AC">
      <w:rPr>
        <w:sz w:val="18"/>
      </w:rPr>
      <w:fldChar w:fldCharType="begin"/>
    </w:r>
    <w:r w:rsidRPr="00DA59AC">
      <w:rPr>
        <w:sz w:val="18"/>
      </w:rPr>
      <w:instrText xml:space="preserve"> FILENAME   \* MERGEFORMAT </w:instrText>
    </w:r>
    <w:r w:rsidRPr="00DA59AC">
      <w:rPr>
        <w:sz w:val="18"/>
      </w:rPr>
      <w:fldChar w:fldCharType="separate"/>
    </w:r>
    <w:r w:rsidR="00C360BF">
      <w:rPr>
        <w:noProof/>
        <w:sz w:val="18"/>
      </w:rPr>
      <w:t>Document1</w:t>
    </w:r>
    <w:r w:rsidRPr="00DA59AC">
      <w:rPr>
        <w:sz w:val="18"/>
      </w:rPr>
      <w:fldChar w:fldCharType="end"/>
    </w:r>
    <w:r w:rsidRPr="00DA59AC">
      <w:rPr>
        <w:sz w:val="18"/>
      </w:rPr>
      <w:t xml:space="preserve"> mis à jour le </w:t>
    </w:r>
    <w:r w:rsidRPr="00DA59AC">
      <w:rPr>
        <w:sz w:val="18"/>
      </w:rPr>
      <w:fldChar w:fldCharType="begin"/>
    </w:r>
    <w:r w:rsidRPr="00DA59AC">
      <w:rPr>
        <w:sz w:val="18"/>
      </w:rPr>
      <w:instrText xml:space="preserve"> SAVEDATE  \@ "dd/MM/yyyy HH:mm"  \* MERGEFORMAT </w:instrText>
    </w:r>
    <w:r w:rsidRPr="00DA59AC">
      <w:rPr>
        <w:sz w:val="18"/>
      </w:rPr>
      <w:fldChar w:fldCharType="separate"/>
    </w:r>
    <w:r w:rsidR="00B55914">
      <w:rPr>
        <w:noProof/>
        <w:sz w:val="18"/>
      </w:rPr>
      <w:t>12/03/2021 09:55</w:t>
    </w:r>
    <w:r w:rsidRPr="00DA59AC">
      <w:rPr>
        <w:sz w:val="18"/>
      </w:rPr>
      <w:fldChar w:fldCharType="end"/>
    </w:r>
    <w:r w:rsidRPr="00DA59AC">
      <w:rPr>
        <w:sz w:val="18"/>
      </w:rPr>
      <w:t xml:space="preserve"> par Vincent ROBERT</w:t>
    </w:r>
    <w:r w:rsidRPr="00DA59AC">
      <w:rPr>
        <w:sz w:val="18"/>
      </w:rPr>
      <w:tab/>
      <w:t xml:space="preserve">Page </w:t>
    </w:r>
    <w:r w:rsidRPr="00DA59AC">
      <w:rPr>
        <w:sz w:val="18"/>
      </w:rPr>
      <w:fldChar w:fldCharType="begin"/>
    </w:r>
    <w:r w:rsidRPr="00DA59AC">
      <w:rPr>
        <w:sz w:val="18"/>
      </w:rPr>
      <w:instrText>PAGE   \* MERGEFORMAT</w:instrText>
    </w:r>
    <w:r w:rsidRPr="00DA59AC">
      <w:rPr>
        <w:sz w:val="18"/>
      </w:rPr>
      <w:fldChar w:fldCharType="separate"/>
    </w:r>
    <w:r>
      <w:rPr>
        <w:noProof/>
        <w:sz w:val="18"/>
      </w:rPr>
      <w:t>1</w:t>
    </w:r>
    <w:r w:rsidRPr="00DA59AC">
      <w:rPr>
        <w:sz w:val="18"/>
      </w:rPr>
      <w:fldChar w:fldCharType="end"/>
    </w:r>
    <w:r w:rsidRPr="00DA59AC">
      <w:rPr>
        <w:sz w:val="18"/>
      </w:rPr>
      <w:t>/</w:t>
    </w:r>
    <w:r w:rsidRPr="00DA59AC">
      <w:rPr>
        <w:sz w:val="18"/>
      </w:rPr>
      <w:fldChar w:fldCharType="begin"/>
    </w:r>
    <w:r w:rsidRPr="00DA59AC">
      <w:rPr>
        <w:sz w:val="18"/>
      </w:rPr>
      <w:instrText xml:space="preserve"> NUMPAGES   \* MERGEFORMAT </w:instrText>
    </w:r>
    <w:r w:rsidRPr="00DA59AC">
      <w:rPr>
        <w:sz w:val="18"/>
      </w:rPr>
      <w:fldChar w:fldCharType="separate"/>
    </w:r>
    <w:r>
      <w:rPr>
        <w:noProof/>
        <w:sz w:val="18"/>
      </w:rPr>
      <w:t>1</w:t>
    </w:r>
    <w:r w:rsidRPr="00DA59AC">
      <w:rPr>
        <w:sz w:val="18"/>
      </w:rPr>
      <w:fldChar w:fldCharType="end"/>
    </w:r>
  </w:p>
  <w:p w14:paraId="15211349" w14:textId="77777777" w:rsidR="00DA59AC" w:rsidRDefault="00DA59A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4081CB" w14:textId="77777777" w:rsidR="00392277" w:rsidRDefault="00392277" w:rsidP="00DA59AC">
      <w:pPr>
        <w:spacing w:after="0" w:line="240" w:lineRule="auto"/>
      </w:pPr>
      <w:r>
        <w:separator/>
      </w:r>
    </w:p>
  </w:footnote>
  <w:footnote w:type="continuationSeparator" w:id="0">
    <w:p w14:paraId="4659D3DB" w14:textId="77777777" w:rsidR="00392277" w:rsidRDefault="00392277" w:rsidP="00DA59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C629D3" w14:textId="77777777" w:rsidR="00DA59AC" w:rsidRPr="00DA59AC" w:rsidRDefault="00B55914" w:rsidP="00DA59AC">
    <w:pPr>
      <w:pStyle w:val="En-tte"/>
      <w:pBdr>
        <w:bottom w:val="single" w:sz="4" w:space="1" w:color="auto"/>
      </w:pBdr>
      <w:rPr>
        <w:sz w:val="18"/>
      </w:rPr>
    </w:pPr>
    <w:sdt>
      <w:sdtPr>
        <w:rPr>
          <w:sz w:val="18"/>
        </w:rPr>
        <w:id w:val="1704979692"/>
        <w:temporary/>
        <w:showingPlcHdr/>
        <w15:appearance w15:val="hidden"/>
      </w:sdtPr>
      <w:sdtEndPr/>
      <w:sdtContent>
        <w:r w:rsidR="00DA59AC" w:rsidRPr="00DA59AC">
          <w:rPr>
            <w:sz w:val="18"/>
          </w:rPr>
          <w:t>[Tapez ici]</w:t>
        </w:r>
      </w:sdtContent>
    </w:sdt>
    <w:r w:rsidR="00DA59AC" w:rsidRPr="00DA59AC">
      <w:rPr>
        <w:sz w:val="18"/>
      </w:rPr>
      <w:ptab w:relativeTo="margin" w:alignment="center" w:leader="none"/>
    </w:r>
    <w:sdt>
      <w:sdtPr>
        <w:rPr>
          <w:sz w:val="18"/>
        </w:rPr>
        <w:id w:val="968859947"/>
        <w:temporary/>
        <w:showingPlcHdr/>
        <w15:appearance w15:val="hidden"/>
      </w:sdtPr>
      <w:sdtEndPr/>
      <w:sdtContent>
        <w:r w:rsidR="00DA59AC" w:rsidRPr="00DA59AC">
          <w:rPr>
            <w:sz w:val="18"/>
          </w:rPr>
          <w:t>[Tapez ici]</w:t>
        </w:r>
      </w:sdtContent>
    </w:sdt>
    <w:r w:rsidR="00DA59AC" w:rsidRPr="00DA59AC">
      <w:rPr>
        <w:sz w:val="18"/>
      </w:rPr>
      <w:ptab w:relativeTo="margin" w:alignment="right" w:leader="none"/>
    </w:r>
    <w:r w:rsidR="00DA59AC" w:rsidRPr="00DA59AC">
      <w:rPr>
        <w:sz w:val="18"/>
      </w:rPr>
      <w:t>Lycée Charles de Foucauld - Nancy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302A0078"/>
    <w:multiLevelType w:val="hybridMultilevel"/>
    <w:tmpl w:val="4EF807B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141957"/>
    <w:multiLevelType w:val="hybridMultilevel"/>
    <w:tmpl w:val="8D9E9004"/>
    <w:lvl w:ilvl="0" w:tplc="D37827E4">
      <w:start w:val="1"/>
      <w:numFmt w:val="bullet"/>
      <w:lvlText w:val="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124692"/>
    <w:multiLevelType w:val="hybridMultilevel"/>
    <w:tmpl w:val="764EEE84"/>
    <w:lvl w:ilvl="0" w:tplc="C1BA9E70">
      <w:start w:val="1"/>
      <w:numFmt w:val="decimal"/>
      <w:pStyle w:val="Question"/>
      <w:lvlText w:val="Q%1."/>
      <w:lvlJc w:val="left"/>
      <w:pPr>
        <w:ind w:left="720" w:hanging="36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0BF"/>
    <w:rsid w:val="002C16F5"/>
    <w:rsid w:val="00392277"/>
    <w:rsid w:val="00426A26"/>
    <w:rsid w:val="0043306A"/>
    <w:rsid w:val="00686B19"/>
    <w:rsid w:val="006D31F8"/>
    <w:rsid w:val="0073313D"/>
    <w:rsid w:val="00736BD8"/>
    <w:rsid w:val="00780579"/>
    <w:rsid w:val="00783E61"/>
    <w:rsid w:val="007A2C24"/>
    <w:rsid w:val="00810C52"/>
    <w:rsid w:val="00940539"/>
    <w:rsid w:val="00947A08"/>
    <w:rsid w:val="009801BD"/>
    <w:rsid w:val="009B7527"/>
    <w:rsid w:val="00A170A5"/>
    <w:rsid w:val="00B13921"/>
    <w:rsid w:val="00B47532"/>
    <w:rsid w:val="00B55914"/>
    <w:rsid w:val="00C360BF"/>
    <w:rsid w:val="00CB129C"/>
    <w:rsid w:val="00D57AB0"/>
    <w:rsid w:val="00DA59AC"/>
    <w:rsid w:val="00EE6689"/>
    <w:rsid w:val="00FF5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359A4E"/>
  <w15:chartTrackingRefBased/>
  <w15:docId w15:val="{047FF24F-981F-4888-932E-C2036C7C1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139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A59A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A59AC"/>
  </w:style>
  <w:style w:type="paragraph" w:styleId="Pieddepage">
    <w:name w:val="footer"/>
    <w:basedOn w:val="Normal"/>
    <w:link w:val="PieddepageCar"/>
    <w:uiPriority w:val="99"/>
    <w:unhideWhenUsed/>
    <w:rsid w:val="00DA59A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A59AC"/>
  </w:style>
  <w:style w:type="paragraph" w:styleId="Textedebulles">
    <w:name w:val="Balloon Text"/>
    <w:basedOn w:val="Normal"/>
    <w:link w:val="TextedebullesCar"/>
    <w:uiPriority w:val="99"/>
    <w:semiHidden/>
    <w:unhideWhenUsed/>
    <w:rsid w:val="00CB129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129C"/>
    <w:rPr>
      <w:rFonts w:ascii="Segoe UI" w:hAnsi="Segoe UI" w:cs="Segoe UI"/>
      <w:sz w:val="18"/>
      <w:szCs w:val="18"/>
    </w:rPr>
  </w:style>
  <w:style w:type="paragraph" w:customStyle="1" w:styleId="Annexe">
    <w:name w:val="Annexe"/>
    <w:rsid w:val="00CB129C"/>
    <w:pPr>
      <w:widowControl w:val="0"/>
      <w:pBdr>
        <w:top w:val="double" w:sz="1" w:space="7" w:color="000000"/>
        <w:left w:val="double" w:sz="1" w:space="1" w:color="000000"/>
        <w:bottom w:val="double" w:sz="1" w:space="7" w:color="000000"/>
        <w:right w:val="double" w:sz="1" w:space="1" w:color="000000"/>
      </w:pBdr>
      <w:suppressAutoHyphens/>
      <w:spacing w:before="113" w:after="113" w:line="240" w:lineRule="auto"/>
      <w:ind w:firstLine="397"/>
    </w:pPr>
    <w:rPr>
      <w:rFonts w:ascii="Arial" w:eastAsia="SimSun" w:hAnsi="Arial" w:cs="Mangal"/>
      <w:sz w:val="24"/>
      <w:szCs w:val="24"/>
      <w:lang w:eastAsia="hi-IN" w:bidi="hi-IN"/>
    </w:rPr>
  </w:style>
  <w:style w:type="paragraph" w:styleId="Paragraphedeliste">
    <w:name w:val="List Paragraph"/>
    <w:basedOn w:val="Normal"/>
    <w:link w:val="ParagraphedelisteCar"/>
    <w:uiPriority w:val="34"/>
    <w:qFormat/>
    <w:rsid w:val="00CB129C"/>
    <w:pPr>
      <w:ind w:left="720"/>
      <w:contextualSpacing/>
    </w:pPr>
  </w:style>
  <w:style w:type="paragraph" w:customStyle="1" w:styleId="Question">
    <w:name w:val="Question"/>
    <w:basedOn w:val="Paragraphedeliste"/>
    <w:link w:val="QuestionCar"/>
    <w:qFormat/>
    <w:rsid w:val="00A170A5"/>
    <w:pPr>
      <w:numPr>
        <w:numId w:val="2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/>
      <w:ind w:left="284"/>
    </w:pPr>
  </w:style>
  <w:style w:type="paragraph" w:customStyle="1" w:styleId="Rponse">
    <w:name w:val="Réponse"/>
    <w:basedOn w:val="Question"/>
    <w:link w:val="RponseCar"/>
    <w:qFormat/>
    <w:rsid w:val="00810C52"/>
    <w:pPr>
      <w:numPr>
        <w:numId w:val="0"/>
      </w:numPr>
      <w:ind w:left="284"/>
    </w:pPr>
  </w:style>
  <w:style w:type="character" w:customStyle="1" w:styleId="ParagraphedelisteCar">
    <w:name w:val="Paragraphe de liste Car"/>
    <w:basedOn w:val="Policepardfaut"/>
    <w:link w:val="Paragraphedeliste"/>
    <w:uiPriority w:val="34"/>
    <w:rsid w:val="00CB129C"/>
  </w:style>
  <w:style w:type="character" w:customStyle="1" w:styleId="QuestionCar">
    <w:name w:val="Question Car"/>
    <w:basedOn w:val="ParagraphedelisteCar"/>
    <w:link w:val="Question"/>
    <w:rsid w:val="00A170A5"/>
  </w:style>
  <w:style w:type="character" w:customStyle="1" w:styleId="Titre1Car">
    <w:name w:val="Titre 1 Car"/>
    <w:basedOn w:val="Policepardfaut"/>
    <w:link w:val="Titre1"/>
    <w:uiPriority w:val="9"/>
    <w:rsid w:val="00B1392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RponseCar">
    <w:name w:val="Réponse Car"/>
    <w:basedOn w:val="QuestionCar"/>
    <w:link w:val="Rponse"/>
    <w:rsid w:val="00810C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761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3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7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tmp"/><Relationship Id="rId18" Type="http://schemas.openxmlformats.org/officeDocument/2006/relationships/image" Target="media/image11.tmp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tmp"/><Relationship Id="rId17" Type="http://schemas.openxmlformats.org/officeDocument/2006/relationships/image" Target="media/image10.tmp"/><Relationship Id="rId2" Type="http://schemas.openxmlformats.org/officeDocument/2006/relationships/numbering" Target="numbering.xml"/><Relationship Id="rId16" Type="http://schemas.openxmlformats.org/officeDocument/2006/relationships/image" Target="media/image9.tmp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tmp"/><Relationship Id="rId5" Type="http://schemas.openxmlformats.org/officeDocument/2006/relationships/webSettings" Target="webSettings.xml"/><Relationship Id="rId15" Type="http://schemas.openxmlformats.org/officeDocument/2006/relationships/image" Target="media/image8.tmp"/><Relationship Id="rId10" Type="http://schemas.openxmlformats.org/officeDocument/2006/relationships/image" Target="media/image3.tmp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image" Target="media/image7.tmp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U:\Users\Vincent\Dropbox\Mod&#232;les%20Office%20personnalis&#233;s\modeleDoc_VR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F38B75-79EB-4650-98D7-5E8D51F52B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modeleDoc_VR.dotx</Template>
  <TotalTime>38</TotalTime>
  <Pages>11</Pages>
  <Words>675</Words>
  <Characters>3718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_</dc:creator>
  <cp:keywords/>
  <dc:description/>
  <cp:lastModifiedBy>VINCENT ROBERT</cp:lastModifiedBy>
  <cp:revision>15</cp:revision>
  <dcterms:created xsi:type="dcterms:W3CDTF">2019-12-11T11:01:00Z</dcterms:created>
  <dcterms:modified xsi:type="dcterms:W3CDTF">2021-12-09T07:06:00Z</dcterms:modified>
</cp:coreProperties>
</file>