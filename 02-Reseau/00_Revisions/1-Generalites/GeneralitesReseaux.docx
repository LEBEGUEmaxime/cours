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0DD" w:rsidRPr="00FC2E0B" w:rsidRDefault="003636A9" w:rsidP="00CA05FD">
      <w:pPr>
        <w:jc w:val="center"/>
        <w:rPr>
          <w:smallCaps/>
          <w:sz w:val="36"/>
        </w:rPr>
      </w:pPr>
      <w:r w:rsidRPr="00FC2E0B">
        <w:rPr>
          <w:smallCaps/>
          <w:sz w:val="36"/>
        </w:rPr>
        <w:t>Révisions sur les réseaux</w:t>
      </w:r>
    </w:p>
    <w:p w:rsidR="006C05A8" w:rsidRPr="00FC2E0B" w:rsidRDefault="0056240C" w:rsidP="0056240C">
      <w:pPr>
        <w:pStyle w:val="Titre2"/>
        <w:rPr>
          <w:sz w:val="24"/>
        </w:rPr>
      </w:pPr>
      <w:r w:rsidRPr="00FC2E0B">
        <w:rPr>
          <w:sz w:val="24"/>
        </w:rPr>
        <w:t>Complétez les noms des Couches OSI</w:t>
      </w:r>
      <w:r w:rsidR="006C05A8" w:rsidRPr="00FC2E0B">
        <w:rPr>
          <w:sz w:val="24"/>
        </w:rPr>
        <w:t xml:space="preserve"> et TCP/IP</w:t>
      </w:r>
    </w:p>
    <w:tbl>
      <w:tblPr>
        <w:tblStyle w:val="Grilledutableau"/>
        <w:tblW w:w="9071" w:type="dxa"/>
        <w:tblInd w:w="-5" w:type="dxa"/>
        <w:tblLook w:val="04A0" w:firstRow="1" w:lastRow="0" w:firstColumn="1" w:lastColumn="0" w:noHBand="0" w:noVBand="1"/>
      </w:tblPr>
      <w:tblGrid>
        <w:gridCol w:w="851"/>
        <w:gridCol w:w="3827"/>
        <w:gridCol w:w="284"/>
        <w:gridCol w:w="4109"/>
      </w:tblGrid>
      <w:tr w:rsidR="006C05A8" w:rsidRPr="00FC2E0B" w:rsidTr="00454AC5">
        <w:tc>
          <w:tcPr>
            <w:tcW w:w="4678" w:type="dxa"/>
            <w:gridSpan w:val="2"/>
            <w:vAlign w:val="center"/>
          </w:tcPr>
          <w:p w:rsidR="006C05A8" w:rsidRPr="00FC2E0B" w:rsidRDefault="006C05A8" w:rsidP="00454AC5">
            <w:pPr>
              <w:jc w:val="center"/>
              <w:rPr>
                <w:sz w:val="20"/>
              </w:rPr>
            </w:pPr>
            <w:r w:rsidRPr="00FC2E0B">
              <w:rPr>
                <w:sz w:val="20"/>
              </w:rPr>
              <w:t>Modèle OSI</w:t>
            </w:r>
          </w:p>
        </w:tc>
        <w:tc>
          <w:tcPr>
            <w:tcW w:w="284" w:type="dxa"/>
            <w:vMerge w:val="restart"/>
            <w:vAlign w:val="center"/>
          </w:tcPr>
          <w:p w:rsidR="006C05A8" w:rsidRPr="00FC2E0B" w:rsidRDefault="006C05A8" w:rsidP="00454AC5">
            <w:pPr>
              <w:jc w:val="center"/>
              <w:rPr>
                <w:sz w:val="20"/>
              </w:rPr>
            </w:pPr>
          </w:p>
        </w:tc>
        <w:tc>
          <w:tcPr>
            <w:tcW w:w="4109" w:type="dxa"/>
            <w:vAlign w:val="center"/>
          </w:tcPr>
          <w:p w:rsidR="006C05A8" w:rsidRPr="00FC2E0B" w:rsidRDefault="006C05A8" w:rsidP="00454AC5">
            <w:pPr>
              <w:jc w:val="center"/>
              <w:rPr>
                <w:sz w:val="20"/>
              </w:rPr>
            </w:pPr>
            <w:r w:rsidRPr="00FC2E0B">
              <w:rPr>
                <w:sz w:val="20"/>
              </w:rPr>
              <w:t>Modèle TCP/IP</w:t>
            </w:r>
          </w:p>
        </w:tc>
      </w:tr>
      <w:tr w:rsidR="006C05A8" w:rsidRPr="00FC2E0B" w:rsidTr="00454AC5">
        <w:tc>
          <w:tcPr>
            <w:tcW w:w="851" w:type="dxa"/>
            <w:vAlign w:val="center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  <w:r w:rsidRPr="00FC2E0B">
              <w:rPr>
                <w:sz w:val="20"/>
              </w:rPr>
              <w:t>7</w:t>
            </w:r>
          </w:p>
        </w:tc>
        <w:tc>
          <w:tcPr>
            <w:tcW w:w="3827" w:type="dxa"/>
            <w:vAlign w:val="center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284" w:type="dxa"/>
            <w:vMerge/>
            <w:vAlign w:val="center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4109" w:type="dxa"/>
            <w:vMerge w:val="restart"/>
            <w:vAlign w:val="center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</w:p>
        </w:tc>
      </w:tr>
      <w:tr w:rsidR="006C05A8" w:rsidRPr="00FC2E0B" w:rsidTr="00454AC5">
        <w:tc>
          <w:tcPr>
            <w:tcW w:w="851" w:type="dxa"/>
            <w:vAlign w:val="center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  <w:r w:rsidRPr="00FC2E0B">
              <w:rPr>
                <w:sz w:val="20"/>
              </w:rPr>
              <w:t>6</w:t>
            </w:r>
          </w:p>
        </w:tc>
        <w:tc>
          <w:tcPr>
            <w:tcW w:w="3827" w:type="dxa"/>
            <w:vAlign w:val="center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284" w:type="dxa"/>
            <w:vMerge/>
            <w:vAlign w:val="center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4109" w:type="dxa"/>
            <w:vMerge/>
            <w:vAlign w:val="center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</w:p>
        </w:tc>
      </w:tr>
      <w:tr w:rsidR="006C05A8" w:rsidRPr="00FC2E0B" w:rsidTr="00454AC5">
        <w:tc>
          <w:tcPr>
            <w:tcW w:w="851" w:type="dxa"/>
            <w:vAlign w:val="center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  <w:r w:rsidRPr="00FC2E0B">
              <w:rPr>
                <w:sz w:val="20"/>
              </w:rPr>
              <w:t>5</w:t>
            </w:r>
          </w:p>
        </w:tc>
        <w:tc>
          <w:tcPr>
            <w:tcW w:w="3827" w:type="dxa"/>
            <w:vAlign w:val="center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284" w:type="dxa"/>
            <w:vMerge/>
            <w:vAlign w:val="center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4109" w:type="dxa"/>
            <w:vMerge/>
            <w:vAlign w:val="center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</w:p>
        </w:tc>
      </w:tr>
      <w:tr w:rsidR="006C05A8" w:rsidRPr="00FC2E0B" w:rsidTr="00454AC5">
        <w:tc>
          <w:tcPr>
            <w:tcW w:w="851" w:type="dxa"/>
            <w:vAlign w:val="center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  <w:r w:rsidRPr="00FC2E0B">
              <w:rPr>
                <w:sz w:val="20"/>
              </w:rPr>
              <w:t>4</w:t>
            </w:r>
          </w:p>
        </w:tc>
        <w:tc>
          <w:tcPr>
            <w:tcW w:w="3827" w:type="dxa"/>
            <w:vAlign w:val="center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284" w:type="dxa"/>
            <w:vMerge/>
            <w:vAlign w:val="center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4109" w:type="dxa"/>
            <w:vAlign w:val="center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</w:p>
        </w:tc>
      </w:tr>
      <w:tr w:rsidR="006C05A8" w:rsidRPr="00FC2E0B" w:rsidTr="00454AC5">
        <w:tc>
          <w:tcPr>
            <w:tcW w:w="851" w:type="dxa"/>
            <w:vAlign w:val="center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  <w:r w:rsidRPr="00FC2E0B">
              <w:rPr>
                <w:sz w:val="20"/>
              </w:rPr>
              <w:t>3</w:t>
            </w:r>
          </w:p>
        </w:tc>
        <w:tc>
          <w:tcPr>
            <w:tcW w:w="3827" w:type="dxa"/>
            <w:vAlign w:val="center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284" w:type="dxa"/>
            <w:vMerge/>
            <w:vAlign w:val="center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4109" w:type="dxa"/>
            <w:vAlign w:val="center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</w:p>
        </w:tc>
      </w:tr>
      <w:tr w:rsidR="006C05A8" w:rsidRPr="00FC2E0B" w:rsidTr="00454AC5">
        <w:tc>
          <w:tcPr>
            <w:tcW w:w="851" w:type="dxa"/>
            <w:vAlign w:val="center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  <w:r w:rsidRPr="00FC2E0B">
              <w:rPr>
                <w:sz w:val="20"/>
              </w:rPr>
              <w:t>2</w:t>
            </w:r>
          </w:p>
        </w:tc>
        <w:tc>
          <w:tcPr>
            <w:tcW w:w="3827" w:type="dxa"/>
            <w:vAlign w:val="center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284" w:type="dxa"/>
            <w:vMerge/>
            <w:vAlign w:val="center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4109" w:type="dxa"/>
            <w:vMerge w:val="restart"/>
            <w:vAlign w:val="center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</w:p>
        </w:tc>
      </w:tr>
      <w:tr w:rsidR="006C05A8" w:rsidRPr="00FC2E0B" w:rsidTr="00454AC5">
        <w:tc>
          <w:tcPr>
            <w:tcW w:w="851" w:type="dxa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  <w:r w:rsidRPr="00FC2E0B">
              <w:rPr>
                <w:sz w:val="20"/>
              </w:rPr>
              <w:t>1</w:t>
            </w:r>
          </w:p>
        </w:tc>
        <w:tc>
          <w:tcPr>
            <w:tcW w:w="3827" w:type="dxa"/>
          </w:tcPr>
          <w:p w:rsidR="006C05A8" w:rsidRPr="00FC2E0B" w:rsidRDefault="006C05A8" w:rsidP="00454AC5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284" w:type="dxa"/>
            <w:vMerge/>
          </w:tcPr>
          <w:p w:rsidR="006C05A8" w:rsidRPr="00FC2E0B" w:rsidRDefault="006C05A8" w:rsidP="00454AC5">
            <w:pPr>
              <w:jc w:val="center"/>
              <w:rPr>
                <w:sz w:val="20"/>
              </w:rPr>
            </w:pPr>
          </w:p>
        </w:tc>
        <w:tc>
          <w:tcPr>
            <w:tcW w:w="4109" w:type="dxa"/>
            <w:vMerge/>
          </w:tcPr>
          <w:p w:rsidR="006C05A8" w:rsidRPr="00FC2E0B" w:rsidRDefault="006C05A8" w:rsidP="00454AC5">
            <w:pPr>
              <w:jc w:val="center"/>
              <w:rPr>
                <w:sz w:val="20"/>
              </w:rPr>
            </w:pPr>
          </w:p>
        </w:tc>
      </w:tr>
    </w:tbl>
    <w:p w:rsidR="006C05A8" w:rsidRPr="00FC2E0B" w:rsidRDefault="006C05A8" w:rsidP="006C05A8">
      <w:pPr>
        <w:rPr>
          <w:sz w:val="20"/>
        </w:rPr>
      </w:pPr>
      <w:r w:rsidRPr="00FC2E0B">
        <w:rPr>
          <w:sz w:val="20"/>
        </w:rPr>
        <w:t xml:space="preserve">Placez dans les bonnes couches les noms suivants : </w:t>
      </w:r>
      <w:r w:rsidR="0085785E" w:rsidRPr="00FC2E0B">
        <w:rPr>
          <w:b/>
          <w:sz w:val="20"/>
        </w:rPr>
        <w:t>IP</w:t>
      </w:r>
      <w:r w:rsidR="0085785E" w:rsidRPr="00FC2E0B">
        <w:rPr>
          <w:sz w:val="20"/>
        </w:rPr>
        <w:t>,</w:t>
      </w:r>
      <w:r w:rsidRPr="00FC2E0B">
        <w:rPr>
          <w:sz w:val="20"/>
        </w:rPr>
        <w:t xml:space="preserve"> </w:t>
      </w:r>
      <w:r w:rsidRPr="00FC2E0B">
        <w:rPr>
          <w:b/>
          <w:sz w:val="20"/>
        </w:rPr>
        <w:t>TCP</w:t>
      </w:r>
      <w:r w:rsidRPr="00FC2E0B">
        <w:rPr>
          <w:sz w:val="20"/>
        </w:rPr>
        <w:t xml:space="preserve">,  </w:t>
      </w:r>
      <w:r w:rsidRPr="00FC2E0B">
        <w:rPr>
          <w:b/>
          <w:sz w:val="20"/>
        </w:rPr>
        <w:t>ARP</w:t>
      </w:r>
      <w:r w:rsidRPr="00FC2E0B">
        <w:rPr>
          <w:sz w:val="20"/>
        </w:rPr>
        <w:t xml:space="preserve">, </w:t>
      </w:r>
      <w:r w:rsidR="0085785E" w:rsidRPr="00FC2E0B">
        <w:rPr>
          <w:b/>
          <w:sz w:val="20"/>
        </w:rPr>
        <w:t>OSPF</w:t>
      </w:r>
      <w:r w:rsidR="0085785E" w:rsidRPr="00FC2E0B">
        <w:rPr>
          <w:sz w:val="20"/>
        </w:rPr>
        <w:t xml:space="preserve">, </w:t>
      </w:r>
      <w:r w:rsidRPr="00FC2E0B">
        <w:rPr>
          <w:b/>
          <w:sz w:val="20"/>
        </w:rPr>
        <w:t>HTTP</w:t>
      </w:r>
      <w:r w:rsidR="0085785E" w:rsidRPr="00FC2E0B">
        <w:rPr>
          <w:sz w:val="20"/>
        </w:rPr>
        <w:t>,</w:t>
      </w:r>
      <w:r w:rsidRPr="00FC2E0B">
        <w:rPr>
          <w:sz w:val="20"/>
        </w:rPr>
        <w:t xml:space="preserve"> </w:t>
      </w:r>
      <w:r w:rsidR="0085785E" w:rsidRPr="00FC2E0B">
        <w:rPr>
          <w:sz w:val="20"/>
        </w:rPr>
        <w:t xml:space="preserve"> </w:t>
      </w:r>
      <w:r w:rsidR="0085785E" w:rsidRPr="00FC2E0B">
        <w:rPr>
          <w:b/>
          <w:sz w:val="20"/>
        </w:rPr>
        <w:t>SMTP</w:t>
      </w:r>
      <w:r w:rsidR="0085785E" w:rsidRPr="00FC2E0B">
        <w:rPr>
          <w:sz w:val="20"/>
        </w:rPr>
        <w:t xml:space="preserve">, </w:t>
      </w:r>
      <w:r w:rsidRPr="00FC2E0B">
        <w:rPr>
          <w:b/>
          <w:sz w:val="20"/>
        </w:rPr>
        <w:t>ICMP, UDP</w:t>
      </w:r>
      <w:r w:rsidR="0085785E" w:rsidRPr="00FC2E0B">
        <w:rPr>
          <w:b/>
          <w:sz w:val="20"/>
        </w:rPr>
        <w:t>, Ethernet, RIP, DHCP</w:t>
      </w:r>
    </w:p>
    <w:p w:rsidR="0056240C" w:rsidRPr="00FC2E0B" w:rsidRDefault="00FC2E0B" w:rsidP="00FC2E0B">
      <w:pPr>
        <w:pStyle w:val="Titre2"/>
        <w:rPr>
          <w:sz w:val="20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A29E2" wp14:editId="0895A27D">
                <wp:simplePos x="0" y="0"/>
                <wp:positionH relativeFrom="column">
                  <wp:posOffset>-2328</wp:posOffset>
                </wp:positionH>
                <wp:positionV relativeFrom="paragraph">
                  <wp:posOffset>4725246</wp:posOffset>
                </wp:positionV>
                <wp:extent cx="6053455" cy="1337733"/>
                <wp:effectExtent l="0" t="0" r="23495" b="1524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455" cy="1337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E0B" w:rsidRPr="00FC2E0B" w:rsidRDefault="00FC2E0B" w:rsidP="00FC2E0B">
                            <w:pPr>
                              <w:spacing w:after="0"/>
                              <w:rPr>
                                <w:sz w:val="20"/>
                                <w:u w:val="single"/>
                              </w:rPr>
                            </w:pPr>
                            <w:r w:rsidRPr="00FC2E0B">
                              <w:rPr>
                                <w:sz w:val="20"/>
                                <w:u w:val="single"/>
                              </w:rPr>
                              <w:t>Complétez le tableau suivant en indiquant les couches OSI correspondantes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80"/>
                              <w:gridCol w:w="1080"/>
                              <w:gridCol w:w="1028"/>
                              <w:gridCol w:w="873"/>
                              <w:gridCol w:w="1159"/>
                              <w:gridCol w:w="727"/>
                              <w:gridCol w:w="727"/>
                              <w:gridCol w:w="800"/>
                              <w:gridCol w:w="915"/>
                            </w:tblGrid>
                            <w:tr w:rsidR="00FC2E0B" w:rsidRPr="00FC2E0B" w:rsidTr="00454AC5">
                              <w:trPr>
                                <w:trHeight w:val="329"/>
                              </w:trPr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FC2E0B" w:rsidRPr="00FC2E0B" w:rsidRDefault="00FC2E0B" w:rsidP="00FC2E0B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8"/>
                                    </w:rPr>
                                  </w:pPr>
                                  <w:r w:rsidRPr="00FC2E0B">
                                    <w:rPr>
                                      <w:rFonts w:ascii="Arial" w:hAnsi="Arial"/>
                                      <w:sz w:val="18"/>
                                    </w:rPr>
                                    <w:t>Entité / protocole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FC2E0B" w:rsidRPr="00FC2E0B" w:rsidRDefault="00FC2E0B" w:rsidP="00FC2E0B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RPr="00FC2E0B">
                                    <w:rPr>
                                      <w:rFonts w:ascii="Arial" w:hAnsi="Arial"/>
                                      <w:sz w:val="16"/>
                                    </w:rPr>
                                    <w:t>Câble UTP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FC2E0B" w:rsidRPr="00FC2E0B" w:rsidRDefault="00FC2E0B" w:rsidP="00FC2E0B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RPr="00FC2E0B">
                                    <w:rPr>
                                      <w:rFonts w:ascii="Arial" w:hAnsi="Arial"/>
                                      <w:sz w:val="16"/>
                                    </w:rPr>
                                    <w:t>Routeur ADSL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FC2E0B" w:rsidRPr="00FC2E0B" w:rsidRDefault="00FC2E0B" w:rsidP="00FC2E0B">
                                  <w:pPr>
                                    <w:pStyle w:val="En-tte"/>
                                    <w:tabs>
                                      <w:tab w:val="clear" w:pos="4536"/>
                                      <w:tab w:val="clear" w:pos="9072"/>
                                    </w:tabs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RPr="00FC2E0B">
                                    <w:rPr>
                                      <w:rFonts w:ascii="Arial" w:hAnsi="Arial"/>
                                      <w:sz w:val="16"/>
                                    </w:rPr>
                                    <w:t>802.3</w:t>
                                  </w:r>
                                </w:p>
                              </w:tc>
                              <w:tc>
                                <w:tcPr>
                                  <w:tcW w:w="1159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FC2E0B" w:rsidRPr="00FC2E0B" w:rsidRDefault="00FC2E0B" w:rsidP="00FC2E0B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RPr="00FC2E0B">
                                    <w:rPr>
                                      <w:rFonts w:ascii="Arial" w:hAnsi="Arial"/>
                                      <w:sz w:val="16"/>
                                    </w:rPr>
                                    <w:t>Connecteur RJ45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FC2E0B" w:rsidRPr="00FC2E0B" w:rsidRDefault="00FC2E0B" w:rsidP="00FC2E0B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  <w:r w:rsidRPr="00FC2E0B">
                                    <w:rPr>
                                      <w:rFonts w:ascii="Arial" w:hAnsi="Arial"/>
                                      <w:sz w:val="16"/>
                                    </w:rPr>
                                    <w:t>TCP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FC2E0B" w:rsidRPr="00FC2E0B" w:rsidRDefault="00FC2E0B" w:rsidP="00FC2E0B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lang w:val="en-GB"/>
                                    </w:rPr>
                                  </w:pPr>
                                  <w:r w:rsidRPr="00FC2E0B">
                                    <w:rPr>
                                      <w:rFonts w:ascii="Arial" w:hAnsi="Arial"/>
                                      <w:sz w:val="16"/>
                                      <w:lang w:val="en-GB"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800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FC2E0B" w:rsidRPr="00FC2E0B" w:rsidRDefault="00FC2E0B" w:rsidP="00FC2E0B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lang w:val="en-GB"/>
                                    </w:rPr>
                                  </w:pPr>
                                  <w:r w:rsidRPr="00FC2E0B">
                                    <w:rPr>
                                      <w:rFonts w:ascii="Arial" w:hAnsi="Arial"/>
                                      <w:sz w:val="16"/>
                                      <w:lang w:val="en-GB"/>
                                    </w:rPr>
                                    <w:t>hub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FC2E0B" w:rsidRPr="00FC2E0B" w:rsidRDefault="00FC2E0B" w:rsidP="00FC2E0B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lang w:val="en-GB"/>
                                    </w:rPr>
                                  </w:pPr>
                                  <w:r w:rsidRPr="00FC2E0B">
                                    <w:rPr>
                                      <w:rFonts w:ascii="Arial" w:hAnsi="Arial"/>
                                      <w:sz w:val="16"/>
                                      <w:lang w:val="en-GB"/>
                                    </w:rPr>
                                    <w:t>switch</w:t>
                                  </w:r>
                                </w:p>
                              </w:tc>
                            </w:tr>
                            <w:tr w:rsidR="00FC2E0B" w:rsidRPr="00FC2E0B" w:rsidTr="00454AC5">
                              <w:trPr>
                                <w:trHeight w:val="391"/>
                              </w:trPr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FC2E0B" w:rsidRPr="00FC2E0B" w:rsidRDefault="00FC2E0B" w:rsidP="00FC2E0B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lang w:val="en-GB"/>
                                    </w:rPr>
                                  </w:pPr>
                                  <w:r w:rsidRPr="00FC2E0B">
                                    <w:rPr>
                                      <w:rFonts w:ascii="Arial" w:hAnsi="Arial"/>
                                      <w:sz w:val="16"/>
                                      <w:lang w:val="en-GB"/>
                                    </w:rPr>
                                    <w:t>Couche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FC2E0B" w:rsidRPr="00FC2E0B" w:rsidRDefault="00FC2E0B" w:rsidP="00FC2E0B">
                                  <w:pPr>
                                    <w:pStyle w:val="Figure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8" w:type="dxa"/>
                                  <w:vAlign w:val="center"/>
                                </w:tcPr>
                                <w:p w:rsidR="00FC2E0B" w:rsidRPr="00FC2E0B" w:rsidRDefault="00FC2E0B" w:rsidP="00FC2E0B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3" w:type="dxa"/>
                                  <w:vAlign w:val="center"/>
                                </w:tcPr>
                                <w:p w:rsidR="00FC2E0B" w:rsidRPr="00FC2E0B" w:rsidRDefault="00FC2E0B" w:rsidP="00FC2E0B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  <w:vAlign w:val="center"/>
                                </w:tcPr>
                                <w:p w:rsidR="00FC2E0B" w:rsidRPr="00FC2E0B" w:rsidRDefault="00FC2E0B" w:rsidP="00FC2E0B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7" w:type="dxa"/>
                                  <w:vAlign w:val="center"/>
                                </w:tcPr>
                                <w:p w:rsidR="00FC2E0B" w:rsidRPr="00FC2E0B" w:rsidRDefault="00FC2E0B" w:rsidP="00FC2E0B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7" w:type="dxa"/>
                                  <w:vAlign w:val="center"/>
                                </w:tcPr>
                                <w:p w:rsidR="00FC2E0B" w:rsidRPr="00FC2E0B" w:rsidRDefault="00FC2E0B" w:rsidP="00FC2E0B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:rsidR="00FC2E0B" w:rsidRPr="00FC2E0B" w:rsidRDefault="00FC2E0B" w:rsidP="00FC2E0B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5" w:type="dxa"/>
                                  <w:vAlign w:val="center"/>
                                </w:tcPr>
                                <w:p w:rsidR="00FC2E0B" w:rsidRPr="00FC2E0B" w:rsidRDefault="00FC2E0B" w:rsidP="00FC2E0B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FC2E0B" w:rsidRPr="00FC2E0B" w:rsidTr="00454AC5">
                              <w:trPr>
                                <w:trHeight w:val="391"/>
                              </w:trPr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FC2E0B" w:rsidRPr="00FC2E0B" w:rsidRDefault="00FC2E0B" w:rsidP="00FC2E0B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  <w:lang w:val="en-GB"/>
                                    </w:rPr>
                                  </w:pPr>
                                  <w:r w:rsidRPr="00FC2E0B">
                                    <w:rPr>
                                      <w:rFonts w:ascii="Arial" w:hAnsi="Arial"/>
                                      <w:sz w:val="16"/>
                                      <w:lang w:val="en-GB"/>
                                    </w:rPr>
                                    <w:t>Nom de la couche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vAlign w:val="center"/>
                                </w:tcPr>
                                <w:p w:rsidR="00FC2E0B" w:rsidRPr="00FC2E0B" w:rsidRDefault="00FC2E0B" w:rsidP="00FC2E0B">
                                  <w:pPr>
                                    <w:pStyle w:val="Figure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8" w:type="dxa"/>
                                  <w:vAlign w:val="center"/>
                                </w:tcPr>
                                <w:p w:rsidR="00FC2E0B" w:rsidRPr="00FC2E0B" w:rsidRDefault="00FC2E0B" w:rsidP="00FC2E0B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3" w:type="dxa"/>
                                  <w:vAlign w:val="center"/>
                                </w:tcPr>
                                <w:p w:rsidR="00FC2E0B" w:rsidRPr="00FC2E0B" w:rsidRDefault="00FC2E0B" w:rsidP="00FC2E0B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  <w:vAlign w:val="center"/>
                                </w:tcPr>
                                <w:p w:rsidR="00FC2E0B" w:rsidRPr="00FC2E0B" w:rsidRDefault="00FC2E0B" w:rsidP="00FC2E0B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7" w:type="dxa"/>
                                  <w:vAlign w:val="center"/>
                                </w:tcPr>
                                <w:p w:rsidR="00FC2E0B" w:rsidRPr="00FC2E0B" w:rsidRDefault="00FC2E0B" w:rsidP="00FC2E0B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7" w:type="dxa"/>
                                  <w:vAlign w:val="center"/>
                                </w:tcPr>
                                <w:p w:rsidR="00FC2E0B" w:rsidRPr="00FC2E0B" w:rsidRDefault="00FC2E0B" w:rsidP="00FC2E0B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0" w:type="dxa"/>
                                </w:tcPr>
                                <w:p w:rsidR="00FC2E0B" w:rsidRPr="00FC2E0B" w:rsidRDefault="00FC2E0B" w:rsidP="00FC2E0B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5" w:type="dxa"/>
                                  <w:vAlign w:val="center"/>
                                </w:tcPr>
                                <w:p w:rsidR="00FC2E0B" w:rsidRPr="00FC2E0B" w:rsidRDefault="00FC2E0B" w:rsidP="00FC2E0B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C2E0B" w:rsidRPr="00FC2E0B" w:rsidRDefault="00FC2E0B" w:rsidP="00FC2E0B">
                            <w:pPr>
                              <w:rPr>
                                <w:sz w:val="20"/>
                              </w:rPr>
                            </w:pPr>
                          </w:p>
                          <w:p w:rsidR="00FC2E0B" w:rsidRPr="00FC2E0B" w:rsidRDefault="00FC2E0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A29E2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.2pt;margin-top:372.05pt;width:476.65pt;height:105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" fillcolor="white [3201]" strokeweight=".5pt">
                <v:textbox>
                  <w:txbxContent>
                    <w:p w:rsidR="00FC2E0B" w:rsidRPr="00FC2E0B" w:rsidRDefault="00FC2E0B" w:rsidP="00FC2E0B">
                      <w:pPr>
                        <w:spacing w:after="0"/>
                        <w:rPr>
                          <w:sz w:val="20"/>
                          <w:u w:val="single"/>
                        </w:rPr>
                      </w:pPr>
                      <w:r w:rsidRPr="00FC2E0B">
                        <w:rPr>
                          <w:sz w:val="20"/>
                          <w:u w:val="single"/>
                        </w:rPr>
                        <w:t>Complétez le tableau suivant en indiquant les couches OSI correspondantes</w:t>
                      </w: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80"/>
                        <w:gridCol w:w="1080"/>
                        <w:gridCol w:w="1028"/>
                        <w:gridCol w:w="873"/>
                        <w:gridCol w:w="1159"/>
                        <w:gridCol w:w="727"/>
                        <w:gridCol w:w="727"/>
                        <w:gridCol w:w="800"/>
                        <w:gridCol w:w="915"/>
                      </w:tblGrid>
                      <w:tr w:rsidR="00FC2E0B" w:rsidRPr="00FC2E0B" w:rsidTr="00454AC5">
                        <w:trPr>
                          <w:trHeight w:val="329"/>
                        </w:trPr>
                        <w:tc>
                          <w:tcPr>
                            <w:tcW w:w="1080" w:type="dxa"/>
                            <w:vAlign w:val="center"/>
                          </w:tcPr>
                          <w:p w:rsidR="00FC2E0B" w:rsidRPr="00FC2E0B" w:rsidRDefault="00FC2E0B" w:rsidP="00FC2E0B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</w:rPr>
                            </w:pPr>
                            <w:r w:rsidRPr="00FC2E0B">
                              <w:rPr>
                                <w:rFonts w:ascii="Arial" w:hAnsi="Arial"/>
                                <w:sz w:val="18"/>
                              </w:rPr>
                              <w:t>Entité / protocole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:rsidR="00FC2E0B" w:rsidRPr="00FC2E0B" w:rsidRDefault="00FC2E0B" w:rsidP="00FC2E0B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FC2E0B">
                              <w:rPr>
                                <w:rFonts w:ascii="Arial" w:hAnsi="Arial"/>
                                <w:sz w:val="16"/>
                              </w:rPr>
                              <w:t>Câble UTP</w:t>
                            </w:r>
                          </w:p>
                        </w:tc>
                        <w:tc>
                          <w:tcPr>
                            <w:tcW w:w="1028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FC2E0B" w:rsidRPr="00FC2E0B" w:rsidRDefault="00FC2E0B" w:rsidP="00FC2E0B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FC2E0B">
                              <w:rPr>
                                <w:rFonts w:ascii="Arial" w:hAnsi="Arial"/>
                                <w:sz w:val="16"/>
                              </w:rPr>
                              <w:t>Routeur ADSL</w:t>
                            </w:r>
                          </w:p>
                        </w:tc>
                        <w:tc>
                          <w:tcPr>
                            <w:tcW w:w="873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FC2E0B" w:rsidRPr="00FC2E0B" w:rsidRDefault="00FC2E0B" w:rsidP="00FC2E0B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FC2E0B">
                              <w:rPr>
                                <w:rFonts w:ascii="Arial" w:hAnsi="Arial"/>
                                <w:sz w:val="16"/>
                              </w:rPr>
                              <w:t>802.3</w:t>
                            </w:r>
                          </w:p>
                        </w:tc>
                        <w:tc>
                          <w:tcPr>
                            <w:tcW w:w="1159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FC2E0B" w:rsidRPr="00FC2E0B" w:rsidRDefault="00FC2E0B" w:rsidP="00FC2E0B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FC2E0B">
                              <w:rPr>
                                <w:rFonts w:ascii="Arial" w:hAnsi="Arial"/>
                                <w:sz w:val="16"/>
                              </w:rPr>
                              <w:t>Connecteur RJ45</w:t>
                            </w:r>
                          </w:p>
                        </w:tc>
                        <w:tc>
                          <w:tcPr>
                            <w:tcW w:w="72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FC2E0B" w:rsidRPr="00FC2E0B" w:rsidRDefault="00FC2E0B" w:rsidP="00FC2E0B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FC2E0B">
                              <w:rPr>
                                <w:rFonts w:ascii="Arial" w:hAnsi="Arial"/>
                                <w:sz w:val="16"/>
                              </w:rPr>
                              <w:t>TCP</w:t>
                            </w:r>
                          </w:p>
                        </w:tc>
                        <w:tc>
                          <w:tcPr>
                            <w:tcW w:w="72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FC2E0B" w:rsidRPr="00FC2E0B" w:rsidRDefault="00FC2E0B" w:rsidP="00FC2E0B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  <w:lang w:val="en-GB"/>
                              </w:rPr>
                            </w:pPr>
                            <w:r w:rsidRPr="00FC2E0B">
                              <w:rPr>
                                <w:rFonts w:ascii="Arial" w:hAnsi="Arial"/>
                                <w:sz w:val="16"/>
                                <w:lang w:val="en-GB"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800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FC2E0B" w:rsidRPr="00FC2E0B" w:rsidRDefault="00FC2E0B" w:rsidP="00FC2E0B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  <w:lang w:val="en-GB"/>
                              </w:rPr>
                            </w:pPr>
                            <w:r w:rsidRPr="00FC2E0B">
                              <w:rPr>
                                <w:rFonts w:ascii="Arial" w:hAnsi="Arial"/>
                                <w:sz w:val="16"/>
                                <w:lang w:val="en-GB"/>
                              </w:rPr>
                              <w:t>hub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:rsidR="00FC2E0B" w:rsidRPr="00FC2E0B" w:rsidRDefault="00FC2E0B" w:rsidP="00FC2E0B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  <w:lang w:val="en-GB"/>
                              </w:rPr>
                            </w:pPr>
                            <w:r w:rsidRPr="00FC2E0B">
                              <w:rPr>
                                <w:rFonts w:ascii="Arial" w:hAnsi="Arial"/>
                                <w:sz w:val="16"/>
                                <w:lang w:val="en-GB"/>
                              </w:rPr>
                              <w:t>switch</w:t>
                            </w:r>
                          </w:p>
                        </w:tc>
                      </w:tr>
                      <w:tr w:rsidR="00FC2E0B" w:rsidRPr="00FC2E0B" w:rsidTr="00454AC5">
                        <w:trPr>
                          <w:trHeight w:val="391"/>
                        </w:trPr>
                        <w:tc>
                          <w:tcPr>
                            <w:tcW w:w="1080" w:type="dxa"/>
                            <w:vAlign w:val="center"/>
                          </w:tcPr>
                          <w:p w:rsidR="00FC2E0B" w:rsidRPr="00FC2E0B" w:rsidRDefault="00FC2E0B" w:rsidP="00FC2E0B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  <w:lang w:val="en-GB"/>
                              </w:rPr>
                            </w:pPr>
                            <w:r w:rsidRPr="00FC2E0B">
                              <w:rPr>
                                <w:rFonts w:ascii="Arial" w:hAnsi="Arial"/>
                                <w:sz w:val="16"/>
                                <w:lang w:val="en-GB"/>
                              </w:rPr>
                              <w:t>Couche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:rsidR="00FC2E0B" w:rsidRPr="00FC2E0B" w:rsidRDefault="00FC2E0B" w:rsidP="00FC2E0B">
                            <w:pPr>
                              <w:pStyle w:val="Figure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28" w:type="dxa"/>
                            <w:vAlign w:val="center"/>
                          </w:tcPr>
                          <w:p w:rsidR="00FC2E0B" w:rsidRPr="00FC2E0B" w:rsidRDefault="00FC2E0B" w:rsidP="00FC2E0B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73" w:type="dxa"/>
                            <w:vAlign w:val="center"/>
                          </w:tcPr>
                          <w:p w:rsidR="00FC2E0B" w:rsidRPr="00FC2E0B" w:rsidRDefault="00FC2E0B" w:rsidP="00FC2E0B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59" w:type="dxa"/>
                            <w:vAlign w:val="center"/>
                          </w:tcPr>
                          <w:p w:rsidR="00FC2E0B" w:rsidRPr="00FC2E0B" w:rsidRDefault="00FC2E0B" w:rsidP="00FC2E0B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27" w:type="dxa"/>
                            <w:vAlign w:val="center"/>
                          </w:tcPr>
                          <w:p w:rsidR="00FC2E0B" w:rsidRPr="00FC2E0B" w:rsidRDefault="00FC2E0B" w:rsidP="00FC2E0B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27" w:type="dxa"/>
                            <w:vAlign w:val="center"/>
                          </w:tcPr>
                          <w:p w:rsidR="00FC2E0B" w:rsidRPr="00FC2E0B" w:rsidRDefault="00FC2E0B" w:rsidP="00FC2E0B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</w:tcPr>
                          <w:p w:rsidR="00FC2E0B" w:rsidRPr="00FC2E0B" w:rsidRDefault="00FC2E0B" w:rsidP="00FC2E0B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15" w:type="dxa"/>
                            <w:vAlign w:val="center"/>
                          </w:tcPr>
                          <w:p w:rsidR="00FC2E0B" w:rsidRPr="00FC2E0B" w:rsidRDefault="00FC2E0B" w:rsidP="00FC2E0B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</w:tc>
                      </w:tr>
                      <w:tr w:rsidR="00FC2E0B" w:rsidRPr="00FC2E0B" w:rsidTr="00454AC5">
                        <w:trPr>
                          <w:trHeight w:val="391"/>
                        </w:trPr>
                        <w:tc>
                          <w:tcPr>
                            <w:tcW w:w="1080" w:type="dxa"/>
                            <w:vAlign w:val="center"/>
                          </w:tcPr>
                          <w:p w:rsidR="00FC2E0B" w:rsidRPr="00FC2E0B" w:rsidRDefault="00FC2E0B" w:rsidP="00FC2E0B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  <w:lang w:val="en-GB"/>
                              </w:rPr>
                            </w:pPr>
                            <w:r w:rsidRPr="00FC2E0B">
                              <w:rPr>
                                <w:rFonts w:ascii="Arial" w:hAnsi="Arial"/>
                                <w:sz w:val="16"/>
                                <w:lang w:val="en-GB"/>
                              </w:rPr>
                              <w:t>Nom de la couche</w:t>
                            </w:r>
                          </w:p>
                        </w:tc>
                        <w:tc>
                          <w:tcPr>
                            <w:tcW w:w="1080" w:type="dxa"/>
                            <w:vAlign w:val="center"/>
                          </w:tcPr>
                          <w:p w:rsidR="00FC2E0B" w:rsidRPr="00FC2E0B" w:rsidRDefault="00FC2E0B" w:rsidP="00FC2E0B">
                            <w:pPr>
                              <w:pStyle w:val="Figure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28" w:type="dxa"/>
                            <w:vAlign w:val="center"/>
                          </w:tcPr>
                          <w:p w:rsidR="00FC2E0B" w:rsidRPr="00FC2E0B" w:rsidRDefault="00FC2E0B" w:rsidP="00FC2E0B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73" w:type="dxa"/>
                            <w:vAlign w:val="center"/>
                          </w:tcPr>
                          <w:p w:rsidR="00FC2E0B" w:rsidRPr="00FC2E0B" w:rsidRDefault="00FC2E0B" w:rsidP="00FC2E0B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59" w:type="dxa"/>
                            <w:vAlign w:val="center"/>
                          </w:tcPr>
                          <w:p w:rsidR="00FC2E0B" w:rsidRPr="00FC2E0B" w:rsidRDefault="00FC2E0B" w:rsidP="00FC2E0B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27" w:type="dxa"/>
                            <w:vAlign w:val="center"/>
                          </w:tcPr>
                          <w:p w:rsidR="00FC2E0B" w:rsidRPr="00FC2E0B" w:rsidRDefault="00FC2E0B" w:rsidP="00FC2E0B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27" w:type="dxa"/>
                            <w:vAlign w:val="center"/>
                          </w:tcPr>
                          <w:p w:rsidR="00FC2E0B" w:rsidRPr="00FC2E0B" w:rsidRDefault="00FC2E0B" w:rsidP="00FC2E0B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0" w:type="dxa"/>
                          </w:tcPr>
                          <w:p w:rsidR="00FC2E0B" w:rsidRPr="00FC2E0B" w:rsidRDefault="00FC2E0B" w:rsidP="00FC2E0B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15" w:type="dxa"/>
                            <w:vAlign w:val="center"/>
                          </w:tcPr>
                          <w:p w:rsidR="00FC2E0B" w:rsidRPr="00FC2E0B" w:rsidRDefault="00FC2E0B" w:rsidP="00FC2E0B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FC2E0B" w:rsidRPr="00FC2E0B" w:rsidRDefault="00FC2E0B" w:rsidP="00FC2E0B">
                      <w:pPr>
                        <w:rPr>
                          <w:sz w:val="20"/>
                        </w:rPr>
                      </w:pPr>
                    </w:p>
                    <w:p w:rsidR="00FC2E0B" w:rsidRPr="00FC2E0B" w:rsidRDefault="00FC2E0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C2E0B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E36C9" wp14:editId="6B689FEC">
                <wp:simplePos x="0" y="0"/>
                <wp:positionH relativeFrom="column">
                  <wp:posOffset>-2328</wp:posOffset>
                </wp:positionH>
                <wp:positionV relativeFrom="paragraph">
                  <wp:posOffset>3531447</wp:posOffset>
                </wp:positionV>
                <wp:extent cx="6053455" cy="1147233"/>
                <wp:effectExtent l="0" t="0" r="23495" b="1524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455" cy="1147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4EB" w:rsidRPr="00FC2E0B" w:rsidRDefault="006304EB" w:rsidP="006304EB">
                            <w:pPr>
                              <w:pStyle w:val="Titre2"/>
                              <w:rPr>
                                <w:b/>
                                <w:sz w:val="24"/>
                              </w:rPr>
                            </w:pPr>
                            <w:r w:rsidRPr="00FC2E0B">
                              <w:rPr>
                                <w:sz w:val="24"/>
                              </w:rPr>
                              <w:t xml:space="preserve">L’adresse IP 192.168.107.63 /26 est </w:t>
                            </w:r>
                          </w:p>
                          <w:p w:rsidR="006304EB" w:rsidRPr="00FC2E0B" w:rsidRDefault="006304EB" w:rsidP="006304E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FC2E0B">
                              <w:rPr>
                                <w:sz w:val="20"/>
                              </w:rPr>
                              <w:t>Une adresse IP de poste informatique</w:t>
                            </w:r>
                          </w:p>
                          <w:p w:rsidR="006304EB" w:rsidRPr="00FC2E0B" w:rsidRDefault="006304EB" w:rsidP="006304E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FC2E0B">
                              <w:rPr>
                                <w:sz w:val="20"/>
                              </w:rPr>
                              <w:t>L’adresse IP de diffusion (broadcast)</w:t>
                            </w:r>
                          </w:p>
                          <w:p w:rsidR="006304EB" w:rsidRPr="00FC2E0B" w:rsidRDefault="006304EB" w:rsidP="006304E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FC2E0B">
                              <w:rPr>
                                <w:sz w:val="20"/>
                              </w:rPr>
                              <w:t>L’adresse MAC de diffusion (broadcast)</w:t>
                            </w:r>
                          </w:p>
                          <w:p w:rsidR="006304EB" w:rsidRPr="00FC2E0B" w:rsidRDefault="006304EB" w:rsidP="006304E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FC2E0B">
                              <w:rPr>
                                <w:sz w:val="20"/>
                              </w:rPr>
                              <w:t>L’adresse IP du réseau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E36C9" id="Zone de texte 3" o:spid="_x0000_s1027" type="#_x0000_t202" style="position:absolute;margin-left:-.2pt;margin-top:278.05pt;width:476.65pt;height:9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" fillcolor="white [3201]" strokeweight=".5pt">
                <v:textbox>
                  <w:txbxContent>
                    <w:p w:rsidR="006304EB" w:rsidRPr="00FC2E0B" w:rsidRDefault="006304EB" w:rsidP="006304EB">
                      <w:pPr>
                        <w:pStyle w:val="Titre2"/>
                        <w:rPr>
                          <w:b/>
                          <w:sz w:val="24"/>
                        </w:rPr>
                      </w:pPr>
                      <w:r w:rsidRPr="00FC2E0B">
                        <w:rPr>
                          <w:sz w:val="24"/>
                        </w:rPr>
                        <w:t xml:space="preserve">L’adresse IP 192.168.107.63 /26 est </w:t>
                      </w:r>
                    </w:p>
                    <w:p w:rsidR="006304EB" w:rsidRPr="00FC2E0B" w:rsidRDefault="006304EB" w:rsidP="006304E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FC2E0B">
                        <w:rPr>
                          <w:sz w:val="20"/>
                        </w:rPr>
                        <w:t>Une adresse IP de poste informatique</w:t>
                      </w:r>
                    </w:p>
                    <w:p w:rsidR="006304EB" w:rsidRPr="00FC2E0B" w:rsidRDefault="006304EB" w:rsidP="006304E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FC2E0B">
                        <w:rPr>
                          <w:sz w:val="20"/>
                        </w:rPr>
                        <w:t>L’adresse IP de diffusion (broadcast)</w:t>
                      </w:r>
                    </w:p>
                    <w:p w:rsidR="006304EB" w:rsidRPr="00FC2E0B" w:rsidRDefault="006304EB" w:rsidP="006304E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FC2E0B">
                        <w:rPr>
                          <w:sz w:val="20"/>
                        </w:rPr>
                        <w:t>L’adresse MAC de diffusion (broadcast)</w:t>
                      </w:r>
                    </w:p>
                    <w:p w:rsidR="006304EB" w:rsidRPr="00FC2E0B" w:rsidRDefault="006304EB" w:rsidP="006304E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FC2E0B">
                        <w:rPr>
                          <w:sz w:val="20"/>
                        </w:rPr>
                        <w:t>L’adresse IP du réseau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6240C" w:rsidRPr="00FC2E0B">
        <w:rPr>
          <w:sz w:val="24"/>
        </w:rPr>
        <w:t xml:space="preserve"> </w:t>
      </w:r>
      <w:r w:rsidR="00927790" w:rsidRPr="00FC2E0B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1D92B" wp14:editId="2CE545ED">
                <wp:simplePos x="0" y="0"/>
                <wp:positionH relativeFrom="column">
                  <wp:posOffset>-4445</wp:posOffset>
                </wp:positionH>
                <wp:positionV relativeFrom="paragraph">
                  <wp:posOffset>2229485</wp:posOffset>
                </wp:positionV>
                <wp:extent cx="6053455" cy="1266190"/>
                <wp:effectExtent l="0" t="0" r="23495" b="1016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455" cy="1266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790" w:rsidRPr="00FC2E0B" w:rsidRDefault="00927790" w:rsidP="00927790">
                            <w:pPr>
                              <w:pStyle w:val="Titre2"/>
                              <w:rPr>
                                <w:b/>
                                <w:sz w:val="24"/>
                              </w:rPr>
                            </w:pPr>
                            <w:r w:rsidRPr="00FC2E0B">
                              <w:rPr>
                                <w:sz w:val="24"/>
                              </w:rPr>
                              <w:t xml:space="preserve">L’adresse IP 192.168.107.48 /28 est </w:t>
                            </w:r>
                          </w:p>
                          <w:p w:rsidR="00927790" w:rsidRPr="00FC2E0B" w:rsidRDefault="00927790" w:rsidP="0092779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FC2E0B">
                              <w:rPr>
                                <w:sz w:val="20"/>
                              </w:rPr>
                              <w:t>Une adresse IP de poste informatique</w:t>
                            </w:r>
                          </w:p>
                          <w:p w:rsidR="00927790" w:rsidRPr="00FC2E0B" w:rsidRDefault="00927790" w:rsidP="0092779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FC2E0B">
                              <w:rPr>
                                <w:sz w:val="20"/>
                              </w:rPr>
                              <w:t>L’adresse IP de diffusion (broadcast)</w:t>
                            </w:r>
                          </w:p>
                          <w:p w:rsidR="00927790" w:rsidRPr="00FC2E0B" w:rsidRDefault="00927790" w:rsidP="0092779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FC2E0B">
                              <w:rPr>
                                <w:sz w:val="20"/>
                              </w:rPr>
                              <w:t>L’adresse MAC de diffusion (broadcast)</w:t>
                            </w:r>
                          </w:p>
                          <w:p w:rsidR="00927790" w:rsidRPr="00FC2E0B" w:rsidRDefault="00927790" w:rsidP="00927790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FC2E0B">
                              <w:rPr>
                                <w:sz w:val="20"/>
                              </w:rPr>
                              <w:t>L’adresse IP du réseau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1D92B" id="Zone de texte 2" o:spid="_x0000_s1028" type="#_x0000_t202" style="position:absolute;margin-left:-.35pt;margin-top:175.55pt;width:476.65pt;height:9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" fillcolor="white [3201]" strokeweight=".5pt">
                <v:textbox>
                  <w:txbxContent>
                    <w:p w:rsidR="00927790" w:rsidRPr="00FC2E0B" w:rsidRDefault="00927790" w:rsidP="00927790">
                      <w:pPr>
                        <w:pStyle w:val="Titre2"/>
                        <w:rPr>
                          <w:b/>
                          <w:sz w:val="24"/>
                        </w:rPr>
                      </w:pPr>
                      <w:r w:rsidRPr="00FC2E0B">
                        <w:rPr>
                          <w:sz w:val="24"/>
                        </w:rPr>
                        <w:t xml:space="preserve">L’adresse IP 192.168.107.48 /28 est </w:t>
                      </w:r>
                    </w:p>
                    <w:p w:rsidR="00927790" w:rsidRPr="00FC2E0B" w:rsidRDefault="00927790" w:rsidP="0092779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FC2E0B">
                        <w:rPr>
                          <w:sz w:val="20"/>
                        </w:rPr>
                        <w:t>Une adresse IP de poste informatique</w:t>
                      </w:r>
                    </w:p>
                    <w:p w:rsidR="00927790" w:rsidRPr="00FC2E0B" w:rsidRDefault="00927790" w:rsidP="0092779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FC2E0B">
                        <w:rPr>
                          <w:sz w:val="20"/>
                        </w:rPr>
                        <w:t>L’adresse IP de diffusion (broadcast)</w:t>
                      </w:r>
                    </w:p>
                    <w:p w:rsidR="00927790" w:rsidRPr="00FC2E0B" w:rsidRDefault="00927790" w:rsidP="0092779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FC2E0B">
                        <w:rPr>
                          <w:sz w:val="20"/>
                        </w:rPr>
                        <w:t>L’adresse MAC de diffusion (broadcast)</w:t>
                      </w:r>
                    </w:p>
                    <w:p w:rsidR="00927790" w:rsidRPr="00FC2E0B" w:rsidRDefault="00927790" w:rsidP="00927790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FC2E0B">
                        <w:rPr>
                          <w:sz w:val="20"/>
                        </w:rPr>
                        <w:t>L’adresse IP du réseau</w:t>
                      </w:r>
                    </w:p>
                  </w:txbxContent>
                </v:textbox>
              </v:shape>
            </w:pict>
          </mc:Fallback>
        </mc:AlternateContent>
      </w:r>
      <w:r w:rsidR="0056240C" w:rsidRPr="00FC2E0B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B85FE0" wp14:editId="2642F8DB">
                <wp:simplePos x="0" y="0"/>
                <wp:positionH relativeFrom="column">
                  <wp:posOffset>-4445</wp:posOffset>
                </wp:positionH>
                <wp:positionV relativeFrom="paragraph">
                  <wp:posOffset>47625</wp:posOffset>
                </wp:positionV>
                <wp:extent cx="6053455" cy="825500"/>
                <wp:effectExtent l="0" t="0" r="23495" b="127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455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40C" w:rsidRPr="00FC2E0B" w:rsidRDefault="0056240C" w:rsidP="0056240C">
                            <w:pPr>
                              <w:pStyle w:val="Titre2"/>
                              <w:spacing w:before="0"/>
                              <w:rPr>
                                <w:sz w:val="24"/>
                              </w:rPr>
                            </w:pPr>
                            <w:r w:rsidRPr="00FC2E0B">
                              <w:rPr>
                                <w:sz w:val="24"/>
                              </w:rPr>
                              <w:t xml:space="preserve">Qui suis-je ? </w:t>
                            </w:r>
                          </w:p>
                          <w:p w:rsidR="0056240C" w:rsidRPr="00FC2E0B" w:rsidRDefault="0056240C" w:rsidP="0056240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C2E0B">
                              <w:rPr>
                                <w:sz w:val="20"/>
                              </w:rPr>
                              <w:t>J’amplifie le signal, bloque les collisions, laisse passer les diffusions, je suis ……………………………………………</w:t>
                            </w:r>
                          </w:p>
                          <w:p w:rsidR="0056240C" w:rsidRPr="00FC2E0B" w:rsidRDefault="0056240C" w:rsidP="0056240C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FC2E0B">
                              <w:rPr>
                                <w:sz w:val="20"/>
                              </w:rPr>
                              <w:t>Mon rôle est de faire transiter des paquets d’une interface réseau vers une autre. Je ne laisse passer ni les collisions, ni les diffusions, je suis ……………………………………………….</w:t>
                            </w:r>
                          </w:p>
                          <w:p w:rsidR="0056240C" w:rsidRDefault="0056240C" w:rsidP="005624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85FE0" id="Zone de texte 1" o:spid="_x0000_s1029" type="#_x0000_t202" style="position:absolute;margin-left:-.35pt;margin-top:3.75pt;width:476.65pt;height: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" fillcolor="white [3201]" strokeweight=".5pt">
                <v:textbox>
                  <w:txbxContent>
                    <w:p w:rsidR="0056240C" w:rsidRPr="00FC2E0B" w:rsidRDefault="0056240C" w:rsidP="0056240C">
                      <w:pPr>
                        <w:pStyle w:val="Titre2"/>
                        <w:spacing w:before="0"/>
                        <w:rPr>
                          <w:sz w:val="24"/>
                        </w:rPr>
                      </w:pPr>
                      <w:r w:rsidRPr="00FC2E0B">
                        <w:rPr>
                          <w:sz w:val="24"/>
                        </w:rPr>
                        <w:t xml:space="preserve">Qui suis-je ? </w:t>
                      </w:r>
                    </w:p>
                    <w:p w:rsidR="0056240C" w:rsidRPr="00FC2E0B" w:rsidRDefault="0056240C" w:rsidP="0056240C">
                      <w:pPr>
                        <w:spacing w:after="0"/>
                        <w:rPr>
                          <w:sz w:val="20"/>
                        </w:rPr>
                      </w:pPr>
                      <w:r w:rsidRPr="00FC2E0B">
                        <w:rPr>
                          <w:sz w:val="20"/>
                        </w:rPr>
                        <w:t>J’amplifie le signal, bloque les collisions, laisse passer les diffusions, je suis ……………………………………………</w:t>
                      </w:r>
                    </w:p>
                    <w:p w:rsidR="0056240C" w:rsidRPr="00FC2E0B" w:rsidRDefault="0056240C" w:rsidP="0056240C">
                      <w:pPr>
                        <w:spacing w:after="0"/>
                        <w:rPr>
                          <w:sz w:val="20"/>
                        </w:rPr>
                      </w:pPr>
                      <w:r w:rsidRPr="00FC2E0B">
                        <w:rPr>
                          <w:sz w:val="20"/>
                        </w:rPr>
                        <w:t>Mon rôle est de faire transiter des paquets d’une interface réseau vers une autre. Je ne laisse passer ni les collisions, ni les diffusions, je suis ……………………………………………….</w:t>
                      </w:r>
                    </w:p>
                    <w:p w:rsidR="0056240C" w:rsidRDefault="0056240C" w:rsidP="0056240C"/>
                  </w:txbxContent>
                </v:textbox>
              </v:shape>
            </w:pict>
          </mc:Fallback>
        </mc:AlternateContent>
      </w:r>
      <w:r w:rsidR="0056240C" w:rsidRPr="00FC2E0B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1B35C" wp14:editId="435ACD67">
                <wp:simplePos x="0" y="0"/>
                <wp:positionH relativeFrom="column">
                  <wp:posOffset>-4445</wp:posOffset>
                </wp:positionH>
                <wp:positionV relativeFrom="paragraph">
                  <wp:posOffset>921385</wp:posOffset>
                </wp:positionV>
                <wp:extent cx="6053455" cy="1266190"/>
                <wp:effectExtent l="0" t="0" r="23495" b="1016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455" cy="1266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40C" w:rsidRPr="00FC2E0B" w:rsidRDefault="0056240C" w:rsidP="0056240C">
                            <w:pPr>
                              <w:pStyle w:val="Titre2"/>
                              <w:rPr>
                                <w:b/>
                                <w:sz w:val="24"/>
                              </w:rPr>
                            </w:pPr>
                            <w:r w:rsidRPr="00FC2E0B">
                              <w:rPr>
                                <w:sz w:val="24"/>
                              </w:rPr>
                              <w:t xml:space="preserve">Cochez à quoi correspond l’adresse hexadécimale suivante : </w:t>
                            </w:r>
                            <w:r w:rsidRPr="00FC2E0B">
                              <w:rPr>
                                <w:b/>
                                <w:sz w:val="24"/>
                              </w:rPr>
                              <w:t>FF-FF-FF-FF-FF-FF</w:t>
                            </w:r>
                          </w:p>
                          <w:p w:rsidR="0056240C" w:rsidRPr="00FC2E0B" w:rsidRDefault="0056240C" w:rsidP="0056240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FC2E0B">
                              <w:rPr>
                                <w:sz w:val="20"/>
                              </w:rPr>
                              <w:t>Une adresse IP de poste informatique</w:t>
                            </w:r>
                          </w:p>
                          <w:p w:rsidR="0056240C" w:rsidRPr="00FC2E0B" w:rsidRDefault="0056240C" w:rsidP="0056240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FC2E0B">
                              <w:rPr>
                                <w:sz w:val="20"/>
                              </w:rPr>
                              <w:t>L’adresse IP de diffusion (broadcast)</w:t>
                            </w:r>
                          </w:p>
                          <w:p w:rsidR="0056240C" w:rsidRPr="00FC2E0B" w:rsidRDefault="0056240C" w:rsidP="0056240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FC2E0B">
                              <w:rPr>
                                <w:sz w:val="20"/>
                              </w:rPr>
                              <w:t>L’adresse MAC de diffusion (broadcast)</w:t>
                            </w:r>
                          </w:p>
                          <w:p w:rsidR="0056240C" w:rsidRPr="00FC2E0B" w:rsidRDefault="0056240C" w:rsidP="0056240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FC2E0B">
                              <w:rPr>
                                <w:sz w:val="20"/>
                              </w:rPr>
                              <w:t>Une adresse MAC de carte réseau</w:t>
                            </w:r>
                          </w:p>
                          <w:p w:rsidR="0056240C" w:rsidRPr="00FC2E0B" w:rsidRDefault="0056240C" w:rsidP="0056240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</w:rPr>
                            </w:pPr>
                            <w:r w:rsidRPr="00FC2E0B">
                              <w:rPr>
                                <w:sz w:val="20"/>
                              </w:rPr>
                              <w:t>Aucune de ces propositions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1B35C" id="Zone de texte 22" o:spid="_x0000_s1030" type="#_x0000_t202" style="position:absolute;margin-left:-.35pt;margin-top:72.55pt;width:476.65pt;height:9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" fillcolor="white [3201]" strokeweight=".5pt">
                <v:textbox>
                  <w:txbxContent>
                    <w:p w:rsidR="0056240C" w:rsidRPr="00FC2E0B" w:rsidRDefault="0056240C" w:rsidP="0056240C">
                      <w:pPr>
                        <w:pStyle w:val="Titre2"/>
                        <w:rPr>
                          <w:b/>
                          <w:sz w:val="24"/>
                        </w:rPr>
                      </w:pPr>
                      <w:r w:rsidRPr="00FC2E0B">
                        <w:rPr>
                          <w:sz w:val="24"/>
                        </w:rPr>
                        <w:t xml:space="preserve">Cochez à quoi correspond l’adresse hexadécimale suivante : </w:t>
                      </w:r>
                      <w:r w:rsidRPr="00FC2E0B">
                        <w:rPr>
                          <w:b/>
                          <w:sz w:val="24"/>
                        </w:rPr>
                        <w:t>FF-FF-FF-FF-FF-FF</w:t>
                      </w:r>
                    </w:p>
                    <w:p w:rsidR="0056240C" w:rsidRPr="00FC2E0B" w:rsidRDefault="0056240C" w:rsidP="0056240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FC2E0B">
                        <w:rPr>
                          <w:sz w:val="20"/>
                        </w:rPr>
                        <w:t>Une adresse IP de poste informatique</w:t>
                      </w:r>
                    </w:p>
                    <w:p w:rsidR="0056240C" w:rsidRPr="00FC2E0B" w:rsidRDefault="0056240C" w:rsidP="0056240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FC2E0B">
                        <w:rPr>
                          <w:sz w:val="20"/>
                        </w:rPr>
                        <w:t>L’adresse IP de diffusion (broadcast)</w:t>
                      </w:r>
                    </w:p>
                    <w:p w:rsidR="0056240C" w:rsidRPr="00FC2E0B" w:rsidRDefault="0056240C" w:rsidP="0056240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FC2E0B">
                        <w:rPr>
                          <w:sz w:val="20"/>
                        </w:rPr>
                        <w:t>L’adresse MAC de diffusion (broadcast)</w:t>
                      </w:r>
                    </w:p>
                    <w:p w:rsidR="0056240C" w:rsidRPr="00FC2E0B" w:rsidRDefault="0056240C" w:rsidP="0056240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FC2E0B">
                        <w:rPr>
                          <w:sz w:val="20"/>
                        </w:rPr>
                        <w:t>Une adresse MAC de carte réseau</w:t>
                      </w:r>
                    </w:p>
                    <w:p w:rsidR="0056240C" w:rsidRPr="00FC2E0B" w:rsidRDefault="0056240C" w:rsidP="0056240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20"/>
                        </w:rPr>
                      </w:pPr>
                      <w:r w:rsidRPr="00FC2E0B">
                        <w:rPr>
                          <w:sz w:val="20"/>
                        </w:rPr>
                        <w:t>Aucune de ces propositions</w:t>
                      </w:r>
                    </w:p>
                  </w:txbxContent>
                </v:textbox>
              </v:shape>
            </w:pict>
          </mc:Fallback>
        </mc:AlternateContent>
      </w:r>
      <w:r w:rsidR="0056240C" w:rsidRPr="00FC2E0B">
        <w:rPr>
          <w:sz w:val="20"/>
        </w:rPr>
        <w:br w:type="page"/>
      </w:r>
    </w:p>
    <w:p w:rsidR="0056240C" w:rsidRPr="00FC2E0B" w:rsidRDefault="0056240C" w:rsidP="0056240C">
      <w:pPr>
        <w:pStyle w:val="Titre2"/>
        <w:rPr>
          <w:sz w:val="24"/>
        </w:rPr>
      </w:pPr>
      <w:r w:rsidRPr="00FC2E0B">
        <w:rPr>
          <w:sz w:val="24"/>
        </w:rPr>
        <w:lastRenderedPageBreak/>
        <w:t xml:space="preserve">Cochez les bonnes réponses </w:t>
      </w: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1413"/>
        <w:gridCol w:w="1843"/>
        <w:gridCol w:w="2551"/>
        <w:gridCol w:w="2126"/>
        <w:gridCol w:w="1560"/>
      </w:tblGrid>
      <w:tr w:rsidR="0056240C" w:rsidRPr="00FC2E0B" w:rsidTr="00454AC5">
        <w:tc>
          <w:tcPr>
            <w:tcW w:w="1413" w:type="dxa"/>
          </w:tcPr>
          <w:p w:rsidR="0056240C" w:rsidRPr="00FC2E0B" w:rsidRDefault="0056240C" w:rsidP="00454AC5">
            <w:pPr>
              <w:jc w:val="center"/>
              <w:rPr>
                <w:sz w:val="20"/>
              </w:rPr>
            </w:pPr>
            <w:r w:rsidRPr="00FC2E0B">
              <w:rPr>
                <w:sz w:val="20"/>
              </w:rPr>
              <w:t>Désignation</w:t>
            </w:r>
          </w:p>
        </w:tc>
        <w:tc>
          <w:tcPr>
            <w:tcW w:w="1843" w:type="dxa"/>
          </w:tcPr>
          <w:p w:rsidR="0056240C" w:rsidRPr="00FC2E0B" w:rsidRDefault="0056240C" w:rsidP="00454AC5">
            <w:pPr>
              <w:jc w:val="center"/>
              <w:rPr>
                <w:sz w:val="20"/>
              </w:rPr>
            </w:pPr>
            <w:r w:rsidRPr="00FC2E0B">
              <w:rPr>
                <w:sz w:val="20"/>
              </w:rPr>
              <w:t>Type de câble</w:t>
            </w:r>
          </w:p>
        </w:tc>
        <w:tc>
          <w:tcPr>
            <w:tcW w:w="2551" w:type="dxa"/>
          </w:tcPr>
          <w:p w:rsidR="0056240C" w:rsidRPr="00FC2E0B" w:rsidRDefault="0056240C" w:rsidP="00454AC5">
            <w:pPr>
              <w:jc w:val="center"/>
              <w:rPr>
                <w:sz w:val="20"/>
              </w:rPr>
            </w:pPr>
            <w:r w:rsidRPr="00FC2E0B">
              <w:rPr>
                <w:sz w:val="20"/>
              </w:rPr>
              <w:t>Longueur maximale</w:t>
            </w:r>
          </w:p>
        </w:tc>
        <w:tc>
          <w:tcPr>
            <w:tcW w:w="2126" w:type="dxa"/>
          </w:tcPr>
          <w:p w:rsidR="0056240C" w:rsidRPr="00FC2E0B" w:rsidRDefault="0056240C" w:rsidP="00454AC5">
            <w:pPr>
              <w:jc w:val="center"/>
              <w:rPr>
                <w:sz w:val="20"/>
              </w:rPr>
            </w:pPr>
            <w:r w:rsidRPr="00FC2E0B">
              <w:rPr>
                <w:sz w:val="20"/>
              </w:rPr>
              <w:t>Débit</w:t>
            </w:r>
          </w:p>
          <w:p w:rsidR="0056240C" w:rsidRPr="00FC2E0B" w:rsidRDefault="0056240C" w:rsidP="00454AC5">
            <w:pPr>
              <w:jc w:val="center"/>
              <w:rPr>
                <w:sz w:val="14"/>
              </w:rPr>
            </w:pPr>
            <w:r w:rsidRPr="00FC2E0B">
              <w:rPr>
                <w:sz w:val="14"/>
              </w:rPr>
              <w:t>Mbps=Megabits par seconde</w:t>
            </w:r>
          </w:p>
          <w:p w:rsidR="0056240C" w:rsidRPr="00FC2E0B" w:rsidRDefault="0056240C" w:rsidP="00454AC5">
            <w:pPr>
              <w:jc w:val="center"/>
              <w:rPr>
                <w:sz w:val="20"/>
              </w:rPr>
            </w:pPr>
            <w:r w:rsidRPr="00FC2E0B">
              <w:rPr>
                <w:sz w:val="14"/>
              </w:rPr>
              <w:t>Gpbs=Gigabits par seconde</w:t>
            </w:r>
          </w:p>
        </w:tc>
        <w:tc>
          <w:tcPr>
            <w:tcW w:w="1560" w:type="dxa"/>
          </w:tcPr>
          <w:p w:rsidR="0056240C" w:rsidRPr="00FC2E0B" w:rsidRDefault="0056240C" w:rsidP="00454AC5">
            <w:pPr>
              <w:jc w:val="center"/>
              <w:rPr>
                <w:sz w:val="20"/>
              </w:rPr>
            </w:pPr>
            <w:r w:rsidRPr="00FC2E0B">
              <w:rPr>
                <w:sz w:val="20"/>
              </w:rPr>
              <w:t>Topologie</w:t>
            </w:r>
          </w:p>
        </w:tc>
      </w:tr>
      <w:tr w:rsidR="0056240C" w:rsidRPr="00FC2E0B" w:rsidTr="00454AC5">
        <w:trPr>
          <w:trHeight w:val="851"/>
        </w:trPr>
        <w:tc>
          <w:tcPr>
            <w:tcW w:w="1413" w:type="dxa"/>
            <w:vAlign w:val="center"/>
          </w:tcPr>
          <w:p w:rsidR="0056240C" w:rsidRPr="00FC2E0B" w:rsidRDefault="0056240C" w:rsidP="00454AC5">
            <w:pPr>
              <w:jc w:val="center"/>
              <w:rPr>
                <w:sz w:val="20"/>
              </w:rPr>
            </w:pPr>
            <w:r w:rsidRPr="00FC2E0B">
              <w:rPr>
                <w:sz w:val="20"/>
              </w:rPr>
              <w:t>10Base-5</w:t>
            </w:r>
          </w:p>
        </w:tc>
        <w:tc>
          <w:tcPr>
            <w:tcW w:w="1843" w:type="dxa"/>
            <w:vAlign w:val="center"/>
          </w:tcPr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43"/>
              <w:rPr>
                <w:sz w:val="16"/>
              </w:rPr>
            </w:pPr>
            <w:r w:rsidRPr="00FC2E0B">
              <w:rPr>
                <w:sz w:val="16"/>
              </w:rPr>
              <w:t>Coaxial fin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43"/>
              <w:rPr>
                <w:sz w:val="16"/>
              </w:rPr>
            </w:pPr>
            <w:r w:rsidRPr="00FC2E0B">
              <w:rPr>
                <w:sz w:val="16"/>
              </w:rPr>
              <w:t>Coaxial épais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43"/>
              <w:rPr>
                <w:sz w:val="16"/>
              </w:rPr>
            </w:pPr>
            <w:r w:rsidRPr="00FC2E0B">
              <w:rPr>
                <w:sz w:val="16"/>
              </w:rPr>
              <w:t>Paires torsadées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43"/>
              <w:rPr>
                <w:sz w:val="16"/>
              </w:rPr>
            </w:pPr>
            <w:r w:rsidRPr="00FC2E0B">
              <w:rPr>
                <w:sz w:val="16"/>
              </w:rPr>
              <w:t>Fibre optique</w:t>
            </w:r>
          </w:p>
          <w:p w:rsidR="0056240C" w:rsidRPr="00FC2E0B" w:rsidRDefault="0056240C" w:rsidP="00454AC5">
            <w:pPr>
              <w:pStyle w:val="Paragraphedeliste"/>
              <w:ind w:left="343"/>
              <w:rPr>
                <w:sz w:val="20"/>
              </w:rPr>
            </w:pPr>
          </w:p>
        </w:tc>
        <w:tc>
          <w:tcPr>
            <w:tcW w:w="2551" w:type="dxa"/>
            <w:vAlign w:val="center"/>
          </w:tcPr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74"/>
              <w:rPr>
                <w:sz w:val="16"/>
              </w:rPr>
            </w:pPr>
            <w:r w:rsidRPr="00FC2E0B">
              <w:rPr>
                <w:sz w:val="16"/>
              </w:rPr>
              <w:t>100 m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74"/>
              <w:rPr>
                <w:sz w:val="16"/>
              </w:rPr>
            </w:pPr>
            <w:r w:rsidRPr="00FC2E0B">
              <w:rPr>
                <w:sz w:val="16"/>
              </w:rPr>
              <w:t>185 m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74"/>
              <w:rPr>
                <w:sz w:val="16"/>
              </w:rPr>
            </w:pPr>
            <w:r w:rsidRPr="00FC2E0B">
              <w:rPr>
                <w:sz w:val="16"/>
              </w:rPr>
              <w:t>412 m (half duplex) ou 2000 m en full duplex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74"/>
              <w:rPr>
                <w:sz w:val="16"/>
              </w:rPr>
            </w:pPr>
            <w:r w:rsidRPr="00FC2E0B">
              <w:rPr>
                <w:sz w:val="16"/>
              </w:rPr>
              <w:t>500 m</w:t>
            </w:r>
          </w:p>
          <w:p w:rsidR="0056240C" w:rsidRPr="00FC2E0B" w:rsidRDefault="0056240C" w:rsidP="00454AC5">
            <w:pPr>
              <w:pStyle w:val="Paragraphedeliste"/>
              <w:ind w:left="374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459"/>
              <w:rPr>
                <w:sz w:val="16"/>
              </w:rPr>
            </w:pPr>
            <w:r w:rsidRPr="00FC2E0B">
              <w:rPr>
                <w:sz w:val="16"/>
              </w:rPr>
              <w:t>1Mbps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459"/>
              <w:rPr>
                <w:sz w:val="16"/>
              </w:rPr>
            </w:pPr>
            <w:r w:rsidRPr="00FC2E0B">
              <w:rPr>
                <w:sz w:val="16"/>
              </w:rPr>
              <w:t>10 Mbps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459"/>
              <w:rPr>
                <w:sz w:val="16"/>
              </w:rPr>
            </w:pPr>
            <w:r w:rsidRPr="00FC2E0B">
              <w:rPr>
                <w:sz w:val="16"/>
              </w:rPr>
              <w:t>100 Mbps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459"/>
              <w:rPr>
                <w:sz w:val="16"/>
              </w:rPr>
            </w:pPr>
            <w:r w:rsidRPr="00FC2E0B">
              <w:rPr>
                <w:sz w:val="16"/>
              </w:rPr>
              <w:t>1 Gbps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459"/>
              <w:rPr>
                <w:sz w:val="16"/>
              </w:rPr>
            </w:pPr>
            <w:r w:rsidRPr="00FC2E0B">
              <w:rPr>
                <w:sz w:val="16"/>
              </w:rPr>
              <w:t>10 Gbps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459"/>
              <w:rPr>
                <w:sz w:val="16"/>
              </w:rPr>
            </w:pPr>
            <w:r w:rsidRPr="00FC2E0B">
              <w:rPr>
                <w:sz w:val="16"/>
              </w:rPr>
              <w:t>100 Gbps</w:t>
            </w:r>
          </w:p>
          <w:p w:rsidR="0056240C" w:rsidRPr="00FC2E0B" w:rsidRDefault="0056240C" w:rsidP="00454AC5">
            <w:pPr>
              <w:jc w:val="center"/>
              <w:rPr>
                <w:sz w:val="20"/>
              </w:rPr>
            </w:pPr>
          </w:p>
        </w:tc>
        <w:tc>
          <w:tcPr>
            <w:tcW w:w="1560" w:type="dxa"/>
            <w:vAlign w:val="center"/>
          </w:tcPr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88"/>
              <w:rPr>
                <w:sz w:val="16"/>
              </w:rPr>
            </w:pPr>
            <w:r w:rsidRPr="00FC2E0B">
              <w:rPr>
                <w:sz w:val="16"/>
              </w:rPr>
              <w:t>Bus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88"/>
              <w:rPr>
                <w:sz w:val="16"/>
              </w:rPr>
            </w:pPr>
            <w:r w:rsidRPr="00FC2E0B">
              <w:rPr>
                <w:sz w:val="16"/>
              </w:rPr>
              <w:t>Etoile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88"/>
              <w:rPr>
                <w:sz w:val="16"/>
              </w:rPr>
            </w:pPr>
            <w:r w:rsidRPr="00FC2E0B">
              <w:rPr>
                <w:sz w:val="16"/>
              </w:rPr>
              <w:t>Anneau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FC2E0B">
              <w:rPr>
                <w:sz w:val="16"/>
              </w:rPr>
              <w:t>Point à point</w:t>
            </w:r>
          </w:p>
          <w:p w:rsidR="0056240C" w:rsidRPr="00FC2E0B" w:rsidRDefault="0056240C" w:rsidP="00454AC5">
            <w:pPr>
              <w:jc w:val="center"/>
              <w:rPr>
                <w:sz w:val="20"/>
              </w:rPr>
            </w:pPr>
          </w:p>
        </w:tc>
      </w:tr>
      <w:tr w:rsidR="0056240C" w:rsidRPr="00FC2E0B" w:rsidTr="00454AC5">
        <w:trPr>
          <w:trHeight w:val="851"/>
        </w:trPr>
        <w:tc>
          <w:tcPr>
            <w:tcW w:w="1413" w:type="dxa"/>
            <w:vAlign w:val="center"/>
          </w:tcPr>
          <w:p w:rsidR="0056240C" w:rsidRPr="00FC2E0B" w:rsidRDefault="0056240C" w:rsidP="00454AC5">
            <w:pPr>
              <w:jc w:val="center"/>
              <w:rPr>
                <w:sz w:val="20"/>
              </w:rPr>
            </w:pPr>
            <w:r w:rsidRPr="00FC2E0B">
              <w:rPr>
                <w:sz w:val="20"/>
              </w:rPr>
              <w:t>10Base-2</w:t>
            </w:r>
          </w:p>
        </w:tc>
        <w:tc>
          <w:tcPr>
            <w:tcW w:w="1843" w:type="dxa"/>
            <w:vAlign w:val="center"/>
          </w:tcPr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43"/>
              <w:rPr>
                <w:sz w:val="16"/>
              </w:rPr>
            </w:pPr>
            <w:r w:rsidRPr="00FC2E0B">
              <w:rPr>
                <w:sz w:val="16"/>
              </w:rPr>
              <w:t>Coaxial fin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43"/>
              <w:rPr>
                <w:sz w:val="16"/>
              </w:rPr>
            </w:pPr>
            <w:r w:rsidRPr="00FC2E0B">
              <w:rPr>
                <w:sz w:val="16"/>
              </w:rPr>
              <w:t>Coaxial épais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43"/>
              <w:rPr>
                <w:sz w:val="16"/>
              </w:rPr>
            </w:pPr>
            <w:r w:rsidRPr="00FC2E0B">
              <w:rPr>
                <w:sz w:val="16"/>
              </w:rPr>
              <w:t>Paires torsadées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43"/>
              <w:rPr>
                <w:sz w:val="16"/>
              </w:rPr>
            </w:pPr>
            <w:r w:rsidRPr="00FC2E0B">
              <w:rPr>
                <w:sz w:val="16"/>
              </w:rPr>
              <w:t>Fibre optique</w:t>
            </w:r>
          </w:p>
          <w:p w:rsidR="0056240C" w:rsidRPr="00FC2E0B" w:rsidRDefault="0056240C" w:rsidP="00454AC5">
            <w:pPr>
              <w:jc w:val="center"/>
              <w:rPr>
                <w:sz w:val="20"/>
              </w:rPr>
            </w:pPr>
          </w:p>
        </w:tc>
        <w:tc>
          <w:tcPr>
            <w:tcW w:w="2551" w:type="dxa"/>
            <w:vAlign w:val="center"/>
          </w:tcPr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74"/>
              <w:rPr>
                <w:sz w:val="16"/>
              </w:rPr>
            </w:pPr>
            <w:r w:rsidRPr="00FC2E0B">
              <w:rPr>
                <w:sz w:val="16"/>
              </w:rPr>
              <w:t>100 m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74"/>
              <w:rPr>
                <w:sz w:val="16"/>
              </w:rPr>
            </w:pPr>
            <w:r w:rsidRPr="00FC2E0B">
              <w:rPr>
                <w:sz w:val="16"/>
              </w:rPr>
              <w:t>185 m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74"/>
              <w:rPr>
                <w:sz w:val="16"/>
              </w:rPr>
            </w:pPr>
            <w:r w:rsidRPr="00FC2E0B">
              <w:rPr>
                <w:sz w:val="16"/>
              </w:rPr>
              <w:t>412 m (half duplex) ou 2000 m en full duplex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74"/>
              <w:rPr>
                <w:sz w:val="16"/>
              </w:rPr>
            </w:pPr>
            <w:r w:rsidRPr="00FC2E0B">
              <w:rPr>
                <w:sz w:val="16"/>
              </w:rPr>
              <w:t>500 m</w:t>
            </w:r>
          </w:p>
          <w:p w:rsidR="0056240C" w:rsidRPr="00FC2E0B" w:rsidRDefault="0056240C" w:rsidP="00454AC5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459"/>
              <w:rPr>
                <w:sz w:val="16"/>
              </w:rPr>
            </w:pPr>
            <w:r w:rsidRPr="00FC2E0B">
              <w:rPr>
                <w:sz w:val="16"/>
              </w:rPr>
              <w:t>1Mbps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459"/>
              <w:rPr>
                <w:sz w:val="16"/>
              </w:rPr>
            </w:pPr>
            <w:r w:rsidRPr="00FC2E0B">
              <w:rPr>
                <w:sz w:val="16"/>
              </w:rPr>
              <w:t>10 Mbps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459"/>
              <w:rPr>
                <w:sz w:val="16"/>
              </w:rPr>
            </w:pPr>
            <w:r w:rsidRPr="00FC2E0B">
              <w:rPr>
                <w:sz w:val="16"/>
              </w:rPr>
              <w:t>100 Mbps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459"/>
              <w:rPr>
                <w:sz w:val="16"/>
              </w:rPr>
            </w:pPr>
            <w:r w:rsidRPr="00FC2E0B">
              <w:rPr>
                <w:sz w:val="16"/>
              </w:rPr>
              <w:t>1 Gbps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459"/>
              <w:rPr>
                <w:sz w:val="16"/>
              </w:rPr>
            </w:pPr>
            <w:r w:rsidRPr="00FC2E0B">
              <w:rPr>
                <w:sz w:val="16"/>
              </w:rPr>
              <w:t>10 Gbps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459"/>
              <w:rPr>
                <w:sz w:val="16"/>
              </w:rPr>
            </w:pPr>
            <w:r w:rsidRPr="00FC2E0B">
              <w:rPr>
                <w:sz w:val="16"/>
              </w:rPr>
              <w:t>100 Gbps</w:t>
            </w:r>
          </w:p>
          <w:p w:rsidR="0056240C" w:rsidRPr="00FC2E0B" w:rsidRDefault="0056240C" w:rsidP="00454AC5">
            <w:pPr>
              <w:jc w:val="center"/>
              <w:rPr>
                <w:sz w:val="20"/>
              </w:rPr>
            </w:pPr>
          </w:p>
        </w:tc>
        <w:tc>
          <w:tcPr>
            <w:tcW w:w="1560" w:type="dxa"/>
            <w:vAlign w:val="center"/>
          </w:tcPr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88"/>
              <w:rPr>
                <w:sz w:val="16"/>
              </w:rPr>
            </w:pPr>
            <w:r w:rsidRPr="00FC2E0B">
              <w:rPr>
                <w:sz w:val="16"/>
              </w:rPr>
              <w:t>Bus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88"/>
              <w:rPr>
                <w:sz w:val="16"/>
              </w:rPr>
            </w:pPr>
            <w:r w:rsidRPr="00FC2E0B">
              <w:rPr>
                <w:sz w:val="16"/>
              </w:rPr>
              <w:t>Etoile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88"/>
              <w:rPr>
                <w:sz w:val="16"/>
              </w:rPr>
            </w:pPr>
            <w:r w:rsidRPr="00FC2E0B">
              <w:rPr>
                <w:sz w:val="16"/>
              </w:rPr>
              <w:t>Anneau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FC2E0B">
              <w:rPr>
                <w:sz w:val="16"/>
              </w:rPr>
              <w:t>Point à point</w:t>
            </w:r>
          </w:p>
          <w:p w:rsidR="0056240C" w:rsidRPr="00FC2E0B" w:rsidRDefault="0056240C" w:rsidP="00454AC5">
            <w:pPr>
              <w:jc w:val="center"/>
              <w:rPr>
                <w:sz w:val="20"/>
              </w:rPr>
            </w:pPr>
          </w:p>
        </w:tc>
      </w:tr>
      <w:tr w:rsidR="0056240C" w:rsidRPr="00FC2E0B" w:rsidTr="00454AC5">
        <w:trPr>
          <w:trHeight w:val="851"/>
        </w:trPr>
        <w:tc>
          <w:tcPr>
            <w:tcW w:w="1413" w:type="dxa"/>
            <w:vAlign w:val="center"/>
          </w:tcPr>
          <w:p w:rsidR="0056240C" w:rsidRPr="00FC2E0B" w:rsidRDefault="0056240C" w:rsidP="00454AC5">
            <w:pPr>
              <w:jc w:val="center"/>
              <w:rPr>
                <w:sz w:val="20"/>
              </w:rPr>
            </w:pPr>
            <w:r w:rsidRPr="00FC2E0B">
              <w:rPr>
                <w:sz w:val="20"/>
              </w:rPr>
              <w:t>100Base-T</w:t>
            </w:r>
          </w:p>
        </w:tc>
        <w:tc>
          <w:tcPr>
            <w:tcW w:w="1843" w:type="dxa"/>
            <w:vAlign w:val="center"/>
          </w:tcPr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43"/>
              <w:rPr>
                <w:sz w:val="16"/>
              </w:rPr>
            </w:pPr>
            <w:r w:rsidRPr="00FC2E0B">
              <w:rPr>
                <w:sz w:val="16"/>
              </w:rPr>
              <w:t>Coaxial fin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43"/>
              <w:rPr>
                <w:sz w:val="16"/>
              </w:rPr>
            </w:pPr>
            <w:r w:rsidRPr="00FC2E0B">
              <w:rPr>
                <w:sz w:val="16"/>
              </w:rPr>
              <w:t>Coaxial épais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43"/>
              <w:rPr>
                <w:sz w:val="16"/>
              </w:rPr>
            </w:pPr>
            <w:r w:rsidRPr="00FC2E0B">
              <w:rPr>
                <w:sz w:val="16"/>
              </w:rPr>
              <w:t>Paires torsadées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43"/>
              <w:rPr>
                <w:sz w:val="16"/>
              </w:rPr>
            </w:pPr>
            <w:r w:rsidRPr="00FC2E0B">
              <w:rPr>
                <w:sz w:val="16"/>
              </w:rPr>
              <w:t>Fibre optique</w:t>
            </w:r>
          </w:p>
          <w:p w:rsidR="0056240C" w:rsidRPr="00FC2E0B" w:rsidRDefault="0056240C" w:rsidP="00454AC5">
            <w:pPr>
              <w:jc w:val="center"/>
              <w:rPr>
                <w:sz w:val="20"/>
              </w:rPr>
            </w:pPr>
          </w:p>
        </w:tc>
        <w:tc>
          <w:tcPr>
            <w:tcW w:w="2551" w:type="dxa"/>
            <w:vAlign w:val="center"/>
          </w:tcPr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74"/>
              <w:rPr>
                <w:sz w:val="16"/>
              </w:rPr>
            </w:pPr>
            <w:r w:rsidRPr="00FC2E0B">
              <w:rPr>
                <w:sz w:val="16"/>
              </w:rPr>
              <w:t>100 m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74"/>
              <w:rPr>
                <w:sz w:val="16"/>
              </w:rPr>
            </w:pPr>
            <w:r w:rsidRPr="00FC2E0B">
              <w:rPr>
                <w:sz w:val="16"/>
              </w:rPr>
              <w:t>185 m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74"/>
              <w:rPr>
                <w:sz w:val="16"/>
              </w:rPr>
            </w:pPr>
            <w:r w:rsidRPr="00FC2E0B">
              <w:rPr>
                <w:sz w:val="16"/>
              </w:rPr>
              <w:t>412 m (half duplex) ou 2000 m en full duplex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74"/>
              <w:rPr>
                <w:sz w:val="16"/>
              </w:rPr>
            </w:pPr>
            <w:r w:rsidRPr="00FC2E0B">
              <w:rPr>
                <w:sz w:val="16"/>
              </w:rPr>
              <w:t>500 m</w:t>
            </w:r>
          </w:p>
          <w:p w:rsidR="0056240C" w:rsidRPr="00FC2E0B" w:rsidRDefault="0056240C" w:rsidP="00454AC5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459"/>
              <w:rPr>
                <w:sz w:val="16"/>
              </w:rPr>
            </w:pPr>
            <w:r w:rsidRPr="00FC2E0B">
              <w:rPr>
                <w:sz w:val="16"/>
              </w:rPr>
              <w:t>1Mbps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459"/>
              <w:rPr>
                <w:sz w:val="16"/>
              </w:rPr>
            </w:pPr>
            <w:r w:rsidRPr="00FC2E0B">
              <w:rPr>
                <w:sz w:val="16"/>
              </w:rPr>
              <w:t>10 Mbps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459"/>
              <w:rPr>
                <w:sz w:val="16"/>
              </w:rPr>
            </w:pPr>
            <w:r w:rsidRPr="00FC2E0B">
              <w:rPr>
                <w:sz w:val="16"/>
              </w:rPr>
              <w:t>100 Mbps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459"/>
              <w:rPr>
                <w:sz w:val="16"/>
              </w:rPr>
            </w:pPr>
            <w:r w:rsidRPr="00FC2E0B">
              <w:rPr>
                <w:sz w:val="16"/>
              </w:rPr>
              <w:t>1 Gbps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459"/>
              <w:rPr>
                <w:sz w:val="16"/>
              </w:rPr>
            </w:pPr>
            <w:r w:rsidRPr="00FC2E0B">
              <w:rPr>
                <w:sz w:val="16"/>
              </w:rPr>
              <w:t>10 Gbps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459"/>
              <w:rPr>
                <w:sz w:val="16"/>
              </w:rPr>
            </w:pPr>
            <w:r w:rsidRPr="00FC2E0B">
              <w:rPr>
                <w:sz w:val="16"/>
              </w:rPr>
              <w:t>100 Gbps</w:t>
            </w:r>
          </w:p>
          <w:p w:rsidR="0056240C" w:rsidRPr="00FC2E0B" w:rsidRDefault="0056240C" w:rsidP="00454AC5">
            <w:pPr>
              <w:jc w:val="center"/>
              <w:rPr>
                <w:sz w:val="20"/>
              </w:rPr>
            </w:pPr>
          </w:p>
        </w:tc>
        <w:tc>
          <w:tcPr>
            <w:tcW w:w="1560" w:type="dxa"/>
            <w:vAlign w:val="center"/>
          </w:tcPr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88"/>
              <w:rPr>
                <w:sz w:val="16"/>
              </w:rPr>
            </w:pPr>
            <w:r w:rsidRPr="00FC2E0B">
              <w:rPr>
                <w:sz w:val="16"/>
              </w:rPr>
              <w:t>Bus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88"/>
              <w:rPr>
                <w:sz w:val="16"/>
              </w:rPr>
            </w:pPr>
            <w:r w:rsidRPr="00FC2E0B">
              <w:rPr>
                <w:sz w:val="16"/>
              </w:rPr>
              <w:t>Etoile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88"/>
              <w:rPr>
                <w:sz w:val="16"/>
              </w:rPr>
            </w:pPr>
            <w:r w:rsidRPr="00FC2E0B">
              <w:rPr>
                <w:sz w:val="16"/>
              </w:rPr>
              <w:t>Anneau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FC2E0B">
              <w:rPr>
                <w:sz w:val="16"/>
              </w:rPr>
              <w:t>Point à point</w:t>
            </w:r>
          </w:p>
          <w:p w:rsidR="0056240C" w:rsidRPr="00FC2E0B" w:rsidRDefault="0056240C" w:rsidP="00454AC5">
            <w:pPr>
              <w:jc w:val="center"/>
              <w:rPr>
                <w:sz w:val="20"/>
              </w:rPr>
            </w:pPr>
          </w:p>
        </w:tc>
      </w:tr>
      <w:tr w:rsidR="0056240C" w:rsidRPr="00FC2E0B" w:rsidTr="00454AC5">
        <w:trPr>
          <w:trHeight w:val="851"/>
        </w:trPr>
        <w:tc>
          <w:tcPr>
            <w:tcW w:w="1413" w:type="dxa"/>
            <w:vAlign w:val="center"/>
          </w:tcPr>
          <w:p w:rsidR="0056240C" w:rsidRPr="00FC2E0B" w:rsidRDefault="0056240C" w:rsidP="00454AC5">
            <w:pPr>
              <w:jc w:val="center"/>
              <w:rPr>
                <w:sz w:val="20"/>
              </w:rPr>
            </w:pPr>
            <w:r w:rsidRPr="00FC2E0B">
              <w:rPr>
                <w:sz w:val="20"/>
              </w:rPr>
              <w:t>100Base-FX</w:t>
            </w:r>
          </w:p>
        </w:tc>
        <w:tc>
          <w:tcPr>
            <w:tcW w:w="1843" w:type="dxa"/>
            <w:vAlign w:val="center"/>
          </w:tcPr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43"/>
              <w:rPr>
                <w:sz w:val="16"/>
              </w:rPr>
            </w:pPr>
            <w:r w:rsidRPr="00FC2E0B">
              <w:rPr>
                <w:sz w:val="16"/>
              </w:rPr>
              <w:t>Coaxial fin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43"/>
              <w:rPr>
                <w:sz w:val="16"/>
              </w:rPr>
            </w:pPr>
            <w:r w:rsidRPr="00FC2E0B">
              <w:rPr>
                <w:sz w:val="16"/>
              </w:rPr>
              <w:t>Coaxial épais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43"/>
              <w:rPr>
                <w:sz w:val="16"/>
              </w:rPr>
            </w:pPr>
            <w:r w:rsidRPr="00FC2E0B">
              <w:rPr>
                <w:sz w:val="16"/>
              </w:rPr>
              <w:t>Paires torsadées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43"/>
              <w:rPr>
                <w:sz w:val="16"/>
              </w:rPr>
            </w:pPr>
            <w:r w:rsidRPr="00FC2E0B">
              <w:rPr>
                <w:sz w:val="16"/>
              </w:rPr>
              <w:t>Fibre optique</w:t>
            </w:r>
          </w:p>
          <w:p w:rsidR="0056240C" w:rsidRPr="00FC2E0B" w:rsidRDefault="0056240C" w:rsidP="00454AC5">
            <w:pPr>
              <w:jc w:val="center"/>
              <w:rPr>
                <w:sz w:val="20"/>
              </w:rPr>
            </w:pPr>
          </w:p>
        </w:tc>
        <w:tc>
          <w:tcPr>
            <w:tcW w:w="2551" w:type="dxa"/>
            <w:vAlign w:val="center"/>
          </w:tcPr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74"/>
              <w:rPr>
                <w:sz w:val="16"/>
              </w:rPr>
            </w:pPr>
            <w:r w:rsidRPr="00FC2E0B">
              <w:rPr>
                <w:sz w:val="16"/>
              </w:rPr>
              <w:t>100 m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74"/>
              <w:rPr>
                <w:sz w:val="16"/>
              </w:rPr>
            </w:pPr>
            <w:r w:rsidRPr="00FC2E0B">
              <w:rPr>
                <w:sz w:val="16"/>
              </w:rPr>
              <w:t>185 m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74"/>
              <w:rPr>
                <w:sz w:val="16"/>
              </w:rPr>
            </w:pPr>
            <w:r w:rsidRPr="00FC2E0B">
              <w:rPr>
                <w:sz w:val="16"/>
              </w:rPr>
              <w:t>412 m (half duplex) ou 2000 m en full duplex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74"/>
              <w:rPr>
                <w:sz w:val="20"/>
              </w:rPr>
            </w:pPr>
            <w:r w:rsidRPr="00FC2E0B">
              <w:rPr>
                <w:sz w:val="16"/>
              </w:rPr>
              <w:t>500 m</w:t>
            </w:r>
          </w:p>
        </w:tc>
        <w:tc>
          <w:tcPr>
            <w:tcW w:w="2126" w:type="dxa"/>
            <w:vAlign w:val="center"/>
          </w:tcPr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459"/>
              <w:rPr>
                <w:sz w:val="16"/>
              </w:rPr>
            </w:pPr>
            <w:r w:rsidRPr="00FC2E0B">
              <w:rPr>
                <w:sz w:val="16"/>
              </w:rPr>
              <w:t>1Mbps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459"/>
              <w:rPr>
                <w:sz w:val="16"/>
              </w:rPr>
            </w:pPr>
            <w:r w:rsidRPr="00FC2E0B">
              <w:rPr>
                <w:sz w:val="16"/>
              </w:rPr>
              <w:t>10 Mbps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459"/>
              <w:rPr>
                <w:sz w:val="16"/>
              </w:rPr>
            </w:pPr>
            <w:r w:rsidRPr="00FC2E0B">
              <w:rPr>
                <w:sz w:val="16"/>
              </w:rPr>
              <w:t>100 Mbps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459"/>
              <w:rPr>
                <w:sz w:val="16"/>
              </w:rPr>
            </w:pPr>
            <w:r w:rsidRPr="00FC2E0B">
              <w:rPr>
                <w:sz w:val="16"/>
              </w:rPr>
              <w:t>1 Gbps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459"/>
              <w:rPr>
                <w:sz w:val="16"/>
              </w:rPr>
            </w:pPr>
            <w:r w:rsidRPr="00FC2E0B">
              <w:rPr>
                <w:sz w:val="16"/>
              </w:rPr>
              <w:t>10 Gbps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459"/>
              <w:rPr>
                <w:sz w:val="16"/>
              </w:rPr>
            </w:pPr>
            <w:r w:rsidRPr="00FC2E0B">
              <w:rPr>
                <w:sz w:val="16"/>
              </w:rPr>
              <w:t>100 Gbps</w:t>
            </w:r>
          </w:p>
          <w:p w:rsidR="0056240C" w:rsidRPr="00FC2E0B" w:rsidRDefault="0056240C" w:rsidP="00454AC5">
            <w:pPr>
              <w:jc w:val="center"/>
              <w:rPr>
                <w:sz w:val="20"/>
              </w:rPr>
            </w:pPr>
          </w:p>
        </w:tc>
        <w:tc>
          <w:tcPr>
            <w:tcW w:w="1560" w:type="dxa"/>
            <w:vAlign w:val="center"/>
          </w:tcPr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88"/>
              <w:rPr>
                <w:sz w:val="16"/>
              </w:rPr>
            </w:pPr>
            <w:r w:rsidRPr="00FC2E0B">
              <w:rPr>
                <w:sz w:val="16"/>
              </w:rPr>
              <w:t>Bus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88"/>
              <w:rPr>
                <w:sz w:val="16"/>
              </w:rPr>
            </w:pPr>
            <w:r w:rsidRPr="00FC2E0B">
              <w:rPr>
                <w:sz w:val="16"/>
              </w:rPr>
              <w:t>Etoile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88"/>
              <w:rPr>
                <w:sz w:val="16"/>
              </w:rPr>
            </w:pPr>
            <w:r w:rsidRPr="00FC2E0B">
              <w:rPr>
                <w:sz w:val="16"/>
              </w:rPr>
              <w:t>Anneau</w:t>
            </w:r>
          </w:p>
          <w:p w:rsidR="0056240C" w:rsidRPr="00FC2E0B" w:rsidRDefault="0056240C" w:rsidP="0056240C">
            <w:pPr>
              <w:pStyle w:val="Paragraphedeliste"/>
              <w:numPr>
                <w:ilvl w:val="0"/>
                <w:numId w:val="1"/>
              </w:numPr>
              <w:ind w:left="388"/>
              <w:rPr>
                <w:sz w:val="20"/>
              </w:rPr>
            </w:pPr>
            <w:r w:rsidRPr="00FC2E0B">
              <w:rPr>
                <w:sz w:val="16"/>
              </w:rPr>
              <w:t>Point à point</w:t>
            </w:r>
          </w:p>
          <w:p w:rsidR="0056240C" w:rsidRPr="00FC2E0B" w:rsidRDefault="0056240C" w:rsidP="00454AC5">
            <w:pPr>
              <w:jc w:val="center"/>
              <w:rPr>
                <w:sz w:val="20"/>
              </w:rPr>
            </w:pPr>
          </w:p>
        </w:tc>
      </w:tr>
    </w:tbl>
    <w:p w:rsidR="0056240C" w:rsidRPr="00FC2E0B" w:rsidRDefault="0056240C" w:rsidP="0056240C">
      <w:pPr>
        <w:rPr>
          <w:b/>
          <w:sz w:val="20"/>
        </w:rPr>
      </w:pPr>
    </w:p>
    <w:p w:rsidR="0056240C" w:rsidRPr="00FC2E0B" w:rsidRDefault="0056240C" w:rsidP="0056240C">
      <w:pPr>
        <w:pStyle w:val="Titre2"/>
        <w:rPr>
          <w:sz w:val="24"/>
        </w:rPr>
      </w:pPr>
      <w:r w:rsidRPr="00FC2E0B">
        <w:rPr>
          <w:sz w:val="24"/>
        </w:rPr>
        <w:t>Associez les connecteurs à leurs câbles</w:t>
      </w:r>
    </w:p>
    <w:p w:rsidR="0056240C" w:rsidRPr="00FC2E0B" w:rsidRDefault="000B4642" w:rsidP="0056240C">
      <w:pPr>
        <w:rPr>
          <w:sz w:val="20"/>
        </w:rPr>
      </w:pPr>
      <w:r w:rsidRPr="00FC2E0B">
        <w:rPr>
          <w:noProof/>
          <w:sz w:val="20"/>
          <w:lang w:eastAsia="fr-FR"/>
        </w:rPr>
        <w:drawing>
          <wp:anchor distT="0" distB="0" distL="114300" distR="114300" simplePos="0" relativeHeight="251659264" behindDoc="0" locked="0" layoutInCell="1" allowOverlap="1" wp14:anchorId="16870D5B" wp14:editId="56181E72">
            <wp:simplePos x="0" y="0"/>
            <wp:positionH relativeFrom="column">
              <wp:posOffset>291465</wp:posOffset>
            </wp:positionH>
            <wp:positionV relativeFrom="paragraph">
              <wp:posOffset>113030</wp:posOffset>
            </wp:positionV>
            <wp:extent cx="1113155" cy="1113155"/>
            <wp:effectExtent l="95250" t="95250" r="106045" b="106045"/>
            <wp:wrapNone/>
            <wp:docPr id="17" name="Image 17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13155" cy="1113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noFill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2E0B">
        <w:rPr>
          <w:noProof/>
          <w:sz w:val="24"/>
          <w:lang w:eastAsia="fr-FR"/>
        </w:rPr>
        <w:drawing>
          <wp:anchor distT="0" distB="0" distL="114300" distR="114300" simplePos="0" relativeHeight="251662336" behindDoc="0" locked="0" layoutInCell="1" allowOverlap="1" wp14:anchorId="46E5463B" wp14:editId="64C432FA">
            <wp:simplePos x="0" y="0"/>
            <wp:positionH relativeFrom="column">
              <wp:posOffset>3945255</wp:posOffset>
            </wp:positionH>
            <wp:positionV relativeFrom="paragraph">
              <wp:posOffset>33867</wp:posOffset>
            </wp:positionV>
            <wp:extent cx="1301261" cy="984044"/>
            <wp:effectExtent l="95250" t="76200" r="89535" b="102235"/>
            <wp:wrapNone/>
            <wp:docPr id="18" name="Image 18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01261" cy="9840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noFill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40C" w:rsidRPr="00FC2E0B">
        <w:rPr>
          <w:sz w:val="20"/>
        </w:rPr>
        <w:t xml:space="preserve">     </w:t>
      </w:r>
    </w:p>
    <w:p w:rsidR="0056240C" w:rsidRPr="00FC2E0B" w:rsidRDefault="0056240C" w:rsidP="0056240C">
      <w:pPr>
        <w:rPr>
          <w:sz w:val="20"/>
        </w:rPr>
      </w:pPr>
    </w:p>
    <w:p w:rsidR="0056240C" w:rsidRPr="00FC2E0B" w:rsidRDefault="0056240C" w:rsidP="0056240C">
      <w:pPr>
        <w:rPr>
          <w:sz w:val="20"/>
        </w:rPr>
      </w:pPr>
    </w:p>
    <w:p w:rsidR="0056240C" w:rsidRPr="00FC2E0B" w:rsidRDefault="0056240C" w:rsidP="0056240C">
      <w:pPr>
        <w:rPr>
          <w:sz w:val="20"/>
        </w:rPr>
      </w:pPr>
    </w:p>
    <w:p w:rsidR="0056240C" w:rsidRPr="00FC2E0B" w:rsidRDefault="000B4642" w:rsidP="0056240C">
      <w:pPr>
        <w:rPr>
          <w:sz w:val="20"/>
        </w:rPr>
      </w:pPr>
      <w:r w:rsidRPr="00FC2E0B">
        <w:rPr>
          <w:noProof/>
          <w:sz w:val="20"/>
          <w:lang w:eastAsia="fr-FR"/>
        </w:rPr>
        <w:drawing>
          <wp:anchor distT="0" distB="0" distL="114300" distR="114300" simplePos="0" relativeHeight="251663360" behindDoc="0" locked="0" layoutInCell="1" allowOverlap="1" wp14:anchorId="702CDF88" wp14:editId="048850D5">
            <wp:simplePos x="0" y="0"/>
            <wp:positionH relativeFrom="column">
              <wp:posOffset>3841326</wp:posOffset>
            </wp:positionH>
            <wp:positionV relativeFrom="paragraph">
              <wp:posOffset>250402</wp:posOffset>
            </wp:positionV>
            <wp:extent cx="1503232" cy="1248508"/>
            <wp:effectExtent l="76200" t="95250" r="78105" b="104140"/>
            <wp:wrapNone/>
            <wp:docPr id="20" name="Image 20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232" cy="12485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noFill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40C" w:rsidRPr="00FC2E0B" w:rsidRDefault="0056240C" w:rsidP="0056240C">
      <w:pPr>
        <w:rPr>
          <w:sz w:val="20"/>
        </w:rPr>
      </w:pPr>
    </w:p>
    <w:p w:rsidR="0056240C" w:rsidRPr="00FC2E0B" w:rsidRDefault="000B4642" w:rsidP="0056240C">
      <w:pPr>
        <w:rPr>
          <w:sz w:val="20"/>
        </w:rPr>
      </w:pPr>
      <w:r w:rsidRPr="00FC2E0B">
        <w:rPr>
          <w:noProof/>
          <w:sz w:val="20"/>
          <w:lang w:eastAsia="fr-FR"/>
        </w:rPr>
        <w:drawing>
          <wp:anchor distT="0" distB="0" distL="114300" distR="114300" simplePos="0" relativeHeight="251660288" behindDoc="0" locked="0" layoutInCell="1" allowOverlap="1" wp14:anchorId="11762C2D" wp14:editId="7D89753D">
            <wp:simplePos x="0" y="0"/>
            <wp:positionH relativeFrom="column">
              <wp:posOffset>182033</wp:posOffset>
            </wp:positionH>
            <wp:positionV relativeFrom="paragraph">
              <wp:posOffset>64558</wp:posOffset>
            </wp:positionV>
            <wp:extent cx="1224915" cy="673735"/>
            <wp:effectExtent l="95250" t="76200" r="70485" b="69215"/>
            <wp:wrapNone/>
            <wp:docPr id="14" name="Image 14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6737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noFill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40C" w:rsidRPr="00FC2E0B" w:rsidRDefault="0056240C" w:rsidP="0056240C">
      <w:pPr>
        <w:rPr>
          <w:sz w:val="20"/>
        </w:rPr>
      </w:pPr>
    </w:p>
    <w:p w:rsidR="0056240C" w:rsidRPr="00FC2E0B" w:rsidRDefault="0056240C" w:rsidP="0056240C">
      <w:pPr>
        <w:rPr>
          <w:sz w:val="20"/>
        </w:rPr>
      </w:pPr>
    </w:p>
    <w:p w:rsidR="0056240C" w:rsidRPr="00FC2E0B" w:rsidRDefault="0056240C" w:rsidP="0056240C">
      <w:pPr>
        <w:rPr>
          <w:sz w:val="20"/>
        </w:rPr>
      </w:pPr>
    </w:p>
    <w:p w:rsidR="0056240C" w:rsidRPr="00FC2E0B" w:rsidRDefault="000B4642" w:rsidP="0056240C">
      <w:pPr>
        <w:rPr>
          <w:sz w:val="20"/>
        </w:rPr>
      </w:pPr>
      <w:r w:rsidRPr="00FC2E0B">
        <w:rPr>
          <w:noProof/>
          <w:sz w:val="20"/>
          <w:lang w:eastAsia="fr-FR"/>
        </w:rPr>
        <w:drawing>
          <wp:anchor distT="0" distB="0" distL="114300" distR="114300" simplePos="0" relativeHeight="251661312" behindDoc="0" locked="0" layoutInCell="1" allowOverlap="1" wp14:anchorId="2B563884" wp14:editId="25C2E2F1">
            <wp:simplePos x="0" y="0"/>
            <wp:positionH relativeFrom="column">
              <wp:posOffset>343535</wp:posOffset>
            </wp:positionH>
            <wp:positionV relativeFrom="paragraph">
              <wp:posOffset>126577</wp:posOffset>
            </wp:positionV>
            <wp:extent cx="1060450" cy="1060450"/>
            <wp:effectExtent l="76200" t="76200" r="101600" b="101600"/>
            <wp:wrapNone/>
            <wp:docPr id="19" name="Image 19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60450" cy="1060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noFill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2E0B">
        <w:rPr>
          <w:noProof/>
          <w:sz w:val="20"/>
          <w:lang w:eastAsia="fr-FR"/>
        </w:rPr>
        <w:drawing>
          <wp:anchor distT="0" distB="0" distL="114300" distR="114300" simplePos="0" relativeHeight="251664384" behindDoc="0" locked="0" layoutInCell="1" allowOverlap="1" wp14:anchorId="69D56ECD" wp14:editId="3C08A1F0">
            <wp:simplePos x="0" y="0"/>
            <wp:positionH relativeFrom="column">
              <wp:posOffset>3904187</wp:posOffset>
            </wp:positionH>
            <wp:positionV relativeFrom="paragraph">
              <wp:posOffset>124883</wp:posOffset>
            </wp:positionV>
            <wp:extent cx="1412387" cy="1147733"/>
            <wp:effectExtent l="76200" t="76200" r="73660" b="90805"/>
            <wp:wrapNone/>
            <wp:docPr id="16" name="Image 16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387" cy="11477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noFill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40C" w:rsidRPr="00FC2E0B" w:rsidRDefault="0056240C" w:rsidP="0056240C">
      <w:pPr>
        <w:rPr>
          <w:sz w:val="20"/>
        </w:rPr>
      </w:pPr>
    </w:p>
    <w:p w:rsidR="003636A9" w:rsidRPr="00FC2E0B" w:rsidRDefault="003636A9">
      <w:pPr>
        <w:rPr>
          <w:sz w:val="20"/>
        </w:rPr>
      </w:pPr>
    </w:p>
    <w:p w:rsidR="003636A9" w:rsidRPr="00FC2E0B" w:rsidRDefault="003636A9">
      <w:pPr>
        <w:rPr>
          <w:sz w:val="20"/>
        </w:rPr>
      </w:pPr>
    </w:p>
    <w:sectPr w:rsidR="003636A9" w:rsidRPr="00FC2E0B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425" w:rsidRDefault="00071425" w:rsidP="00AE578E">
      <w:pPr>
        <w:spacing w:after="0" w:line="240" w:lineRule="auto"/>
      </w:pPr>
      <w:r>
        <w:separator/>
      </w:r>
    </w:p>
  </w:endnote>
  <w:endnote w:type="continuationSeparator" w:id="0">
    <w:p w:rsidR="00071425" w:rsidRDefault="00071425" w:rsidP="00AE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78E" w:rsidRPr="00AE578E" w:rsidRDefault="00AE578E" w:rsidP="00AE578E">
    <w:pPr>
      <w:pStyle w:val="Pieddepage"/>
      <w:pBdr>
        <w:top w:val="single" w:sz="4" w:space="1" w:color="auto"/>
      </w:pBdr>
      <w:rPr>
        <w:i/>
        <w:sz w:val="18"/>
      </w:rPr>
    </w:pPr>
    <w:r w:rsidRPr="00AE578E">
      <w:rPr>
        <w:i/>
        <w:sz w:val="18"/>
      </w:rPr>
      <w:t xml:space="preserve">Ref :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FILENAME   \* MERGEFORMAT </w:instrText>
    </w:r>
    <w:r w:rsidRPr="00AE578E">
      <w:rPr>
        <w:i/>
        <w:sz w:val="18"/>
      </w:rPr>
      <w:fldChar w:fldCharType="separate"/>
    </w:r>
    <w:r w:rsidR="003636A9">
      <w:rPr>
        <w:i/>
        <w:noProof/>
        <w:sz w:val="18"/>
      </w:rPr>
      <w:t>Document1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mis à jour le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SAVEDATE  \@ "dd/MM/yyyy HH:mm"  \* MERGEFORMAT </w:instrText>
    </w:r>
    <w:r w:rsidRPr="00AE578E">
      <w:rPr>
        <w:i/>
        <w:sz w:val="18"/>
      </w:rPr>
      <w:fldChar w:fldCharType="separate"/>
    </w:r>
    <w:r w:rsidR="00FD1702">
      <w:rPr>
        <w:i/>
        <w:noProof/>
        <w:sz w:val="18"/>
      </w:rPr>
      <w:t>07/09/2017 11:55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par Vincent ROBERT</w:t>
    </w:r>
    <w:r w:rsidRPr="00AE578E">
      <w:rPr>
        <w:i/>
        <w:sz w:val="18"/>
      </w:rPr>
      <w:tab/>
      <w:t xml:space="preserve">Page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>PAGE   \* MERGEFORMAT</w:instrText>
    </w:r>
    <w:r w:rsidRPr="00AE578E">
      <w:rPr>
        <w:i/>
        <w:sz w:val="18"/>
      </w:rPr>
      <w:fldChar w:fldCharType="separate"/>
    </w:r>
    <w:r w:rsidR="00071425">
      <w:rPr>
        <w:i/>
        <w:noProof/>
        <w:sz w:val="18"/>
      </w:rPr>
      <w:t>1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>/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NUMPAGES   \* MERGEFORMAT </w:instrText>
    </w:r>
    <w:r w:rsidRPr="00AE578E">
      <w:rPr>
        <w:i/>
        <w:sz w:val="18"/>
      </w:rPr>
      <w:fldChar w:fldCharType="separate"/>
    </w:r>
    <w:r w:rsidR="00071425">
      <w:rPr>
        <w:i/>
        <w:noProof/>
        <w:sz w:val="18"/>
      </w:rPr>
      <w:t>1</w:t>
    </w:r>
    <w:r w:rsidRPr="00AE578E">
      <w:rPr>
        <w:i/>
        <w:sz w:val="18"/>
      </w:rPr>
      <w:fldChar w:fldCharType="end"/>
    </w:r>
  </w:p>
  <w:p w:rsidR="00AE578E" w:rsidRDefault="00AE57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425" w:rsidRDefault="00071425" w:rsidP="00AE578E">
      <w:pPr>
        <w:spacing w:after="0" w:line="240" w:lineRule="auto"/>
      </w:pPr>
      <w:r>
        <w:separator/>
      </w:r>
    </w:p>
  </w:footnote>
  <w:footnote w:type="continuationSeparator" w:id="0">
    <w:p w:rsidR="00071425" w:rsidRDefault="00071425" w:rsidP="00AE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78E" w:rsidRPr="00AE578E" w:rsidRDefault="00AE578E" w:rsidP="00AE578E">
    <w:pPr>
      <w:pStyle w:val="En-tte"/>
      <w:pBdr>
        <w:bottom w:val="single" w:sz="4" w:space="1" w:color="auto"/>
      </w:pBdr>
      <w:rPr>
        <w:i/>
        <w:sz w:val="18"/>
      </w:rPr>
    </w:pPr>
    <w:r w:rsidRPr="00AE578E">
      <w:rPr>
        <w:i/>
        <w:sz w:val="18"/>
      </w:rPr>
      <w:t>BTS SN-IR</w:t>
    </w:r>
    <w:r w:rsidRPr="00AE578E">
      <w:rPr>
        <w:i/>
        <w:sz w:val="18"/>
      </w:rPr>
      <w:ptab w:relativeTo="margin" w:alignment="center" w:leader="none"/>
    </w:r>
    <w:r w:rsidRPr="00AE578E">
      <w:rPr>
        <w:i/>
        <w:sz w:val="18"/>
      </w:rPr>
      <w:t>PROGRAMMATION</w:t>
    </w:r>
    <w:r w:rsidRPr="00AE578E">
      <w:rPr>
        <w:i/>
        <w:sz w:val="18"/>
      </w:rPr>
      <w:ptab w:relativeTo="margin" w:alignment="right" w:leader="none"/>
    </w:r>
    <w:r w:rsidRPr="00AE578E">
      <w:rPr>
        <w:i/>
        <w:sz w:val="18"/>
      </w:rPr>
      <w:t>Lycée Charles de Foucauld - Nancy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186CFE"/>
    <w:multiLevelType w:val="hybridMultilevel"/>
    <w:tmpl w:val="48EC0C16"/>
    <w:lvl w:ilvl="0" w:tplc="1FB81BD4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E760C"/>
    <w:multiLevelType w:val="hybridMultilevel"/>
    <w:tmpl w:val="E7E26388"/>
    <w:lvl w:ilvl="0" w:tplc="1FB81BD4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A9"/>
    <w:rsid w:val="00071425"/>
    <w:rsid w:val="000B4642"/>
    <w:rsid w:val="001350DD"/>
    <w:rsid w:val="0017530F"/>
    <w:rsid w:val="003636A9"/>
    <w:rsid w:val="0056240C"/>
    <w:rsid w:val="006304EB"/>
    <w:rsid w:val="006C05A8"/>
    <w:rsid w:val="007639A1"/>
    <w:rsid w:val="007960DC"/>
    <w:rsid w:val="0085785E"/>
    <w:rsid w:val="00901E3C"/>
    <w:rsid w:val="00927790"/>
    <w:rsid w:val="00AE578E"/>
    <w:rsid w:val="00CA05FD"/>
    <w:rsid w:val="00FC2E0B"/>
    <w:rsid w:val="00FD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5C0C6E-C742-4FF3-BF4C-DBC36CF9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2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578E"/>
  </w:style>
  <w:style w:type="paragraph" w:styleId="Pieddepage">
    <w:name w:val="footer"/>
    <w:basedOn w:val="Normal"/>
    <w:link w:val="Pieddepag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578E"/>
  </w:style>
  <w:style w:type="paragraph" w:customStyle="1" w:styleId="Figure">
    <w:name w:val="Figure"/>
    <w:basedOn w:val="Normal"/>
    <w:rsid w:val="003636A9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6240C"/>
    <w:rPr>
      <w:rFonts w:asciiTheme="majorHAnsi" w:eastAsiaTheme="majorEastAsia" w:hAnsiTheme="majorHAnsi" w:cstheme="majorBidi"/>
      <w:i/>
      <w:color w:val="2E74B5" w:themeColor="accent1" w:themeShade="BF"/>
      <w:sz w:val="26"/>
      <w:szCs w:val="26"/>
      <w:u w:val="single"/>
    </w:rPr>
  </w:style>
  <w:style w:type="table" w:styleId="Grilledutableau">
    <w:name w:val="Table Grid"/>
    <w:basedOn w:val="TableauNormal"/>
    <w:uiPriority w:val="39"/>
    <w:rsid w:val="0056240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562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Users\Vincent\Documents\Mod&#232;les%20Office%20personnalis&#233;s\modeleV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C479A-58DB-45F9-9641-4DC2FE3E9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modeleVR.dotx</Template>
  <TotalTime>90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ROBERT</dc:creator>
  <cp:keywords/>
  <dc:description/>
  <cp:lastModifiedBy>Vincent ROBERT</cp:lastModifiedBy>
  <cp:revision>13</cp:revision>
  <dcterms:created xsi:type="dcterms:W3CDTF">2017-09-07T09:11:00Z</dcterms:created>
  <dcterms:modified xsi:type="dcterms:W3CDTF">2017-09-08T09:01:00Z</dcterms:modified>
</cp:coreProperties>
</file>