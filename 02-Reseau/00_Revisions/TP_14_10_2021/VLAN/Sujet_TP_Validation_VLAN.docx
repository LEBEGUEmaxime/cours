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0DD" w:rsidRPr="005B4063" w:rsidRDefault="00B27888" w:rsidP="005B4063">
      <w:pPr>
        <w:jc w:val="center"/>
        <w:rPr>
          <w:b/>
        </w:rPr>
      </w:pPr>
      <w:r w:rsidRPr="005B4063">
        <w:rPr>
          <w:b/>
        </w:rPr>
        <w:t>TP de  validation de connaissance sur la mise en œuvre des VLANs</w:t>
      </w:r>
    </w:p>
    <w:p w:rsidR="00B27888" w:rsidRDefault="00B27888"/>
    <w:p w:rsidR="00B27888" w:rsidRDefault="00B27888">
      <w:r>
        <w:rPr>
          <w:noProof/>
          <w:lang w:eastAsia="fr-FR"/>
        </w:rPr>
        <w:drawing>
          <wp:inline distT="0" distB="0" distL="0" distR="0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31F75" w:rsidRDefault="00531F75">
            <w:r>
              <w:t>Périphérique</w:t>
            </w:r>
          </w:p>
          <w:p w:rsidR="00531F75" w:rsidRDefault="00531F75">
            <w:r>
              <w:t>(nom d’hôte)</w:t>
            </w:r>
          </w:p>
        </w:tc>
        <w:tc>
          <w:tcPr>
            <w:tcW w:w="1812" w:type="dxa"/>
          </w:tcPr>
          <w:p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31F75" w:rsidRDefault="00531F75">
            <w:r>
              <w:t>S1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192.168.65.11</w:t>
            </w:r>
          </w:p>
        </w:tc>
        <w:tc>
          <w:tcPr>
            <w:tcW w:w="1813" w:type="dxa"/>
          </w:tcPr>
          <w:p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31F75" w:rsidRDefault="00531F75" w:rsidP="00531F75">
            <w:r>
              <w:t>S2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31F75" w:rsidRDefault="00531F75" w:rsidP="00531F75">
            <w:r>
              <w:t>S3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:rsidR="004D72DA" w:rsidRDefault="004D72DA"/>
    <w:p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:rsidTr="004D72DA">
        <w:tc>
          <w:tcPr>
            <w:tcW w:w="1555" w:type="dxa"/>
          </w:tcPr>
          <w:p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:rsidR="004D72DA" w:rsidRDefault="004D72DA" w:rsidP="004D72DA">
            <w:r>
              <w:t>Professeurs</w:t>
            </w:r>
          </w:p>
        </w:tc>
      </w:tr>
      <w:tr w:rsidR="004D72DA" w:rsidTr="004D72DA">
        <w:tc>
          <w:tcPr>
            <w:tcW w:w="1555" w:type="dxa"/>
          </w:tcPr>
          <w:p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:rsidR="004D72DA" w:rsidRDefault="004D72DA">
            <w:r>
              <w:t>Etudiants</w:t>
            </w:r>
          </w:p>
        </w:tc>
      </w:tr>
      <w:tr w:rsidR="004D72DA" w:rsidTr="004D72DA">
        <w:tc>
          <w:tcPr>
            <w:tcW w:w="1555" w:type="dxa"/>
          </w:tcPr>
          <w:p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:rsidR="004D72DA" w:rsidRDefault="004D72DA">
            <w:r>
              <w:t>Invites</w:t>
            </w:r>
          </w:p>
        </w:tc>
      </w:tr>
      <w:tr w:rsidR="004D72DA" w:rsidTr="004D72DA">
        <w:tc>
          <w:tcPr>
            <w:tcW w:w="1555" w:type="dxa"/>
          </w:tcPr>
          <w:p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:rsidR="004D72DA" w:rsidRDefault="005E7FE9">
            <w:r>
              <w:t>Administration</w:t>
            </w:r>
          </w:p>
        </w:tc>
      </w:tr>
    </w:tbl>
    <w:p w:rsidR="004D72DA" w:rsidRDefault="004D72DA"/>
    <w:p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:rsidTr="004D72DA">
        <w:tc>
          <w:tcPr>
            <w:tcW w:w="3020" w:type="dxa"/>
          </w:tcPr>
          <w:p w:rsidR="004D72DA" w:rsidRDefault="004D72DA">
            <w:r>
              <w:t>Port</w:t>
            </w:r>
          </w:p>
        </w:tc>
        <w:tc>
          <w:tcPr>
            <w:tcW w:w="4346" w:type="dxa"/>
          </w:tcPr>
          <w:p w:rsidR="004D72DA" w:rsidRDefault="004D72DA">
            <w:r>
              <w:t>Affectation</w:t>
            </w:r>
          </w:p>
        </w:tc>
        <w:tc>
          <w:tcPr>
            <w:tcW w:w="1696" w:type="dxa"/>
          </w:tcPr>
          <w:p w:rsidR="004D72DA" w:rsidRDefault="004D72DA">
            <w:r>
              <w:t>Réseau</w:t>
            </w:r>
          </w:p>
        </w:tc>
      </w:tr>
      <w:tr w:rsidR="004D72DA" w:rsidTr="004D72DA">
        <w:tc>
          <w:tcPr>
            <w:tcW w:w="3020" w:type="dxa"/>
          </w:tcPr>
          <w:p w:rsidR="004D72DA" w:rsidRDefault="004D72DA">
            <w:r>
              <w:t>FA0/1 à Fa0/5</w:t>
            </w:r>
          </w:p>
        </w:tc>
        <w:tc>
          <w:tcPr>
            <w:tcW w:w="4346" w:type="dxa"/>
          </w:tcPr>
          <w:p w:rsidR="004D72DA" w:rsidRDefault="004D72DA" w:rsidP="005E7FE9">
            <w:r>
              <w:t xml:space="preserve">Agrégations 802.1q (TRUNK)   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:rsidTr="004D72DA">
        <w:tc>
          <w:tcPr>
            <w:tcW w:w="3020" w:type="dxa"/>
          </w:tcPr>
          <w:p w:rsidR="004D72DA" w:rsidRDefault="004D72DA">
            <w:r>
              <w:t>Fa0/6 à Fa0/10</w:t>
            </w:r>
          </w:p>
        </w:tc>
        <w:tc>
          <w:tcPr>
            <w:tcW w:w="4346" w:type="dxa"/>
          </w:tcPr>
          <w:p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:rsidTr="004D72DA">
        <w:tc>
          <w:tcPr>
            <w:tcW w:w="3020" w:type="dxa"/>
          </w:tcPr>
          <w:p w:rsidR="004D72DA" w:rsidRDefault="004D72DA">
            <w:r>
              <w:t>Fa0/11 à Fa0/17</w:t>
            </w:r>
          </w:p>
        </w:tc>
        <w:tc>
          <w:tcPr>
            <w:tcW w:w="4346" w:type="dxa"/>
          </w:tcPr>
          <w:p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:rsidTr="004D72DA">
        <w:tc>
          <w:tcPr>
            <w:tcW w:w="3020" w:type="dxa"/>
          </w:tcPr>
          <w:p w:rsidR="004D72DA" w:rsidRDefault="004D72DA">
            <w:r>
              <w:t>Fa0/18 à Fa0/24</w:t>
            </w:r>
          </w:p>
        </w:tc>
        <w:tc>
          <w:tcPr>
            <w:tcW w:w="4346" w:type="dxa"/>
          </w:tcPr>
          <w:p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:rsidR="00A75490" w:rsidRDefault="00A75490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(indiquez le prompt et la commande ci-dessous)</w:t>
      </w:r>
    </w:p>
    <w:p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 »</w:t>
      </w:r>
      <w:r w:rsidRPr="004C4BCB">
        <w:rPr>
          <w:rFonts w:ascii="CIDFont+F2" w:hAnsi="CIDFont+F2" w:cs="CIDFont+F2"/>
        </w:rPr>
        <w:t xml:space="preserve"> pour le mode d’exécution</w:t>
      </w:r>
      <w:r w:rsidR="00FC5D39" w:rsidRPr="00FC5D39">
        <w:rPr>
          <w:i/>
          <w:sz w:val="10"/>
        </w:rPr>
        <w:t>(indiquez le prompt et la commande ci-dessous)</w:t>
      </w:r>
    </w:p>
    <w:p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</w:t>
      </w:r>
      <w:r w:rsidR="00E63038">
        <w:rPr>
          <w:rFonts w:ascii="CIDFont+F2" w:hAnsi="CIDFont+F2" w:cs="CIDFont+F2"/>
        </w:rPr>
        <w:t>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(indiquez le prompt et la commande ci-dessous)</w:t>
      </w:r>
    </w:p>
    <w:p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</w:t>
      </w:r>
      <w:r w:rsidR="00E63038">
        <w:rPr>
          <w:rFonts w:ascii="CIDFont+F2" w:hAnsi="CIDFont+F2" w:cs="CIDFont+F2"/>
        </w:rPr>
        <w:t> »</w:t>
      </w:r>
      <w:r w:rsidRPr="004C4BCB">
        <w:rPr>
          <w:rFonts w:ascii="CIDFont+F2" w:hAnsi="CIDFont+F2" w:cs="CIDFont+F2"/>
        </w:rPr>
        <w:t xml:space="preserve"> </w:t>
      </w:r>
      <w:r>
        <w:t>pour les connexions vty.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(indiquez le prompt et la commande ci-dessous)</w:t>
      </w:r>
    </w:p>
    <w:p w:rsidR="00FC5D39" w:rsidRDefault="00FC5D39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" fillcolor="white [3201]" strokeweight=".5pt">
                <v:textbox>
                  <w:txbxContent>
                    <w:p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ne  peuvent pas dialoguer entre eux    </w:t>
      </w:r>
    </w:p>
    <w:p w:rsidR="004C4BCB" w:rsidRDefault="004C4BCB" w:rsidP="004C4BCB">
      <w:pPr>
        <w:rPr>
          <w:b/>
        </w:rPr>
      </w:pPr>
    </w:p>
    <w:p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234B1" wp14:editId="4CCC420B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234B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7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" fillcolor="white [3201]" strokeweight=".5pt">
                <v:textbox>
                  <w:txbxContent>
                    <w:p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bookmarkStart w:id="0" w:name="_GoBack"/>
      <w:bookmarkEnd w:id="0"/>
    </w:p>
    <w:p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0B903F" wp14:editId="19A982FA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B903F" id="Zone de texte 5" o:spid="_x0000_s1028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UjJ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o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Cr5SMm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93CD6" wp14:editId="0D2FC6B8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93CD6" id="Zone de texte 7" o:spid="_x0000_s1029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BhZ9Ye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>Etape 6 : Sauvegarder la configuration des commutateurs puis réinitialiser le système (Bouton Power Cycle Devices)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EE129" wp14:editId="109093A6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EE129" id="Zone de texte 8" o:spid="_x0000_s1030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SSD0VJ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t>Indiquez les commandes utilisées.</w:t>
      </w:r>
    </w:p>
    <w:p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947BDB" wp14:editId="60606629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47BDB" id="Zone de texte 10" o:spid="_x0000_s1031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CZ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g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TzqQm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7EE" w:rsidRDefault="001927EE" w:rsidP="00AE578E">
      <w:pPr>
        <w:spacing w:after="0" w:line="240" w:lineRule="auto"/>
      </w:pPr>
      <w:r>
        <w:separator/>
      </w:r>
    </w:p>
  </w:endnote>
  <w:endnote w:type="continuationSeparator" w:id="0">
    <w:p w:rsidR="001927EE" w:rsidRDefault="001927EE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r w:rsidRPr="00AE578E">
      <w:rPr>
        <w:i/>
        <w:sz w:val="18"/>
      </w:rPr>
      <w:t xml:space="preserve">Ref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06/10/2017 11:16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7EE" w:rsidRDefault="001927EE" w:rsidP="00AE578E">
      <w:pPr>
        <w:spacing w:after="0" w:line="240" w:lineRule="auto"/>
      </w:pPr>
      <w:r>
        <w:separator/>
      </w:r>
    </w:p>
  </w:footnote>
  <w:footnote w:type="continuationSeparator" w:id="0">
    <w:p w:rsidR="001927EE" w:rsidRDefault="001927EE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88"/>
    <w:rsid w:val="00005B72"/>
    <w:rsid w:val="001350DD"/>
    <w:rsid w:val="001927EE"/>
    <w:rsid w:val="00260F4C"/>
    <w:rsid w:val="002D7B3C"/>
    <w:rsid w:val="002E18C4"/>
    <w:rsid w:val="00391A9C"/>
    <w:rsid w:val="004C4BCB"/>
    <w:rsid w:val="004D72DA"/>
    <w:rsid w:val="004F4668"/>
    <w:rsid w:val="00531F75"/>
    <w:rsid w:val="00590159"/>
    <w:rsid w:val="005B4063"/>
    <w:rsid w:val="005E7FE9"/>
    <w:rsid w:val="006A01CA"/>
    <w:rsid w:val="00755BA5"/>
    <w:rsid w:val="007C6865"/>
    <w:rsid w:val="008B5721"/>
    <w:rsid w:val="008D0732"/>
    <w:rsid w:val="008D33C6"/>
    <w:rsid w:val="00901E3C"/>
    <w:rsid w:val="009E5A11"/>
    <w:rsid w:val="00A103A6"/>
    <w:rsid w:val="00A75490"/>
    <w:rsid w:val="00AE578E"/>
    <w:rsid w:val="00B27888"/>
    <w:rsid w:val="00B754BC"/>
    <w:rsid w:val="00CA6A02"/>
    <w:rsid w:val="00D80559"/>
    <w:rsid w:val="00E63038"/>
    <w:rsid w:val="00F17D60"/>
    <w:rsid w:val="00FC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Users\Vincent\Documents\Mod&#232;les%20Office%20personnalis&#233;s\modeleV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modeleVR.dotx</Template>
  <TotalTime>117</TotalTime>
  <Pages>3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23</cp:revision>
  <cp:lastPrinted>2017-10-06T09:16:00Z</cp:lastPrinted>
  <dcterms:created xsi:type="dcterms:W3CDTF">2017-10-03T17:36:00Z</dcterms:created>
  <dcterms:modified xsi:type="dcterms:W3CDTF">2017-10-06T10:04:00Z</dcterms:modified>
</cp:coreProperties>
</file>