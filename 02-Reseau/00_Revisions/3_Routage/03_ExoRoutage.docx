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88521" w14:textId="77777777" w:rsidR="001350DD" w:rsidRPr="00190F94" w:rsidRDefault="00190F94" w:rsidP="00190F94">
      <w:pPr>
        <w:jc w:val="center"/>
        <w:rPr>
          <w:b/>
          <w:smallCaps/>
          <w:sz w:val="44"/>
        </w:rPr>
      </w:pPr>
      <w:r w:rsidRPr="00190F94">
        <w:rPr>
          <w:b/>
          <w:smallCaps/>
          <w:sz w:val="44"/>
        </w:rPr>
        <w:t>Exercice sur le routage</w:t>
      </w:r>
    </w:p>
    <w:p w14:paraId="2458115E" w14:textId="77777777" w:rsidR="00190F94" w:rsidRDefault="00117AF9" w:rsidP="00117AF9">
      <w:pPr>
        <w:ind w:left="-567"/>
        <w:jc w:val="center"/>
      </w:pPr>
      <w:r>
        <w:rPr>
          <w:noProof/>
          <w:lang w:eastAsia="fr-FR"/>
        </w:rPr>
        <w:drawing>
          <wp:inline distT="0" distB="0" distL="0" distR="0" wp14:anchorId="2053D65D" wp14:editId="4B5366BB">
            <wp:extent cx="6454140" cy="2133600"/>
            <wp:effectExtent l="0" t="0" r="381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4434D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F679" w14:textId="77777777" w:rsidR="008E52EE" w:rsidRDefault="008E52EE" w:rsidP="008E52EE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Le schéma précédent met en évidence trois réseaux de la classe C reliés par deux routeurs. </w:t>
      </w:r>
    </w:p>
    <w:p w14:paraId="2A626A0F" w14:textId="5446A3BD" w:rsidR="008E52EE" w:rsidRDefault="008E52EE" w:rsidP="008E52E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L'ordinateur A dont l'adresse IP est 192.168.1.3 est sur le réseau 1</w:t>
      </w:r>
      <w:r w:rsidR="007A6B32">
        <w:rPr>
          <w:sz w:val="23"/>
          <w:szCs w:val="23"/>
        </w:rPr>
        <w:t>9</w:t>
      </w:r>
      <w:r>
        <w:rPr>
          <w:sz w:val="23"/>
          <w:szCs w:val="23"/>
        </w:rPr>
        <w:t xml:space="preserve">2.168.1.0 </w:t>
      </w:r>
    </w:p>
    <w:p w14:paraId="1C8B7CB8" w14:textId="06F0BA14" w:rsidR="008E52EE" w:rsidRDefault="008E52EE" w:rsidP="008E52E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L'ordinateur B dont l'adresse IP est 192.168.2.3 est sur le réseau 1</w:t>
      </w:r>
      <w:r w:rsidR="007A6B32">
        <w:rPr>
          <w:sz w:val="23"/>
          <w:szCs w:val="23"/>
        </w:rPr>
        <w:t>9</w:t>
      </w:r>
      <w:r>
        <w:rPr>
          <w:sz w:val="23"/>
          <w:szCs w:val="23"/>
        </w:rPr>
        <w:t xml:space="preserve">2.168.2.0 </w:t>
      </w:r>
    </w:p>
    <w:p w14:paraId="2E3C6C52" w14:textId="3591AAB9" w:rsidR="008E52EE" w:rsidRDefault="008E52EE" w:rsidP="008E52E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L'ordinateur C dont l'adresse IP est 192.168.3.</w:t>
      </w:r>
      <w:r w:rsidR="00384136">
        <w:rPr>
          <w:sz w:val="23"/>
          <w:szCs w:val="23"/>
        </w:rPr>
        <w:t>3</w:t>
      </w:r>
      <w:r>
        <w:rPr>
          <w:sz w:val="23"/>
          <w:szCs w:val="23"/>
        </w:rPr>
        <w:t xml:space="preserve"> est sur le réseau 1</w:t>
      </w:r>
      <w:r w:rsidR="007A6B32">
        <w:rPr>
          <w:sz w:val="23"/>
          <w:szCs w:val="23"/>
        </w:rPr>
        <w:t>9</w:t>
      </w:r>
      <w:r>
        <w:rPr>
          <w:sz w:val="23"/>
          <w:szCs w:val="23"/>
        </w:rPr>
        <w:t xml:space="preserve">2.168.3.0 </w:t>
      </w:r>
    </w:p>
    <w:p w14:paraId="5F145895" w14:textId="77777777" w:rsidR="008E52EE" w:rsidRDefault="008E52EE" w:rsidP="00B31869">
      <w:pPr>
        <w:pStyle w:val="Default"/>
        <w:rPr>
          <w:sz w:val="23"/>
          <w:szCs w:val="23"/>
        </w:rPr>
      </w:pPr>
    </w:p>
    <w:p w14:paraId="2A974152" w14:textId="77777777" w:rsidR="008E52EE" w:rsidRDefault="008E52EE" w:rsidP="008E52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Le routeur 1, possède deux interfac</w:t>
      </w:r>
      <w:r w:rsidR="00B4295A">
        <w:rPr>
          <w:sz w:val="23"/>
          <w:szCs w:val="23"/>
        </w:rPr>
        <w:t>es : 192.168.1.1 et 192.168. 2.2</w:t>
      </w:r>
      <w:r>
        <w:rPr>
          <w:sz w:val="23"/>
          <w:szCs w:val="23"/>
        </w:rPr>
        <w:t xml:space="preserve"> </w:t>
      </w:r>
    </w:p>
    <w:p w14:paraId="07B19D91" w14:textId="77777777" w:rsidR="008E52EE" w:rsidRDefault="008E52EE" w:rsidP="008E52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 routeur 2, possède deux interfaces : 192.168.2.1 et 192.168.3.2 </w:t>
      </w:r>
    </w:p>
    <w:p w14:paraId="43F66EAF" w14:textId="77777777" w:rsidR="008E52EE" w:rsidRDefault="008E52EE" w:rsidP="008E52EE">
      <w:pPr>
        <w:pStyle w:val="Default"/>
        <w:rPr>
          <w:sz w:val="23"/>
          <w:szCs w:val="23"/>
        </w:rPr>
      </w:pPr>
    </w:p>
    <w:p w14:paraId="60011374" w14:textId="77777777" w:rsidR="00B31869" w:rsidRPr="008E52EE" w:rsidRDefault="00B31869" w:rsidP="00B31869">
      <w:pPr>
        <w:pStyle w:val="Paragraphedeliste"/>
        <w:numPr>
          <w:ilvl w:val="0"/>
          <w:numId w:val="2"/>
        </w:numPr>
        <w:spacing w:after="0"/>
      </w:pPr>
      <w:r w:rsidRPr="008E52EE">
        <w:rPr>
          <w:sz w:val="23"/>
          <w:szCs w:val="23"/>
        </w:rPr>
        <w:t xml:space="preserve">Sur quels réseaux, les routeurs R1 et R2 peuvent-ils acheminer </w:t>
      </w:r>
      <w:r w:rsidRPr="00B31869">
        <w:rPr>
          <w:b/>
          <w:sz w:val="23"/>
          <w:szCs w:val="23"/>
        </w:rPr>
        <w:t>directement</w:t>
      </w:r>
      <w:r w:rsidRPr="008E52EE">
        <w:rPr>
          <w:sz w:val="23"/>
          <w:szCs w:val="23"/>
        </w:rPr>
        <w:t xml:space="preserve"> </w:t>
      </w:r>
      <w:proofErr w:type="gramStart"/>
      <w:r w:rsidRPr="008E52EE">
        <w:rPr>
          <w:sz w:val="23"/>
          <w:szCs w:val="23"/>
        </w:rPr>
        <w:t>l'information?</w:t>
      </w:r>
      <w:proofErr w:type="gramEnd"/>
    </w:p>
    <w:p w14:paraId="245427DA" w14:textId="77777777" w:rsidR="00B31869" w:rsidRDefault="00D9210C" w:rsidP="00B318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8EF92" wp14:editId="5B2B937F">
                <wp:simplePos x="0" y="0"/>
                <wp:positionH relativeFrom="column">
                  <wp:posOffset>-1259840</wp:posOffset>
                </wp:positionH>
                <wp:positionV relativeFrom="paragraph">
                  <wp:posOffset>97790</wp:posOffset>
                </wp:positionV>
                <wp:extent cx="1240286" cy="341228"/>
                <wp:effectExtent l="0" t="0" r="0" b="190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286" cy="341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4EC715" w14:textId="77777777" w:rsidR="00D9210C" w:rsidRPr="00D9210C" w:rsidRDefault="00D9210C" w:rsidP="00D9210C">
                            <w:pPr>
                              <w:pStyle w:val="Paragraphedeliste"/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210C"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8EF92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99.2pt;margin-top:7.7pt;width:97.65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" filled="f" stroked="f">
                <v:textbox>
                  <w:txbxContent>
                    <w:p w14:paraId="164EC715" w14:textId="77777777" w:rsidR="00D9210C" w:rsidRPr="00D9210C" w:rsidRDefault="00D9210C" w:rsidP="00D9210C">
                      <w:pPr>
                        <w:pStyle w:val="Paragraphedeliste"/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210C"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 points</w:t>
                      </w:r>
                    </w:p>
                  </w:txbxContent>
                </v:textbox>
              </v:shape>
            </w:pict>
          </mc:Fallback>
        </mc:AlternateContent>
      </w:r>
      <w:r w:rsidR="00694EF1">
        <w:t xml:space="preserve">R1 peut acheminer directement l’information vers </w:t>
      </w:r>
      <w:r w:rsidR="00C76C20">
        <w:t xml:space="preserve">le(s) réseau(x) </w:t>
      </w:r>
      <w:r w:rsidR="00694EF1">
        <w:t>……………………………………………………</w:t>
      </w:r>
    </w:p>
    <w:p w14:paraId="4B89A073" w14:textId="77777777" w:rsidR="00694EF1" w:rsidRDefault="00694EF1" w:rsidP="00B318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R2 peut acheminer directement l’information vers </w:t>
      </w:r>
      <w:r w:rsidR="00C76C20">
        <w:t xml:space="preserve">le(s) réseau(x) </w:t>
      </w:r>
      <w:r>
        <w:t>……………………………………</w:t>
      </w:r>
      <w:r w:rsidR="00C76C20">
        <w:t>……</w:t>
      </w:r>
      <w:r>
        <w:t>…………</w:t>
      </w:r>
    </w:p>
    <w:p w14:paraId="79DD35D7" w14:textId="77777777" w:rsidR="00B31869" w:rsidRDefault="00B31869" w:rsidP="008E52EE">
      <w:pPr>
        <w:pStyle w:val="Default"/>
        <w:rPr>
          <w:sz w:val="23"/>
          <w:szCs w:val="23"/>
        </w:rPr>
      </w:pPr>
    </w:p>
    <w:p w14:paraId="36675FAF" w14:textId="77777777" w:rsidR="008E52EE" w:rsidRDefault="008E52EE" w:rsidP="008E52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Dans la table de routage de R1,</w:t>
      </w:r>
      <w:r w:rsidR="00B31869">
        <w:rPr>
          <w:sz w:val="23"/>
          <w:szCs w:val="23"/>
        </w:rPr>
        <w:t xml:space="preserve"> o</w:t>
      </w:r>
      <w:r>
        <w:rPr>
          <w:sz w:val="23"/>
          <w:szCs w:val="23"/>
        </w:rPr>
        <w:t xml:space="preserve">n trouve les informations </w:t>
      </w:r>
      <w:proofErr w:type="gramStart"/>
      <w:r>
        <w:rPr>
          <w:sz w:val="23"/>
          <w:szCs w:val="23"/>
        </w:rPr>
        <w:t>suivantes:</w:t>
      </w:r>
      <w:proofErr w:type="gramEnd"/>
      <w:r>
        <w:rPr>
          <w:sz w:val="23"/>
          <w:szCs w:val="23"/>
        </w:rPr>
        <w:t xml:space="preserve"> </w:t>
      </w:r>
    </w:p>
    <w:p w14:paraId="36CE89AD" w14:textId="77777777" w:rsidR="008E52EE" w:rsidRDefault="008E52EE" w:rsidP="008E52EE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 wp14:anchorId="31C658B6" wp14:editId="21461556">
            <wp:extent cx="4938188" cy="83827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44D3C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882B" w14:textId="77777777" w:rsidR="00B31869" w:rsidRDefault="00B31869" w:rsidP="008E52EE">
      <w:pPr>
        <w:pStyle w:val="Default"/>
        <w:rPr>
          <w:sz w:val="23"/>
          <w:szCs w:val="23"/>
        </w:rPr>
      </w:pPr>
    </w:p>
    <w:p w14:paraId="736896AF" w14:textId="77777777" w:rsidR="008E52EE" w:rsidRDefault="00B31869" w:rsidP="00B31869">
      <w:pPr>
        <w:pStyle w:val="Paragraphedeliste"/>
        <w:numPr>
          <w:ilvl w:val="0"/>
          <w:numId w:val="2"/>
        </w:numPr>
        <w:spacing w:after="0"/>
      </w:pPr>
      <w:r>
        <w:t>Interprétez les informations contenues dans cette table</w:t>
      </w:r>
    </w:p>
    <w:p w14:paraId="0E69B934" w14:textId="77777777" w:rsidR="00B31869" w:rsidRDefault="00D9210C" w:rsidP="00B318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D4834" wp14:editId="4AB7C310">
                <wp:simplePos x="0" y="0"/>
                <wp:positionH relativeFrom="column">
                  <wp:posOffset>-1257300</wp:posOffset>
                </wp:positionH>
                <wp:positionV relativeFrom="paragraph">
                  <wp:posOffset>391160</wp:posOffset>
                </wp:positionV>
                <wp:extent cx="1240286" cy="341228"/>
                <wp:effectExtent l="0" t="0" r="0" b="190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286" cy="341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9CE82B" w14:textId="77777777" w:rsidR="00D9210C" w:rsidRPr="00D9210C" w:rsidRDefault="00D9210C" w:rsidP="00D9210C">
                            <w:pPr>
                              <w:pStyle w:val="Paragraphedeliste"/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D9210C"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D4834" id="Zone de texte 4" o:spid="_x0000_s1027" type="#_x0000_t202" style="position:absolute;margin-left:-99pt;margin-top:30.8pt;width:97.65pt;height:2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" filled="f" stroked="f">
                <v:textbox>
                  <w:txbxContent>
                    <w:p w14:paraId="709CE82B" w14:textId="77777777" w:rsidR="00D9210C" w:rsidRPr="00D9210C" w:rsidRDefault="00D9210C" w:rsidP="00D9210C">
                      <w:pPr>
                        <w:pStyle w:val="Paragraphedeliste"/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D9210C"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points</w:t>
                      </w:r>
                    </w:p>
                  </w:txbxContent>
                </v:textbox>
              </v:shape>
            </w:pict>
          </mc:Fallback>
        </mc:AlternateContent>
      </w:r>
    </w:p>
    <w:p w14:paraId="08F2BCA9" w14:textId="77777777" w:rsidR="00B31869" w:rsidRDefault="00B31869" w:rsidP="00B318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3C5EC8" w14:textId="77777777" w:rsidR="00106C64" w:rsidRDefault="00106C64" w:rsidP="00B318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0D1220" w14:textId="77777777" w:rsidR="00106C64" w:rsidRDefault="00106C64" w:rsidP="00B318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7D0593" w14:textId="77777777" w:rsidR="00106C64" w:rsidRDefault="00106C64" w:rsidP="00B318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4BE232" w14:textId="77777777" w:rsidR="00106C64" w:rsidRDefault="00106C64" w:rsidP="00B318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317381" w14:textId="77777777" w:rsidR="00B829FC" w:rsidRDefault="00B829FC" w:rsidP="00B318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28DF72" w14:textId="77777777" w:rsidR="00B829FC" w:rsidRDefault="00B829FC" w:rsidP="00B318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11127A" w14:textId="77777777" w:rsidR="00B31869" w:rsidRDefault="00106C64" w:rsidP="00B31869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3244B" wp14:editId="0753FECE">
                <wp:simplePos x="0" y="0"/>
                <wp:positionH relativeFrom="column">
                  <wp:posOffset>-1240155</wp:posOffset>
                </wp:positionH>
                <wp:positionV relativeFrom="paragraph">
                  <wp:posOffset>-66675</wp:posOffset>
                </wp:positionV>
                <wp:extent cx="1240286" cy="341228"/>
                <wp:effectExtent l="0" t="0" r="0" b="190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286" cy="341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3296CE" w14:textId="77777777" w:rsidR="00D9210C" w:rsidRPr="00D9210C" w:rsidRDefault="00D9210C" w:rsidP="00D9210C">
                            <w:pPr>
                              <w:pStyle w:val="Paragraphedeliste"/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D9210C"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244B" id="Zone de texte 5" o:spid="_x0000_s1028" type="#_x0000_t202" style="position:absolute;left:0;text-align:left;margin-left:-97.65pt;margin-top:-5.25pt;width:97.65pt;height:2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" filled="f" stroked="f">
                <v:textbox>
                  <w:txbxContent>
                    <w:p w14:paraId="2A3296CE" w14:textId="77777777" w:rsidR="00D9210C" w:rsidRPr="00D9210C" w:rsidRDefault="00D9210C" w:rsidP="00D9210C">
                      <w:pPr>
                        <w:pStyle w:val="Paragraphedeliste"/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D9210C"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points</w:t>
                      </w:r>
                    </w:p>
                  </w:txbxContent>
                </v:textbox>
              </v:shape>
            </w:pict>
          </mc:Fallback>
        </mc:AlternateContent>
      </w:r>
      <w:r w:rsidR="00B31869">
        <w:t>Proposez une table de routage pou</w:t>
      </w:r>
      <w:r>
        <w:t xml:space="preserve">r le routeur R2 </w:t>
      </w:r>
    </w:p>
    <w:tbl>
      <w:tblPr>
        <w:tblStyle w:val="Grilledutableau"/>
        <w:tblW w:w="9351" w:type="dxa"/>
        <w:tblLayout w:type="fixed"/>
        <w:tblLook w:val="04A0" w:firstRow="1" w:lastRow="0" w:firstColumn="1" w:lastColumn="0" w:noHBand="0" w:noVBand="1"/>
      </w:tblPr>
      <w:tblGrid>
        <w:gridCol w:w="2160"/>
        <w:gridCol w:w="2161"/>
        <w:gridCol w:w="2160"/>
        <w:gridCol w:w="2161"/>
        <w:gridCol w:w="709"/>
      </w:tblGrid>
      <w:tr w:rsidR="00106C64" w14:paraId="45D9B42A" w14:textId="77777777" w:rsidTr="00106C64">
        <w:tc>
          <w:tcPr>
            <w:tcW w:w="2160" w:type="dxa"/>
            <w:shd w:val="clear" w:color="auto" w:fill="BFBFBF" w:themeFill="background1" w:themeFillShade="BF"/>
          </w:tcPr>
          <w:p w14:paraId="63FE81C0" w14:textId="77777777" w:rsidR="00106C64" w:rsidRDefault="00106C64" w:rsidP="00106C64">
            <w:pPr>
              <w:jc w:val="center"/>
            </w:pPr>
            <w:r>
              <w:t>Réseau destination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35C47BC5" w14:textId="77777777" w:rsidR="00106C64" w:rsidRDefault="00106C64" w:rsidP="00106C64">
            <w:pPr>
              <w:jc w:val="center"/>
            </w:pPr>
            <w:r>
              <w:t>Masque de sous-réseau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14:paraId="4DCCF6F4" w14:textId="77777777" w:rsidR="00106C64" w:rsidRDefault="00106C64" w:rsidP="00106C64">
            <w:pPr>
              <w:jc w:val="center"/>
            </w:pPr>
            <w:r>
              <w:t>Passerelle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4B2AC5EF" w14:textId="77777777" w:rsidR="00106C64" w:rsidRDefault="00106C64" w:rsidP="00106C64">
            <w:pPr>
              <w:jc w:val="center"/>
            </w:pPr>
            <w:r>
              <w:t>Interface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2F82CC1" w14:textId="77777777" w:rsidR="00106C64" w:rsidRDefault="00106C64" w:rsidP="00106C64">
            <w:r>
              <w:t>Métrique</w:t>
            </w:r>
          </w:p>
        </w:tc>
      </w:tr>
      <w:tr w:rsidR="00106C64" w14:paraId="28871CA8" w14:textId="77777777" w:rsidTr="00106C64">
        <w:tc>
          <w:tcPr>
            <w:tcW w:w="2160" w:type="dxa"/>
          </w:tcPr>
          <w:p w14:paraId="4BE1971C" w14:textId="77777777" w:rsidR="00106C64" w:rsidRDefault="00106C64" w:rsidP="00106C64">
            <w:pPr>
              <w:jc w:val="center"/>
            </w:pPr>
          </w:p>
        </w:tc>
        <w:tc>
          <w:tcPr>
            <w:tcW w:w="2161" w:type="dxa"/>
          </w:tcPr>
          <w:p w14:paraId="286EDD92" w14:textId="77777777" w:rsidR="00106C64" w:rsidRDefault="00106C64" w:rsidP="00106C64">
            <w:pPr>
              <w:jc w:val="center"/>
            </w:pPr>
          </w:p>
        </w:tc>
        <w:tc>
          <w:tcPr>
            <w:tcW w:w="2160" w:type="dxa"/>
          </w:tcPr>
          <w:p w14:paraId="4037000F" w14:textId="77777777" w:rsidR="00106C64" w:rsidRDefault="00106C64" w:rsidP="00106C64">
            <w:pPr>
              <w:jc w:val="center"/>
            </w:pPr>
          </w:p>
        </w:tc>
        <w:tc>
          <w:tcPr>
            <w:tcW w:w="2161" w:type="dxa"/>
          </w:tcPr>
          <w:p w14:paraId="190A0702" w14:textId="77777777" w:rsidR="00106C64" w:rsidRDefault="00106C64" w:rsidP="00106C64">
            <w:pPr>
              <w:jc w:val="center"/>
            </w:pPr>
          </w:p>
        </w:tc>
        <w:tc>
          <w:tcPr>
            <w:tcW w:w="709" w:type="dxa"/>
          </w:tcPr>
          <w:p w14:paraId="30BB9D1D" w14:textId="77777777" w:rsidR="00106C64" w:rsidRDefault="00106C64" w:rsidP="00106C64"/>
        </w:tc>
      </w:tr>
      <w:tr w:rsidR="00106C64" w14:paraId="3AECF52A" w14:textId="77777777" w:rsidTr="00106C64">
        <w:tc>
          <w:tcPr>
            <w:tcW w:w="2160" w:type="dxa"/>
          </w:tcPr>
          <w:p w14:paraId="62631892" w14:textId="77777777" w:rsidR="00106C64" w:rsidRDefault="00106C64" w:rsidP="00106C64">
            <w:pPr>
              <w:jc w:val="center"/>
            </w:pPr>
          </w:p>
        </w:tc>
        <w:tc>
          <w:tcPr>
            <w:tcW w:w="2161" w:type="dxa"/>
          </w:tcPr>
          <w:p w14:paraId="0EB27415" w14:textId="77777777" w:rsidR="00106C64" w:rsidRDefault="00106C64" w:rsidP="00106C64">
            <w:pPr>
              <w:jc w:val="center"/>
            </w:pPr>
          </w:p>
        </w:tc>
        <w:tc>
          <w:tcPr>
            <w:tcW w:w="2160" w:type="dxa"/>
          </w:tcPr>
          <w:p w14:paraId="6F1BF157" w14:textId="77777777" w:rsidR="00106C64" w:rsidRDefault="00106C64" w:rsidP="00106C64">
            <w:pPr>
              <w:jc w:val="center"/>
            </w:pPr>
          </w:p>
        </w:tc>
        <w:tc>
          <w:tcPr>
            <w:tcW w:w="2161" w:type="dxa"/>
          </w:tcPr>
          <w:p w14:paraId="1E067AC9" w14:textId="77777777" w:rsidR="00106C64" w:rsidRDefault="00106C64" w:rsidP="00106C64">
            <w:pPr>
              <w:jc w:val="center"/>
            </w:pPr>
          </w:p>
        </w:tc>
        <w:tc>
          <w:tcPr>
            <w:tcW w:w="709" w:type="dxa"/>
          </w:tcPr>
          <w:p w14:paraId="79A14550" w14:textId="77777777" w:rsidR="00106C64" w:rsidRDefault="00106C64" w:rsidP="00106C64"/>
        </w:tc>
      </w:tr>
      <w:tr w:rsidR="00106C64" w14:paraId="11BD3925" w14:textId="77777777" w:rsidTr="00106C64">
        <w:tc>
          <w:tcPr>
            <w:tcW w:w="2160" w:type="dxa"/>
          </w:tcPr>
          <w:p w14:paraId="2F8623B3" w14:textId="77777777" w:rsidR="00106C64" w:rsidRDefault="00106C64" w:rsidP="00106C64">
            <w:pPr>
              <w:jc w:val="center"/>
            </w:pPr>
          </w:p>
        </w:tc>
        <w:tc>
          <w:tcPr>
            <w:tcW w:w="2161" w:type="dxa"/>
          </w:tcPr>
          <w:p w14:paraId="481462E4" w14:textId="77777777" w:rsidR="00106C64" w:rsidRDefault="00106C64" w:rsidP="00106C64">
            <w:pPr>
              <w:jc w:val="center"/>
            </w:pPr>
          </w:p>
        </w:tc>
        <w:tc>
          <w:tcPr>
            <w:tcW w:w="2160" w:type="dxa"/>
          </w:tcPr>
          <w:p w14:paraId="5122AF00" w14:textId="77777777" w:rsidR="00106C64" w:rsidRDefault="00106C64" w:rsidP="00106C64">
            <w:pPr>
              <w:jc w:val="center"/>
            </w:pPr>
          </w:p>
        </w:tc>
        <w:tc>
          <w:tcPr>
            <w:tcW w:w="2161" w:type="dxa"/>
          </w:tcPr>
          <w:p w14:paraId="3AA07B9A" w14:textId="77777777" w:rsidR="00106C64" w:rsidRDefault="00106C64" w:rsidP="00106C64">
            <w:pPr>
              <w:jc w:val="center"/>
            </w:pPr>
          </w:p>
        </w:tc>
        <w:tc>
          <w:tcPr>
            <w:tcW w:w="709" w:type="dxa"/>
          </w:tcPr>
          <w:p w14:paraId="39B28C4D" w14:textId="77777777" w:rsidR="00106C64" w:rsidRDefault="00106C64" w:rsidP="00106C64"/>
        </w:tc>
      </w:tr>
      <w:tr w:rsidR="00106C64" w14:paraId="480075D0" w14:textId="77777777" w:rsidTr="00106C64">
        <w:tc>
          <w:tcPr>
            <w:tcW w:w="2160" w:type="dxa"/>
          </w:tcPr>
          <w:p w14:paraId="23460BBF" w14:textId="77777777" w:rsidR="00106C64" w:rsidRDefault="00106C64" w:rsidP="00106C64">
            <w:pPr>
              <w:jc w:val="center"/>
            </w:pPr>
          </w:p>
        </w:tc>
        <w:tc>
          <w:tcPr>
            <w:tcW w:w="2161" w:type="dxa"/>
          </w:tcPr>
          <w:p w14:paraId="513D66EB" w14:textId="77777777" w:rsidR="00106C64" w:rsidRDefault="00106C64" w:rsidP="00106C64">
            <w:pPr>
              <w:jc w:val="center"/>
            </w:pPr>
          </w:p>
        </w:tc>
        <w:tc>
          <w:tcPr>
            <w:tcW w:w="2160" w:type="dxa"/>
          </w:tcPr>
          <w:p w14:paraId="3BA2189E" w14:textId="77777777" w:rsidR="00106C64" w:rsidRDefault="00106C64" w:rsidP="00106C64">
            <w:pPr>
              <w:jc w:val="center"/>
            </w:pPr>
          </w:p>
        </w:tc>
        <w:tc>
          <w:tcPr>
            <w:tcW w:w="2161" w:type="dxa"/>
          </w:tcPr>
          <w:p w14:paraId="549737AB" w14:textId="77777777" w:rsidR="00106C64" w:rsidRDefault="00106C64" w:rsidP="00106C64">
            <w:pPr>
              <w:jc w:val="center"/>
            </w:pPr>
          </w:p>
        </w:tc>
        <w:tc>
          <w:tcPr>
            <w:tcW w:w="709" w:type="dxa"/>
          </w:tcPr>
          <w:p w14:paraId="483F85E5" w14:textId="77777777" w:rsidR="00106C64" w:rsidRDefault="00106C64" w:rsidP="00106C64"/>
        </w:tc>
      </w:tr>
      <w:tr w:rsidR="00106C64" w14:paraId="01135836" w14:textId="77777777" w:rsidTr="00106C64">
        <w:tc>
          <w:tcPr>
            <w:tcW w:w="2160" w:type="dxa"/>
          </w:tcPr>
          <w:p w14:paraId="54B47B50" w14:textId="77777777" w:rsidR="00106C64" w:rsidRDefault="00106C64" w:rsidP="00106C64">
            <w:pPr>
              <w:jc w:val="center"/>
            </w:pPr>
          </w:p>
        </w:tc>
        <w:tc>
          <w:tcPr>
            <w:tcW w:w="2161" w:type="dxa"/>
          </w:tcPr>
          <w:p w14:paraId="2AEB823B" w14:textId="77777777" w:rsidR="00106C64" w:rsidRDefault="00106C64" w:rsidP="00106C64">
            <w:pPr>
              <w:jc w:val="center"/>
            </w:pPr>
          </w:p>
        </w:tc>
        <w:tc>
          <w:tcPr>
            <w:tcW w:w="2160" w:type="dxa"/>
          </w:tcPr>
          <w:p w14:paraId="27EFE6EE" w14:textId="77777777" w:rsidR="00106C64" w:rsidRDefault="00106C64" w:rsidP="00106C64">
            <w:pPr>
              <w:jc w:val="center"/>
            </w:pPr>
          </w:p>
        </w:tc>
        <w:tc>
          <w:tcPr>
            <w:tcW w:w="2161" w:type="dxa"/>
          </w:tcPr>
          <w:p w14:paraId="397AF59A" w14:textId="77777777" w:rsidR="00106C64" w:rsidRDefault="00106C64" w:rsidP="00106C64">
            <w:pPr>
              <w:jc w:val="center"/>
            </w:pPr>
          </w:p>
        </w:tc>
        <w:tc>
          <w:tcPr>
            <w:tcW w:w="709" w:type="dxa"/>
          </w:tcPr>
          <w:p w14:paraId="3D2CF72D" w14:textId="77777777" w:rsidR="00106C64" w:rsidRDefault="00106C64" w:rsidP="00106C64"/>
        </w:tc>
      </w:tr>
    </w:tbl>
    <w:p w14:paraId="5E2BC171" w14:textId="77777777" w:rsidR="00106C64" w:rsidRDefault="00C34E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2E919" wp14:editId="399529C4">
                <wp:simplePos x="0" y="0"/>
                <wp:positionH relativeFrom="column">
                  <wp:posOffset>-1257300</wp:posOffset>
                </wp:positionH>
                <wp:positionV relativeFrom="paragraph">
                  <wp:posOffset>404495</wp:posOffset>
                </wp:positionV>
                <wp:extent cx="1240286" cy="341228"/>
                <wp:effectExtent l="0" t="0" r="0" b="190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286" cy="341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3C7127" w14:textId="77777777" w:rsidR="00D9210C" w:rsidRPr="00D9210C" w:rsidRDefault="00FA5C16" w:rsidP="00D9210C">
                            <w:pPr>
                              <w:pStyle w:val="Paragraphedeliste"/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D9210C" w:rsidRPr="00D9210C"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2E919" id="Zone de texte 6" o:spid="_x0000_s1029" type="#_x0000_t202" style="position:absolute;margin-left:-99pt;margin-top:31.85pt;width:97.65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" filled="f" stroked="f">
                <v:textbox>
                  <w:txbxContent>
                    <w:p w14:paraId="573C7127" w14:textId="77777777" w:rsidR="00D9210C" w:rsidRPr="00D9210C" w:rsidRDefault="00FA5C16" w:rsidP="00D9210C">
                      <w:pPr>
                        <w:pStyle w:val="Paragraphedeliste"/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D9210C" w:rsidRPr="00D9210C"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points</w:t>
                      </w:r>
                    </w:p>
                  </w:txbxContent>
                </v:textbox>
              </v:shape>
            </w:pict>
          </mc:Fallback>
        </mc:AlternateContent>
      </w:r>
    </w:p>
    <w:p w14:paraId="4FA9043C" w14:textId="77777777" w:rsidR="00B31869" w:rsidRDefault="00D9210C" w:rsidP="00B31869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01B32" wp14:editId="29D02296">
                <wp:simplePos x="0" y="0"/>
                <wp:positionH relativeFrom="column">
                  <wp:posOffset>-1257300</wp:posOffset>
                </wp:positionH>
                <wp:positionV relativeFrom="paragraph">
                  <wp:posOffset>276225</wp:posOffset>
                </wp:positionV>
                <wp:extent cx="1240286" cy="341228"/>
                <wp:effectExtent l="0" t="0" r="0" b="190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286" cy="341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3BD253" w14:textId="77777777" w:rsidR="00D9210C" w:rsidRPr="00D9210C" w:rsidRDefault="00FA5C16" w:rsidP="00D9210C">
                            <w:pPr>
                              <w:pStyle w:val="Paragraphedeliste"/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D9210C" w:rsidRPr="00D9210C"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1B32" id="Zone de texte 7" o:spid="_x0000_s1030" type="#_x0000_t202" style="position:absolute;left:0;text-align:left;margin-left:-99pt;margin-top:21.75pt;width:97.65pt;height:2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" filled="f" stroked="f">
                <v:textbox>
                  <w:txbxContent>
                    <w:p w14:paraId="283BD253" w14:textId="77777777" w:rsidR="00D9210C" w:rsidRPr="00D9210C" w:rsidRDefault="00FA5C16" w:rsidP="00D9210C">
                      <w:pPr>
                        <w:pStyle w:val="Paragraphedeliste"/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D9210C" w:rsidRPr="00D9210C"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points</w:t>
                      </w:r>
                    </w:p>
                  </w:txbxContent>
                </v:textbox>
              </v:shape>
            </w:pict>
          </mc:Fallback>
        </mc:AlternateContent>
      </w:r>
      <w:r w:rsidR="00B31869">
        <w:t>Modé</w:t>
      </w:r>
      <w:r w:rsidR="009814E6">
        <w:t>liser cet</w:t>
      </w:r>
      <w:r w:rsidR="00B31869">
        <w:t xml:space="preserve"> exercice avec </w:t>
      </w:r>
      <w:proofErr w:type="spellStart"/>
      <w:r w:rsidR="00B31869">
        <w:t>Packet</w:t>
      </w:r>
      <w:proofErr w:type="spellEnd"/>
      <w:r w:rsidR="00B31869">
        <w:t xml:space="preserve"> Tracer puis faire</w:t>
      </w:r>
    </w:p>
    <w:p w14:paraId="22146497" w14:textId="77777777" w:rsidR="00B31869" w:rsidRDefault="00D9210C" w:rsidP="00B31869">
      <w:pPr>
        <w:pStyle w:val="Paragraphedeliste"/>
        <w:numPr>
          <w:ilvl w:val="1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CB8AAB" wp14:editId="0B93821D">
                <wp:simplePos x="0" y="0"/>
                <wp:positionH relativeFrom="column">
                  <wp:posOffset>-1257300</wp:posOffset>
                </wp:positionH>
                <wp:positionV relativeFrom="paragraph">
                  <wp:posOffset>280670</wp:posOffset>
                </wp:positionV>
                <wp:extent cx="1240286" cy="341228"/>
                <wp:effectExtent l="0" t="0" r="0" b="190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286" cy="341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939073" w14:textId="77777777" w:rsidR="00D9210C" w:rsidRPr="00D9210C" w:rsidRDefault="00FA5C16" w:rsidP="00D9210C">
                            <w:pPr>
                              <w:pStyle w:val="Paragraphedeliste"/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D9210C" w:rsidRPr="00D9210C"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8AAB" id="Zone de texte 8" o:spid="_x0000_s1031" type="#_x0000_t202" style="position:absolute;left:0;text-align:left;margin-left:-99pt;margin-top:22.1pt;width:97.65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" filled="f" stroked="f">
                <v:textbox>
                  <w:txbxContent>
                    <w:p w14:paraId="22939073" w14:textId="77777777" w:rsidR="00D9210C" w:rsidRPr="00D9210C" w:rsidRDefault="00FA5C16" w:rsidP="00D9210C">
                      <w:pPr>
                        <w:pStyle w:val="Paragraphedeliste"/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D9210C" w:rsidRPr="00D9210C"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points</w:t>
                      </w:r>
                    </w:p>
                  </w:txbxContent>
                </v:textbox>
              </v:shape>
            </w:pict>
          </mc:Fallback>
        </mc:AlternateContent>
      </w:r>
      <w:r w:rsidR="00B31869">
        <w:t xml:space="preserve">Un routage statique </w:t>
      </w:r>
    </w:p>
    <w:p w14:paraId="0363B2D3" w14:textId="77777777" w:rsidR="00B31869" w:rsidRDefault="00B31869" w:rsidP="00B31869">
      <w:pPr>
        <w:pStyle w:val="Paragraphedeliste"/>
        <w:numPr>
          <w:ilvl w:val="1"/>
          <w:numId w:val="2"/>
        </w:numPr>
      </w:pPr>
      <w:proofErr w:type="gramStart"/>
      <w:r>
        <w:t>un</w:t>
      </w:r>
      <w:proofErr w:type="gramEnd"/>
      <w:r>
        <w:t xml:space="preserve"> routage dynamique de type RIP v2</w:t>
      </w:r>
    </w:p>
    <w:p w14:paraId="22D00472" w14:textId="77777777" w:rsidR="00B31869" w:rsidRDefault="00B31869" w:rsidP="00B31869">
      <w:pPr>
        <w:pStyle w:val="Paragraphedeliste"/>
        <w:numPr>
          <w:ilvl w:val="1"/>
          <w:numId w:val="2"/>
        </w:numPr>
      </w:pPr>
      <w:proofErr w:type="gramStart"/>
      <w:r>
        <w:t>un</w:t>
      </w:r>
      <w:proofErr w:type="gramEnd"/>
      <w:r>
        <w:t xml:space="preserve"> routage dynamique OSPF</w:t>
      </w:r>
    </w:p>
    <w:p w14:paraId="2147614F" w14:textId="77777777" w:rsidR="00FA5C16" w:rsidRDefault="005533DC" w:rsidP="00FA5C16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F34AA8" wp14:editId="7483EABE">
                <wp:simplePos x="0" y="0"/>
                <wp:positionH relativeFrom="column">
                  <wp:posOffset>-1250315</wp:posOffset>
                </wp:positionH>
                <wp:positionV relativeFrom="paragraph">
                  <wp:posOffset>140970</wp:posOffset>
                </wp:positionV>
                <wp:extent cx="1363980" cy="341228"/>
                <wp:effectExtent l="0" t="0" r="0" b="190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41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DE63CC" w14:textId="77777777" w:rsidR="005533DC" w:rsidRPr="00D9210C" w:rsidRDefault="005533DC" w:rsidP="005533DC">
                            <w:pPr>
                              <w:pStyle w:val="Paragraphedeliste"/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4AA8" id="Zone de texte 1" o:spid="_x0000_s1032" type="#_x0000_t202" style="position:absolute;margin-left:-98.45pt;margin-top:11.1pt;width:107.4pt;height:2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" filled="f" stroked="f">
                <v:textbox>
                  <w:txbxContent>
                    <w:p w14:paraId="6EDE63CC" w14:textId="77777777" w:rsidR="005533DC" w:rsidRPr="00D9210C" w:rsidRDefault="005533DC" w:rsidP="005533DC">
                      <w:pPr>
                        <w:pStyle w:val="Paragraphedeliste"/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point</w:t>
                      </w:r>
                    </w:p>
                  </w:txbxContent>
                </v:textbox>
              </v:shape>
            </w:pict>
          </mc:Fallback>
        </mc:AlternateContent>
      </w:r>
      <w:r w:rsidR="00FA5C16">
        <w:t xml:space="preserve">Quelle est la commande à lancer sous </w:t>
      </w:r>
      <w:proofErr w:type="spellStart"/>
      <w:r w:rsidR="00FA5C16">
        <w:t>windows</w:t>
      </w:r>
      <w:proofErr w:type="spellEnd"/>
      <w:r w:rsidR="00FA5C16">
        <w:t xml:space="preserve"> pour afficher la table de routage ?</w:t>
      </w:r>
    </w:p>
    <w:p w14:paraId="4A6CC9A6" w14:textId="77777777" w:rsidR="00FA5C16" w:rsidRDefault="005533DC" w:rsidP="00FA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D16174" wp14:editId="12945E4F">
                <wp:simplePos x="0" y="0"/>
                <wp:positionH relativeFrom="column">
                  <wp:posOffset>-1242060</wp:posOffset>
                </wp:positionH>
                <wp:positionV relativeFrom="paragraph">
                  <wp:posOffset>445135</wp:posOffset>
                </wp:positionV>
                <wp:extent cx="1363980" cy="341228"/>
                <wp:effectExtent l="0" t="0" r="0" b="19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41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0C56A8" w14:textId="77777777" w:rsidR="005533DC" w:rsidRPr="00D9210C" w:rsidRDefault="005533DC" w:rsidP="005533DC">
                            <w:pPr>
                              <w:pStyle w:val="Paragraphedeliste"/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6174" id="Zone de texte 11" o:spid="_x0000_s1033" type="#_x0000_t202" style="position:absolute;margin-left:-97.8pt;margin-top:35.05pt;width:107.4pt;height:2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" filled="f" stroked="f">
                <v:textbox>
                  <w:txbxContent>
                    <w:p w14:paraId="0A0C56A8" w14:textId="77777777" w:rsidR="005533DC" w:rsidRPr="00D9210C" w:rsidRDefault="005533DC" w:rsidP="005533DC">
                      <w:pPr>
                        <w:pStyle w:val="Paragraphedeliste"/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point</w:t>
                      </w:r>
                    </w:p>
                  </w:txbxContent>
                </v:textbox>
              </v:shape>
            </w:pict>
          </mc:Fallback>
        </mc:AlternateContent>
      </w:r>
    </w:p>
    <w:p w14:paraId="4A80B6C0" w14:textId="77777777" w:rsidR="00FA5C16" w:rsidRDefault="00FA5C16" w:rsidP="00FA5C16">
      <w:pPr>
        <w:spacing w:after="0"/>
      </w:pPr>
      <w:r>
        <w:t>Quelle est la commande à lancer sur le routeur CISCO pour afficher la table de routage ?</w:t>
      </w:r>
    </w:p>
    <w:p w14:paraId="46EFCE99" w14:textId="77777777" w:rsidR="00FA5C16" w:rsidRDefault="005533DC" w:rsidP="00FA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F2B4E5" wp14:editId="5A1297DF">
                <wp:simplePos x="0" y="0"/>
                <wp:positionH relativeFrom="column">
                  <wp:posOffset>-1257300</wp:posOffset>
                </wp:positionH>
                <wp:positionV relativeFrom="paragraph">
                  <wp:posOffset>425450</wp:posOffset>
                </wp:positionV>
                <wp:extent cx="1363980" cy="341228"/>
                <wp:effectExtent l="0" t="0" r="0" b="190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41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60EF98" w14:textId="77777777" w:rsidR="005533DC" w:rsidRPr="00D9210C" w:rsidRDefault="005533DC" w:rsidP="005533DC">
                            <w:pPr>
                              <w:pStyle w:val="Paragraphedeliste"/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B4E5" id="Zone de texte 12" o:spid="_x0000_s1034" type="#_x0000_t202" style="position:absolute;margin-left:-99pt;margin-top:33.5pt;width:107.4pt;height:2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" filled="f" stroked="f">
                <v:textbox>
                  <w:txbxContent>
                    <w:p w14:paraId="4360EF98" w14:textId="77777777" w:rsidR="005533DC" w:rsidRPr="00D9210C" w:rsidRDefault="005533DC" w:rsidP="005533DC">
                      <w:pPr>
                        <w:pStyle w:val="Paragraphedeliste"/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point</w:t>
                      </w:r>
                    </w:p>
                  </w:txbxContent>
                </v:textbox>
              </v:shape>
            </w:pict>
          </mc:Fallback>
        </mc:AlternateContent>
      </w:r>
    </w:p>
    <w:p w14:paraId="78D59E2B" w14:textId="77777777" w:rsidR="00FA5C16" w:rsidRDefault="00FA5C16" w:rsidP="00FA5C16">
      <w:pPr>
        <w:spacing w:after="0"/>
      </w:pPr>
      <w:r>
        <w:t>A quoi correspond la ligne avec le réseau 0.0.0.0 dans la table de routage ?</w:t>
      </w:r>
    </w:p>
    <w:p w14:paraId="3621C89D" w14:textId="77777777" w:rsidR="00FA5C16" w:rsidRDefault="00FA5C16" w:rsidP="00FA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1A0594" w14:textId="77777777" w:rsidR="00C34EFA" w:rsidRDefault="00C34EFA" w:rsidP="00C34EFA">
      <w:r>
        <w:t xml:space="preserve">Lorsque vous </w:t>
      </w:r>
      <w:r w:rsidR="005D7E35">
        <w:t>allez modéliser</w:t>
      </w:r>
      <w:r>
        <w:t xml:space="preserve"> cet exercice avec </w:t>
      </w:r>
      <w:proofErr w:type="spellStart"/>
      <w:r>
        <w:t>Packet</w:t>
      </w:r>
      <w:proofErr w:type="spellEnd"/>
      <w:r>
        <w:t xml:space="preserve"> Tracer, vous a</w:t>
      </w:r>
      <w:r w:rsidR="005D7E35">
        <w:t>lle</w:t>
      </w:r>
      <w:r>
        <w:t xml:space="preserve">z peut-être (sûrement !) </w:t>
      </w:r>
      <w:r w:rsidR="005D7E35">
        <w:t xml:space="preserve">être </w:t>
      </w:r>
      <w:r>
        <w:t>confronté à des problèmes que j’</w:t>
      </w:r>
      <w:r w:rsidR="005D7E35">
        <w:t>espère vous allez résoudre</w:t>
      </w:r>
      <w:r>
        <w:t>. Remplissez le tableau ci-dessous qui devrait vous permettre de ne plus commettre à l’avenir les mêmes erreurs</w:t>
      </w:r>
      <w:r w:rsidR="005D7E35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4EFA" w14:paraId="3082A957" w14:textId="77777777" w:rsidTr="005D7E35">
        <w:tc>
          <w:tcPr>
            <w:tcW w:w="3020" w:type="dxa"/>
            <w:shd w:val="clear" w:color="auto" w:fill="BFBFBF" w:themeFill="background1" w:themeFillShade="BF"/>
          </w:tcPr>
          <w:p w14:paraId="0654D0BE" w14:textId="77777777" w:rsidR="00C34EFA" w:rsidRDefault="00C34EFA" w:rsidP="005D7E35">
            <w:pPr>
              <w:jc w:val="center"/>
            </w:pPr>
            <w:r>
              <w:t>Problème rencontré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7ED8B18E" w14:textId="77777777" w:rsidR="00C34EFA" w:rsidRDefault="00C34EFA" w:rsidP="005D7E35">
            <w:pPr>
              <w:jc w:val="center"/>
            </w:pPr>
            <w:r>
              <w:t>Cause de ce problème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5A209F0D" w14:textId="77777777" w:rsidR="00C34EFA" w:rsidRDefault="00C34EFA" w:rsidP="005D7E35">
            <w:pPr>
              <w:jc w:val="center"/>
            </w:pPr>
            <w:r>
              <w:t>Comment l’avez-vous résolu ?</w:t>
            </w:r>
          </w:p>
        </w:tc>
      </w:tr>
      <w:tr w:rsidR="00C34EFA" w14:paraId="36EA4271" w14:textId="77777777" w:rsidTr="00C34EFA">
        <w:tc>
          <w:tcPr>
            <w:tcW w:w="3020" w:type="dxa"/>
          </w:tcPr>
          <w:p w14:paraId="1FA72C80" w14:textId="77777777" w:rsidR="00C34EFA" w:rsidRDefault="00C34EFA" w:rsidP="00C34EFA"/>
          <w:p w14:paraId="6B62DF52" w14:textId="77777777" w:rsidR="00C34EFA" w:rsidRDefault="00C34EFA" w:rsidP="00C34EFA"/>
          <w:p w14:paraId="4B1E4F2A" w14:textId="77777777" w:rsidR="00C34EFA" w:rsidRDefault="00C34EFA" w:rsidP="00C34EFA"/>
        </w:tc>
        <w:tc>
          <w:tcPr>
            <w:tcW w:w="3021" w:type="dxa"/>
          </w:tcPr>
          <w:p w14:paraId="64CFDA31" w14:textId="77777777" w:rsidR="00C34EFA" w:rsidRDefault="00C34EFA" w:rsidP="00C34EFA"/>
        </w:tc>
        <w:tc>
          <w:tcPr>
            <w:tcW w:w="3021" w:type="dxa"/>
          </w:tcPr>
          <w:p w14:paraId="14F28523" w14:textId="77777777" w:rsidR="00C34EFA" w:rsidRDefault="00C34EFA" w:rsidP="00C34EFA"/>
        </w:tc>
      </w:tr>
      <w:tr w:rsidR="00C34EFA" w14:paraId="04F3C65C" w14:textId="77777777" w:rsidTr="00C34EFA">
        <w:tc>
          <w:tcPr>
            <w:tcW w:w="3020" w:type="dxa"/>
          </w:tcPr>
          <w:p w14:paraId="5403C1C4" w14:textId="77777777" w:rsidR="00C34EFA" w:rsidRDefault="00C34EFA" w:rsidP="00C34EFA"/>
          <w:p w14:paraId="2F2D5871" w14:textId="77777777" w:rsidR="00C34EFA" w:rsidRDefault="00C34EFA" w:rsidP="00C34EFA"/>
          <w:p w14:paraId="79A6B187" w14:textId="77777777" w:rsidR="00C34EFA" w:rsidRDefault="00C34EFA" w:rsidP="00C34EFA"/>
        </w:tc>
        <w:tc>
          <w:tcPr>
            <w:tcW w:w="3021" w:type="dxa"/>
          </w:tcPr>
          <w:p w14:paraId="0AF57704" w14:textId="77777777" w:rsidR="00C34EFA" w:rsidRDefault="00C34EFA" w:rsidP="00C34EFA"/>
        </w:tc>
        <w:tc>
          <w:tcPr>
            <w:tcW w:w="3021" w:type="dxa"/>
          </w:tcPr>
          <w:p w14:paraId="05E38862" w14:textId="77777777" w:rsidR="00C34EFA" w:rsidRDefault="00C34EFA" w:rsidP="00C34EFA"/>
        </w:tc>
      </w:tr>
      <w:tr w:rsidR="00C34EFA" w14:paraId="52313D5C" w14:textId="77777777" w:rsidTr="00C34EFA">
        <w:tc>
          <w:tcPr>
            <w:tcW w:w="3020" w:type="dxa"/>
          </w:tcPr>
          <w:p w14:paraId="170D7816" w14:textId="77777777" w:rsidR="00C34EFA" w:rsidRDefault="00C34EFA" w:rsidP="00C34EFA"/>
          <w:p w14:paraId="7AC4B476" w14:textId="77777777" w:rsidR="00C34EFA" w:rsidRDefault="00C34EFA" w:rsidP="00C34EFA"/>
          <w:p w14:paraId="674C1637" w14:textId="77777777" w:rsidR="00C34EFA" w:rsidRDefault="00C34EFA" w:rsidP="00C34EFA"/>
        </w:tc>
        <w:tc>
          <w:tcPr>
            <w:tcW w:w="3021" w:type="dxa"/>
          </w:tcPr>
          <w:p w14:paraId="6CFD25DA" w14:textId="77777777" w:rsidR="00C34EFA" w:rsidRDefault="00C34EFA" w:rsidP="00C34EFA"/>
        </w:tc>
        <w:tc>
          <w:tcPr>
            <w:tcW w:w="3021" w:type="dxa"/>
          </w:tcPr>
          <w:p w14:paraId="46A20F49" w14:textId="77777777" w:rsidR="00C34EFA" w:rsidRDefault="00C34EFA" w:rsidP="00C34EFA"/>
        </w:tc>
      </w:tr>
    </w:tbl>
    <w:p w14:paraId="460BC418" w14:textId="77777777" w:rsidR="00C34EFA" w:rsidRDefault="00C34EFA" w:rsidP="00C34E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592852" wp14:editId="756C9140">
                <wp:simplePos x="0" y="0"/>
                <wp:positionH relativeFrom="column">
                  <wp:posOffset>-1257300</wp:posOffset>
                </wp:positionH>
                <wp:positionV relativeFrom="paragraph">
                  <wp:posOffset>305435</wp:posOffset>
                </wp:positionV>
                <wp:extent cx="1240286" cy="341228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286" cy="341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83EB80" w14:textId="77777777" w:rsidR="00D9210C" w:rsidRPr="00D9210C" w:rsidRDefault="00117AF9" w:rsidP="00D9210C">
                            <w:pPr>
                              <w:pStyle w:val="Paragraphedeliste"/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D9210C" w:rsidRPr="00D9210C"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2852" id="Zone de texte 9" o:spid="_x0000_s1035" type="#_x0000_t202" style="position:absolute;margin-left:-99pt;margin-top:24.05pt;width:97.65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" filled="f" stroked="f">
                <v:textbox>
                  <w:txbxContent>
                    <w:p w14:paraId="0783EB80" w14:textId="77777777" w:rsidR="00D9210C" w:rsidRPr="00D9210C" w:rsidRDefault="00117AF9" w:rsidP="00D9210C">
                      <w:pPr>
                        <w:pStyle w:val="Paragraphedeliste"/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D9210C" w:rsidRPr="00D9210C"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points</w:t>
                      </w:r>
                    </w:p>
                  </w:txbxContent>
                </v:textbox>
              </v:shape>
            </w:pict>
          </mc:Fallback>
        </mc:AlternateContent>
      </w:r>
    </w:p>
    <w:p w14:paraId="4C6EA61C" w14:textId="77777777" w:rsidR="00C34EFA" w:rsidRDefault="00C34EFA" w:rsidP="00C34EFA">
      <w:pPr>
        <w:pStyle w:val="Paragraphedeliste"/>
        <w:numPr>
          <w:ilvl w:val="0"/>
          <w:numId w:val="2"/>
        </w:numPr>
        <w:spacing w:after="0"/>
      </w:pPr>
      <w:r>
        <w:t>Comparez 3 protocoles de routage dynamique. EVITEZ LES BETES COPIER-COLLER. Inspirez-vous de plusieurs sources (dont vous donnerez les références)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21582C" w14:paraId="33E999F4" w14:textId="77777777" w:rsidTr="0021582C">
        <w:tc>
          <w:tcPr>
            <w:tcW w:w="2265" w:type="dxa"/>
            <w:shd w:val="clear" w:color="auto" w:fill="BFBFBF" w:themeFill="background1" w:themeFillShade="BF"/>
          </w:tcPr>
          <w:p w14:paraId="4BE74E66" w14:textId="77777777" w:rsidR="0021582C" w:rsidRDefault="0021582C" w:rsidP="00C34EFA">
            <w:pPr>
              <w:jc w:val="center"/>
            </w:pPr>
            <w:r>
              <w:t>Protocole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14:paraId="03B76AD0" w14:textId="77777777" w:rsidR="0021582C" w:rsidRDefault="0021582C" w:rsidP="00C34EFA">
            <w:pPr>
              <w:jc w:val="center"/>
            </w:pPr>
            <w:r>
              <w:t>Avantages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14:paraId="2E89532E" w14:textId="77777777" w:rsidR="0021582C" w:rsidRDefault="0021582C" w:rsidP="00C34EFA">
            <w:pPr>
              <w:jc w:val="center"/>
            </w:pPr>
            <w:r>
              <w:t>Inconvénients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14:paraId="6548C63A" w14:textId="77777777" w:rsidR="0021582C" w:rsidRPr="0021582C" w:rsidRDefault="0021582C" w:rsidP="0021582C">
            <w:pPr>
              <w:jc w:val="center"/>
              <w:rPr>
                <w:sz w:val="18"/>
              </w:rPr>
            </w:pPr>
            <w:r w:rsidRPr="0021582C">
              <w:rPr>
                <w:sz w:val="18"/>
              </w:rPr>
              <w:t>Sources de vos recherches</w:t>
            </w:r>
          </w:p>
        </w:tc>
      </w:tr>
      <w:tr w:rsidR="0021582C" w14:paraId="73A9421D" w14:textId="77777777" w:rsidTr="0021582C">
        <w:tc>
          <w:tcPr>
            <w:tcW w:w="2265" w:type="dxa"/>
          </w:tcPr>
          <w:p w14:paraId="23C3FB49" w14:textId="77777777" w:rsidR="0021582C" w:rsidRDefault="0021582C" w:rsidP="00C34EFA"/>
          <w:p w14:paraId="308BEA99" w14:textId="77777777" w:rsidR="0021582C" w:rsidRDefault="0021582C" w:rsidP="00C34EFA"/>
        </w:tc>
        <w:tc>
          <w:tcPr>
            <w:tcW w:w="2266" w:type="dxa"/>
          </w:tcPr>
          <w:p w14:paraId="02B3C993" w14:textId="77777777" w:rsidR="0021582C" w:rsidRDefault="0021582C" w:rsidP="00C34EFA"/>
        </w:tc>
        <w:tc>
          <w:tcPr>
            <w:tcW w:w="2265" w:type="dxa"/>
          </w:tcPr>
          <w:p w14:paraId="4648C5A6" w14:textId="77777777" w:rsidR="0021582C" w:rsidRDefault="0021582C" w:rsidP="00C34EFA"/>
        </w:tc>
        <w:tc>
          <w:tcPr>
            <w:tcW w:w="2266" w:type="dxa"/>
          </w:tcPr>
          <w:p w14:paraId="70D34274" w14:textId="77777777" w:rsidR="0021582C" w:rsidRDefault="0021582C" w:rsidP="00C34EFA"/>
        </w:tc>
      </w:tr>
      <w:tr w:rsidR="0021582C" w14:paraId="34C4F10E" w14:textId="77777777" w:rsidTr="0021582C">
        <w:tc>
          <w:tcPr>
            <w:tcW w:w="2265" w:type="dxa"/>
          </w:tcPr>
          <w:p w14:paraId="3F5A5AFB" w14:textId="77777777" w:rsidR="0021582C" w:rsidRDefault="0021582C" w:rsidP="00C34EFA"/>
          <w:p w14:paraId="0861202F" w14:textId="77777777" w:rsidR="0021582C" w:rsidRDefault="0021582C" w:rsidP="00C34EFA"/>
        </w:tc>
        <w:tc>
          <w:tcPr>
            <w:tcW w:w="2266" w:type="dxa"/>
          </w:tcPr>
          <w:p w14:paraId="111C6C1D" w14:textId="77777777" w:rsidR="0021582C" w:rsidRDefault="0021582C" w:rsidP="00C34EFA"/>
        </w:tc>
        <w:tc>
          <w:tcPr>
            <w:tcW w:w="2265" w:type="dxa"/>
          </w:tcPr>
          <w:p w14:paraId="0A6C617D" w14:textId="77777777" w:rsidR="0021582C" w:rsidRDefault="0021582C" w:rsidP="00C34EFA"/>
        </w:tc>
        <w:tc>
          <w:tcPr>
            <w:tcW w:w="2266" w:type="dxa"/>
          </w:tcPr>
          <w:p w14:paraId="7AE4C0CA" w14:textId="77777777" w:rsidR="0021582C" w:rsidRDefault="0021582C" w:rsidP="00C34EFA"/>
        </w:tc>
      </w:tr>
      <w:tr w:rsidR="0021582C" w14:paraId="212A08EA" w14:textId="77777777" w:rsidTr="0021582C">
        <w:tc>
          <w:tcPr>
            <w:tcW w:w="2265" w:type="dxa"/>
          </w:tcPr>
          <w:p w14:paraId="026080AE" w14:textId="77777777" w:rsidR="0021582C" w:rsidRDefault="0021582C" w:rsidP="00C34EFA"/>
          <w:p w14:paraId="4B35377A" w14:textId="77777777" w:rsidR="0021582C" w:rsidRDefault="0021582C" w:rsidP="00C34EFA"/>
        </w:tc>
        <w:tc>
          <w:tcPr>
            <w:tcW w:w="2266" w:type="dxa"/>
          </w:tcPr>
          <w:p w14:paraId="539E19DD" w14:textId="77777777" w:rsidR="0021582C" w:rsidRDefault="0021582C" w:rsidP="00C34EFA"/>
        </w:tc>
        <w:tc>
          <w:tcPr>
            <w:tcW w:w="2265" w:type="dxa"/>
          </w:tcPr>
          <w:p w14:paraId="73531C42" w14:textId="77777777" w:rsidR="0021582C" w:rsidRDefault="0021582C" w:rsidP="00C34EFA"/>
        </w:tc>
        <w:tc>
          <w:tcPr>
            <w:tcW w:w="2266" w:type="dxa"/>
          </w:tcPr>
          <w:p w14:paraId="566FFC2C" w14:textId="77777777" w:rsidR="0021582C" w:rsidRDefault="0021582C" w:rsidP="00C34EFA"/>
        </w:tc>
      </w:tr>
    </w:tbl>
    <w:p w14:paraId="64A4C62F" w14:textId="77777777" w:rsidR="00C34EFA" w:rsidRPr="00F8068A" w:rsidRDefault="00F8068A" w:rsidP="00F8068A">
      <w:pPr>
        <w:spacing w:after="0"/>
        <w:jc w:val="center"/>
        <w:rPr>
          <w:b/>
          <w:i/>
        </w:rPr>
      </w:pPr>
      <w:r w:rsidRPr="00F8068A">
        <w:rPr>
          <w:b/>
          <w:i/>
        </w:rPr>
        <w:t>Ecrivez sur une feuille annexe si vous n’avez pas assez de place</w:t>
      </w:r>
    </w:p>
    <w:sectPr w:rsidR="00C34EFA" w:rsidRPr="00F8068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BB665" w14:textId="77777777" w:rsidR="00BD1FEA" w:rsidRDefault="00BD1FEA" w:rsidP="00AE578E">
      <w:pPr>
        <w:spacing w:after="0" w:line="240" w:lineRule="auto"/>
      </w:pPr>
      <w:r>
        <w:separator/>
      </w:r>
    </w:p>
  </w:endnote>
  <w:endnote w:type="continuationSeparator" w:id="0">
    <w:p w14:paraId="7BB798A9" w14:textId="77777777" w:rsidR="00BD1FEA" w:rsidRDefault="00BD1FEA" w:rsidP="00AE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CE5D3" w14:textId="77777777" w:rsidR="00AE578E" w:rsidRPr="00AE578E" w:rsidRDefault="00AE578E" w:rsidP="00AE578E">
    <w:pPr>
      <w:pStyle w:val="Pieddepage"/>
      <w:pBdr>
        <w:top w:val="single" w:sz="4" w:space="1" w:color="auto"/>
      </w:pBdr>
      <w:rPr>
        <w:i/>
        <w:sz w:val="18"/>
      </w:rPr>
    </w:pPr>
    <w:proofErr w:type="spellStart"/>
    <w:r w:rsidRPr="00AE578E">
      <w:rPr>
        <w:i/>
        <w:sz w:val="18"/>
      </w:rPr>
      <w:t>Ref</w:t>
    </w:r>
    <w:proofErr w:type="spellEnd"/>
    <w:r w:rsidRPr="00AE578E">
      <w:rPr>
        <w:i/>
        <w:sz w:val="18"/>
      </w:rPr>
      <w:t xml:space="preserve"> :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FILENAME   \* MERGEFORMAT </w:instrText>
    </w:r>
    <w:r w:rsidRPr="00AE578E">
      <w:rPr>
        <w:i/>
        <w:sz w:val="18"/>
      </w:rPr>
      <w:fldChar w:fldCharType="separate"/>
    </w:r>
    <w:r w:rsidR="00F8068A">
      <w:rPr>
        <w:i/>
        <w:noProof/>
        <w:sz w:val="18"/>
      </w:rPr>
      <w:t>TP1_Routage.docx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mis à jour le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SAVEDATE  \@ "dd/MM/yyyy HH:mm"  \* MERGEFORMAT </w:instrText>
    </w:r>
    <w:r w:rsidRPr="00AE578E">
      <w:rPr>
        <w:i/>
        <w:sz w:val="18"/>
      </w:rPr>
      <w:fldChar w:fldCharType="separate"/>
    </w:r>
    <w:r w:rsidR="007A6B32">
      <w:rPr>
        <w:i/>
        <w:noProof/>
        <w:sz w:val="18"/>
      </w:rPr>
      <w:t>29/09/2017 13:50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par Vincent ROBERT</w:t>
    </w:r>
    <w:r w:rsidRPr="00AE578E">
      <w:rPr>
        <w:i/>
        <w:sz w:val="18"/>
      </w:rPr>
      <w:tab/>
      <w:t xml:space="preserve">Page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>PAGE   \* MERGEFORMAT</w:instrText>
    </w:r>
    <w:r w:rsidRPr="00AE578E">
      <w:rPr>
        <w:i/>
        <w:sz w:val="18"/>
      </w:rPr>
      <w:fldChar w:fldCharType="separate"/>
    </w:r>
    <w:r w:rsidR="00BD1FEA">
      <w:rPr>
        <w:i/>
        <w:noProof/>
        <w:sz w:val="18"/>
      </w:rPr>
      <w:t>1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>/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NUMPAGES   \* MERGEFORMAT </w:instrText>
    </w:r>
    <w:r w:rsidRPr="00AE578E">
      <w:rPr>
        <w:i/>
        <w:sz w:val="18"/>
      </w:rPr>
      <w:fldChar w:fldCharType="separate"/>
    </w:r>
    <w:r w:rsidR="00BD1FEA">
      <w:rPr>
        <w:i/>
        <w:noProof/>
        <w:sz w:val="18"/>
      </w:rPr>
      <w:t>1</w:t>
    </w:r>
    <w:r w:rsidRPr="00AE578E">
      <w:rPr>
        <w:i/>
        <w:sz w:val="18"/>
      </w:rPr>
      <w:fldChar w:fldCharType="end"/>
    </w:r>
  </w:p>
  <w:p w14:paraId="31797EA2" w14:textId="77777777" w:rsidR="00AE578E" w:rsidRDefault="00AE57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D3EAE" w14:textId="77777777" w:rsidR="00BD1FEA" w:rsidRDefault="00BD1FEA" w:rsidP="00AE578E">
      <w:pPr>
        <w:spacing w:after="0" w:line="240" w:lineRule="auto"/>
      </w:pPr>
      <w:r>
        <w:separator/>
      </w:r>
    </w:p>
  </w:footnote>
  <w:footnote w:type="continuationSeparator" w:id="0">
    <w:p w14:paraId="002CD61E" w14:textId="77777777" w:rsidR="00BD1FEA" w:rsidRDefault="00BD1FEA" w:rsidP="00AE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313CC" w14:textId="77777777" w:rsidR="00AE578E" w:rsidRPr="00AE578E" w:rsidRDefault="00AE578E" w:rsidP="00AE578E">
    <w:pPr>
      <w:pStyle w:val="En-tte"/>
      <w:pBdr>
        <w:bottom w:val="single" w:sz="4" w:space="1" w:color="auto"/>
      </w:pBdr>
      <w:rPr>
        <w:i/>
        <w:sz w:val="18"/>
      </w:rPr>
    </w:pPr>
    <w:r w:rsidRPr="00AE578E">
      <w:rPr>
        <w:i/>
        <w:sz w:val="18"/>
      </w:rPr>
      <w:t>BTS SN-IR</w:t>
    </w:r>
    <w:r w:rsidRPr="00AE578E">
      <w:rPr>
        <w:i/>
        <w:sz w:val="18"/>
      </w:rPr>
      <w:ptab w:relativeTo="margin" w:alignment="center" w:leader="none"/>
    </w:r>
    <w:r w:rsidR="00D9210C">
      <w:rPr>
        <w:i/>
        <w:sz w:val="18"/>
      </w:rPr>
      <w:t>RESEAUX</w:t>
    </w:r>
    <w:r w:rsidRPr="00AE578E">
      <w:rPr>
        <w:i/>
        <w:sz w:val="18"/>
      </w:rPr>
      <w:ptab w:relativeTo="margin" w:alignment="right" w:leader="none"/>
    </w:r>
    <w:r w:rsidR="00D9210C">
      <w:rPr>
        <w:i/>
        <w:sz w:val="18"/>
      </w:rPr>
      <w:t>NOM DE L’ETUDIANT : …………………………………………….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524D"/>
    <w:multiLevelType w:val="hybridMultilevel"/>
    <w:tmpl w:val="205A6A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0124A"/>
    <w:multiLevelType w:val="hybridMultilevel"/>
    <w:tmpl w:val="18F009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F4C12"/>
    <w:multiLevelType w:val="hybridMultilevel"/>
    <w:tmpl w:val="2BCE05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F94"/>
    <w:rsid w:val="000C59A9"/>
    <w:rsid w:val="00106C64"/>
    <w:rsid w:val="00117AF9"/>
    <w:rsid w:val="001350DD"/>
    <w:rsid w:val="00190F94"/>
    <w:rsid w:val="0021582C"/>
    <w:rsid w:val="002249C3"/>
    <w:rsid w:val="00384136"/>
    <w:rsid w:val="005533DC"/>
    <w:rsid w:val="005D7E35"/>
    <w:rsid w:val="00694EF1"/>
    <w:rsid w:val="007A6B32"/>
    <w:rsid w:val="0086308D"/>
    <w:rsid w:val="008E52EE"/>
    <w:rsid w:val="00901E3C"/>
    <w:rsid w:val="009814E6"/>
    <w:rsid w:val="00AE578E"/>
    <w:rsid w:val="00B31869"/>
    <w:rsid w:val="00B4295A"/>
    <w:rsid w:val="00B829FC"/>
    <w:rsid w:val="00BD1FEA"/>
    <w:rsid w:val="00BF46E2"/>
    <w:rsid w:val="00C278A5"/>
    <w:rsid w:val="00C34EFA"/>
    <w:rsid w:val="00C76C20"/>
    <w:rsid w:val="00D9210C"/>
    <w:rsid w:val="00EE7CC0"/>
    <w:rsid w:val="00F8068A"/>
    <w:rsid w:val="00FA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6A98449"/>
  <w15:chartTrackingRefBased/>
  <w15:docId w15:val="{BF95D394-ED18-4742-BEE1-B5A39811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578E"/>
  </w:style>
  <w:style w:type="paragraph" w:styleId="Pieddepage">
    <w:name w:val="footer"/>
    <w:basedOn w:val="Normal"/>
    <w:link w:val="Pieddepag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578E"/>
  </w:style>
  <w:style w:type="paragraph" w:customStyle="1" w:styleId="Default">
    <w:name w:val="Default"/>
    <w:rsid w:val="008E5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E52EE"/>
    <w:pPr>
      <w:ind w:left="720"/>
      <w:contextualSpacing/>
    </w:pPr>
  </w:style>
  <w:style w:type="table" w:styleId="Grilledutableau">
    <w:name w:val="Table Grid"/>
    <w:basedOn w:val="TableauNormal"/>
    <w:uiPriority w:val="39"/>
    <w:rsid w:val="00106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8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06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nt\AppData\Roaming\Microsoft\Templates\modeleV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modeleVR.dotx</Template>
  <TotalTime>137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ROBERT</dc:creator>
  <cp:keywords/>
  <dc:description/>
  <cp:lastModifiedBy>VINCENT ROBERT</cp:lastModifiedBy>
  <cp:revision>20</cp:revision>
  <cp:lastPrinted>2017-09-29T11:29:00Z</cp:lastPrinted>
  <dcterms:created xsi:type="dcterms:W3CDTF">2017-09-27T09:48:00Z</dcterms:created>
  <dcterms:modified xsi:type="dcterms:W3CDTF">2021-09-30T07:14:00Z</dcterms:modified>
</cp:coreProperties>
</file>